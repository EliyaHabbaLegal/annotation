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9753" w:type="dxa"/>
        <w:jc w:val="left"/>
        <w:tblInd w:w="-14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516"/>
        <w:gridCol w:w="3877"/>
        <w:gridCol w:w="1440"/>
        <w:gridCol w:w="1040"/>
        <w:gridCol w:w="1440"/>
      </w:tblGrid>
      <w:tr>
        <w:trPr/>
        <w:tc>
          <w:tcPr>
            <w:tcW w:w="5833" w:type="dxa"/>
            <w:gridSpan w:val="3"/>
            <w:tcBorders/>
          </w:tcPr>
          <w:p>
            <w:pPr>
              <w:pStyle w:val="Normal"/>
              <w:bidi w:val="1"/>
              <w:spacing w:lineRule="atLeast" w:line="240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  <w:t>בית</w:t>
            </w:r>
            <w:r>
              <w:rPr>
                <w:rFonts w:cs="Times New Roman"/>
                <w:szCs w:val="28"/>
                <w:u w:val="single"/>
                <w:rtl w:val="true"/>
              </w:rPr>
              <w:t xml:space="preserve"> </w:t>
            </w:r>
            <w:r>
              <w:rPr>
                <w:szCs w:val="28"/>
                <w:u w:val="single"/>
                <w:rtl w:val="true"/>
              </w:rPr>
              <w:t>המשפט</w:t>
            </w:r>
            <w:r>
              <w:rPr>
                <w:rFonts w:cs="Times New Roman"/>
                <w:szCs w:val="28"/>
                <w:u w:val="single"/>
                <w:rtl w:val="true"/>
              </w:rPr>
              <w:t xml:space="preserve"> </w:t>
            </w:r>
            <w:r>
              <w:rPr>
                <w:szCs w:val="28"/>
                <w:u w:val="single"/>
                <w:rtl w:val="true"/>
              </w:rPr>
              <w:t>המחוזי</w:t>
            </w:r>
            <w:r>
              <w:rPr>
                <w:rFonts w:cs="Times New Roman"/>
                <w:szCs w:val="28"/>
                <w:u w:val="single"/>
                <w:rtl w:val="true"/>
              </w:rPr>
              <w:t xml:space="preserve"> </w:t>
            </w:r>
            <w:r>
              <w:rPr>
                <w:szCs w:val="28"/>
                <w:u w:val="single"/>
                <w:rtl w:val="true"/>
              </w:rPr>
              <w:t>בירושלים</w:t>
            </w:r>
          </w:p>
          <w:p>
            <w:pPr>
              <w:pStyle w:val="Normal"/>
              <w:bidi w:val="1"/>
              <w:spacing w:lineRule="atLeast" w:line="240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  <w:tc>
          <w:tcPr>
            <w:tcW w:w="2480" w:type="dxa"/>
            <w:gridSpan w:val="2"/>
            <w:tcBorders/>
          </w:tcPr>
          <w:p>
            <w:pPr>
              <w:pStyle w:val="Normal"/>
              <w:bidi w:val="1"/>
              <w:spacing w:lineRule="atLeast" w:line="240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  <w:t>פ</w:t>
            </w:r>
            <w:r>
              <w:rPr>
                <w:szCs w:val="28"/>
                <w:u w:val="single"/>
                <w:rtl w:val="true"/>
              </w:rPr>
              <w:t>"</w:t>
            </w:r>
            <w:r>
              <w:rPr>
                <w:szCs w:val="28"/>
                <w:u w:val="single"/>
                <w:rtl w:val="true"/>
              </w:rPr>
              <w:t>ח</w:t>
            </w:r>
            <w:r>
              <w:rPr>
                <w:rFonts w:cs="Times New Roman"/>
                <w:szCs w:val="28"/>
                <w:u w:val="single"/>
                <w:rtl w:val="true"/>
              </w:rPr>
              <w:t xml:space="preserve">  </w:t>
            </w:r>
            <w:r>
              <w:rPr>
                <w:szCs w:val="28"/>
                <w:u w:val="single"/>
              </w:rPr>
              <w:t>3009/00</w:t>
            </w:r>
          </w:p>
          <w:p>
            <w:pPr>
              <w:pStyle w:val="Normal"/>
              <w:bidi w:val="1"/>
              <w:spacing w:lineRule="atLeast" w:line="24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bidi w:val="1"/>
              <w:snapToGrid w:val="false"/>
              <w:spacing w:lineRule="atLeast" w:line="240"/>
              <w:jc w:val="lef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516" w:type="dxa"/>
            <w:tcBorders/>
          </w:tcPr>
          <w:p>
            <w:pPr>
              <w:pStyle w:val="Normal"/>
              <w:bidi w:val="1"/>
              <w:spacing w:lineRule="atLeast" w:line="240"/>
              <w:jc w:val="left"/>
              <w:rPr>
                <w:szCs w:val="28"/>
              </w:rPr>
            </w:pPr>
            <w:r>
              <w:rPr>
                <w:szCs w:val="28"/>
                <w:rtl w:val="true"/>
              </w:rPr>
              <w:t>לפני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  <w:tc>
          <w:tcPr>
            <w:tcW w:w="5317" w:type="dxa"/>
            <w:gridSpan w:val="2"/>
            <w:tcBorders/>
          </w:tcPr>
          <w:p>
            <w:pPr>
              <w:pStyle w:val="Normal"/>
              <w:bidi w:val="1"/>
              <w:spacing w:lineRule="atLeast" w:line="240"/>
              <w:jc w:val="left"/>
              <w:rPr>
                <w:szCs w:val="28"/>
              </w:rPr>
            </w:pPr>
            <w:r>
              <w:rPr>
                <w:szCs w:val="28"/>
                <w:rtl w:val="true"/>
              </w:rPr>
              <w:t>כבוד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השופט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יעקב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צמח</w:t>
            </w:r>
            <w:r>
              <w:rPr>
                <w:szCs w:val="28"/>
                <w:rtl w:val="true"/>
              </w:rPr>
              <w:t xml:space="preserve">, </w:t>
            </w:r>
            <w:r>
              <w:rPr>
                <w:szCs w:val="28"/>
                <w:rtl w:val="true"/>
              </w:rPr>
              <w:t>סגן</w:t>
            </w:r>
            <w:r>
              <w:rPr>
                <w:szCs w:val="28"/>
                <w:rtl w:val="true"/>
              </w:rPr>
              <w:t>-</w:t>
            </w:r>
            <w:r>
              <w:rPr>
                <w:szCs w:val="28"/>
                <w:rtl w:val="true"/>
              </w:rPr>
              <w:t>נשיא</w:t>
            </w:r>
          </w:p>
          <w:p>
            <w:pPr>
              <w:pStyle w:val="Normal"/>
              <w:bidi w:val="1"/>
              <w:spacing w:lineRule="atLeast" w:line="240"/>
              <w:jc w:val="left"/>
              <w:rPr>
                <w:szCs w:val="28"/>
              </w:rPr>
            </w:pPr>
            <w:r>
              <w:rPr>
                <w:szCs w:val="28"/>
                <w:rtl w:val="true"/>
              </w:rPr>
              <w:t>כבוד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השופט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עזרא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קמא</w:t>
            </w:r>
          </w:p>
          <w:p>
            <w:pPr>
              <w:pStyle w:val="Normal"/>
              <w:bidi w:val="1"/>
              <w:spacing w:lineRule="atLeast" w:line="240"/>
              <w:jc w:val="left"/>
              <w:rPr>
                <w:szCs w:val="28"/>
              </w:rPr>
            </w:pPr>
            <w:r>
              <w:rPr>
                <w:szCs w:val="28"/>
                <w:rtl w:val="true"/>
              </w:rPr>
              <w:t>כבוד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השופט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עוני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חבש</w:t>
            </w:r>
          </w:p>
        </w:tc>
        <w:tc>
          <w:tcPr>
            <w:tcW w:w="2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bidi w:val="1"/>
              <w:spacing w:lineRule="atLeast" w:line="24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u w:val="single"/>
                <w:rtl w:val="true"/>
              </w:rPr>
              <w:t>איסור</w:t>
            </w:r>
            <w:r>
              <w:rPr>
                <w:rFonts w:cs="Times New Roman"/>
                <w:b/>
                <w:b/>
                <w:bCs/>
                <w:szCs w:val="28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u w:val="single"/>
                <w:rtl w:val="true"/>
              </w:rPr>
              <w:t>פרסום</w:t>
            </w:r>
          </w:p>
          <w:p>
            <w:pPr>
              <w:pStyle w:val="Normal"/>
              <w:bidi w:val="1"/>
              <w:spacing w:lineRule="atLeast" w:line="24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הנאשם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</w:p>
          <w:p>
            <w:pPr>
              <w:pStyle w:val="Normal"/>
              <w:bidi w:val="1"/>
              <w:spacing w:lineRule="atLeast" w:line="24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המתלוננת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atLeast" w:line="240"/>
              <w:jc w:val="center"/>
              <w:rPr>
                <w:b/>
                <w:b/>
                <w:bCs/>
                <w:szCs w:val="28"/>
                <w:u w:val="single"/>
              </w:rPr>
            </w:pPr>
            <w:r>
              <w:rPr>
                <w:b/>
                <w:b/>
                <w:bCs/>
                <w:szCs w:val="28"/>
                <w:rtl w:val="true"/>
              </w:rPr>
              <w:t>וכל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פרט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העלול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לזהותם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לרבות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שכונת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מגוריהם</w:t>
            </w:r>
          </w:p>
        </w:tc>
      </w:tr>
    </w:tbl>
    <w:p>
      <w:pPr>
        <w:pStyle w:val="Normal"/>
        <w:bidi w:val="1"/>
        <w:spacing w:lineRule="atLeast" w:line="240"/>
        <w:jc w:val="left"/>
        <w:rPr/>
      </w:pPr>
      <w:r>
        <w:rPr>
          <w:rtl w:val="true"/>
        </w:rPr>
      </w:r>
    </w:p>
    <w:tbl>
      <w:tblPr>
        <w:bidiVisual w:val="true"/>
        <w:tblW w:w="8648" w:type="dxa"/>
        <w:jc w:val="right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85"/>
        <w:gridCol w:w="1333"/>
        <w:gridCol w:w="1701"/>
        <w:gridCol w:w="3119"/>
        <w:gridCol w:w="2410"/>
      </w:tblGrid>
      <w:tr>
        <w:trPr/>
        <w:tc>
          <w:tcPr>
            <w:tcW w:w="1418" w:type="dxa"/>
            <w:gridSpan w:val="2"/>
            <w:tcBorders/>
          </w:tcPr>
          <w:p>
            <w:pPr>
              <w:pStyle w:val="Style13"/>
              <w:bidi w:val="1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בעניין</w:t>
            </w:r>
            <w:r>
              <w:rPr>
                <w:spacing w:val="20"/>
                <w:sz w:val="24"/>
                <w:rtl w:val="true"/>
              </w:rPr>
              <w:t>:</w:t>
            </w:r>
            <w:r>
              <w:rPr>
                <w:color w:val="FFFFFF"/>
                <w:spacing w:val="20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bidi w:val="1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מדינת</w:t>
            </w: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  <w:r>
              <w:rPr>
                <w:spacing w:val="20"/>
                <w:szCs w:val="28"/>
                <w:rtl w:val="true"/>
              </w:rPr>
              <w:t>ישראל</w:t>
            </w:r>
          </w:p>
        </w:tc>
        <w:tc>
          <w:tcPr>
            <w:tcW w:w="2410" w:type="dxa"/>
            <w:tcBorders/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3"/>
              <w:bidi w:val="1"/>
              <w:spacing w:lineRule="atLeast" w:line="240"/>
              <w:jc w:val="left"/>
              <w:rPr>
                <w:rFonts w:cs="Times New Roman"/>
                <w:spacing w:val="20"/>
                <w:szCs w:val="28"/>
              </w:rPr>
            </w:pP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3"/>
              <w:bidi w:val="1"/>
              <w:spacing w:lineRule="atLeast" w:line="240"/>
              <w:jc w:val="lef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Style13"/>
              <w:bidi w:val="1"/>
              <w:snapToGrid w:val="false"/>
              <w:spacing w:lineRule="atLeast" w:line="240" w:before="600" w:after="0"/>
              <w:jc w:val="center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bidi w:val="1"/>
              <w:spacing w:lineRule="atLeast" w:line="240" w:before="240" w:after="0"/>
              <w:jc w:val="center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נגד</w:t>
            </w:r>
          </w:p>
          <w:p>
            <w:pPr>
              <w:pStyle w:val="Style13"/>
              <w:bidi w:val="1"/>
              <w:spacing w:lineRule="atLeast" w:line="240"/>
              <w:jc w:val="center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bidi w:val="1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פלוני</w:t>
            </w:r>
          </w:p>
        </w:tc>
        <w:tc>
          <w:tcPr>
            <w:tcW w:w="2410" w:type="dxa"/>
            <w:tcBorders/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3"/>
              <w:bidi w:val="1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3"/>
              <w:bidi w:val="1"/>
              <w:spacing w:lineRule="atLeast" w:line="240"/>
              <w:jc w:val="lef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1333" w:type="dxa"/>
            <w:tcBorders/>
            <w:tcMar>
              <w:left w:w="108" w:type="dxa"/>
              <w:right w:w="108" w:type="dxa"/>
            </w:tcMar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  <w:p>
            <w:pPr>
              <w:pStyle w:val="Style13"/>
              <w:bidi w:val="1"/>
              <w:spacing w:lineRule="atLeast" w:line="240"/>
              <w:jc w:val="lef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7230" w:type="dxa"/>
            <w:gridSpan w:val="3"/>
            <w:tcBorders/>
            <w:tcMar>
              <w:left w:w="108" w:type="dxa"/>
              <w:right w:w="108" w:type="dxa"/>
            </w:tcMar>
          </w:tcPr>
          <w:p>
            <w:pPr>
              <w:pStyle w:val="Style13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uppressLineNumbers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jc w:val="left"/>
        <w:rPr/>
      </w:pPr>
      <w:r>
        <w:rPr>
          <w:b/>
          <w:b/>
          <w:bCs/>
          <w:spacing w:val="20"/>
          <w:szCs w:val="28"/>
          <w:rtl w:val="true"/>
        </w:rPr>
        <w:t>למאשימה</w:t>
      </w:r>
      <w:r>
        <w:rPr>
          <w:b/>
          <w:bCs/>
          <w:spacing w:val="20"/>
          <w:sz w:val="24"/>
          <w:rtl w:val="true"/>
        </w:rPr>
        <w:t>:</w:t>
      </w:r>
      <w:r>
        <w:rPr>
          <w:b/>
          <w:b/>
          <w:bCs/>
          <w:color w:val="FFFFFF"/>
          <w:spacing w:val="20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עו</w:t>
      </w:r>
      <w:r>
        <w:rPr>
          <w:b/>
          <w:bCs/>
          <w:spacing w:val="20"/>
          <w:szCs w:val="28"/>
          <w:rtl w:val="true"/>
        </w:rPr>
        <w:t>"</w:t>
      </w:r>
      <w:r>
        <w:rPr>
          <w:b/>
          <w:b/>
          <w:bCs/>
          <w:spacing w:val="20"/>
          <w:szCs w:val="28"/>
          <w:rtl w:val="true"/>
        </w:rPr>
        <w:t>ד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ניק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קאופמן</w:t>
      </w:r>
    </w:p>
    <w:p>
      <w:pPr>
        <w:pStyle w:val="Normal"/>
        <w:bidi w:val="1"/>
        <w:spacing w:lineRule="atLeast" w:line="240"/>
        <w:jc w:val="left"/>
        <w:rPr>
          <w:spacing w:val="20"/>
          <w:szCs w:val="28"/>
        </w:rPr>
      </w:pPr>
      <w:r>
        <w:rPr>
          <w:b/>
          <w:b/>
          <w:bCs/>
          <w:spacing w:val="20"/>
          <w:szCs w:val="28"/>
          <w:rtl w:val="true"/>
        </w:rPr>
        <w:t>לנאשם</w:t>
      </w:r>
      <w:r>
        <w:rPr>
          <w:b/>
          <w:bCs/>
          <w:spacing w:val="20"/>
          <w:sz w:val="24"/>
          <w:rtl w:val="true"/>
        </w:rPr>
        <w:t>:</w:t>
      </w:r>
      <w:r>
        <w:rPr>
          <w:b/>
          <w:b/>
          <w:bCs/>
          <w:color w:val="FFFFFF"/>
          <w:spacing w:val="20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עו</w:t>
      </w:r>
      <w:r>
        <w:rPr>
          <w:b/>
          <w:bCs/>
          <w:spacing w:val="20"/>
          <w:szCs w:val="28"/>
          <w:rtl w:val="true"/>
        </w:rPr>
        <w:t>"</w:t>
      </w:r>
      <w:r>
        <w:rPr>
          <w:b/>
          <w:b/>
          <w:bCs/>
          <w:spacing w:val="20"/>
          <w:szCs w:val="28"/>
          <w:rtl w:val="true"/>
        </w:rPr>
        <w:t>ד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ירון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גלעד</w:t>
      </w:r>
    </w:p>
    <w:p>
      <w:pPr>
        <w:pStyle w:val="Normal"/>
        <w:suppressLineNumbers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uppressLineNumbers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spacing w:val="20"/>
          <w:sz w:val="24"/>
          <w:szCs w:val="28"/>
        </w:rPr>
      </w:pPr>
      <w:r>
        <w:rPr>
          <w:rFonts w:cs="FrankRuehl" w:ascii="FrankRuehl" w:hAnsi="FrankRuehl"/>
          <w:spacing w:val="20"/>
          <w:sz w:val="24"/>
          <w:szCs w:val="28"/>
          <w:rtl w:val="true"/>
        </w:rPr>
      </w:r>
    </w:p>
    <w:p>
      <w:pPr>
        <w:pStyle w:val="Normal"/>
        <w:suppressLineNumbers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uppressLineNumbers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-(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-(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uppressLineNumbers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bidi w:val="1"/>
        <w:spacing w:lineRule="atLeast" w:line="240"/>
        <w:jc w:val="left"/>
        <w:rPr>
          <w:rFonts w:ascii="FrankRuehl" w:hAnsi="FrankRuehl" w:cs="FrankRuehl"/>
          <w:spacing w:val="20"/>
          <w:sz w:val="24"/>
          <w:szCs w:val="28"/>
        </w:rPr>
      </w:pPr>
      <w:r>
        <w:rPr>
          <w:rFonts w:cs="FrankRuehl" w:ascii="FrankRuehl" w:hAnsi="FrankRuehl"/>
          <w:spacing w:val="20"/>
          <w:sz w:val="24"/>
          <w:szCs w:val="28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suppressLineNumbers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suppressLineNumbers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suppressLineNumbers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suppressLineNumbers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suppressLineNumbers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Heading2"/>
        <w:suppressLineNumbers/>
        <w:bidi w:val="1"/>
        <w:spacing w:lineRule="atLeast" w:line="240"/>
        <w:ind w:left="0" w:right="0" w:hanging="0"/>
        <w:jc w:val="left"/>
        <w:rPr>
          <w:b w:val="false"/>
          <w:b w:val="false"/>
          <w:bCs w:val="false"/>
          <w:spacing w:val="20"/>
          <w:sz w:val="26"/>
          <w:szCs w:val="30"/>
          <w:u w:val="none"/>
        </w:rPr>
      </w:pPr>
      <w:r>
        <w:rPr>
          <w:b w:val="false"/>
          <w:bCs w:val="false"/>
          <w:spacing w:val="20"/>
          <w:sz w:val="26"/>
          <w:szCs w:val="30"/>
          <w:u w:val="none"/>
          <w:rtl w:val="true"/>
        </w:rPr>
      </w:r>
    </w:p>
    <w:p>
      <w:pPr>
        <w:pStyle w:val="Heading2"/>
        <w:suppressLineNumbers/>
        <w:bidi w:val="1"/>
        <w:spacing w:lineRule="atLeast" w:line="240"/>
        <w:ind w:left="0" w:right="0" w:hanging="0"/>
        <w:jc w:val="left"/>
        <w:rPr>
          <w:b w:val="false"/>
          <w:b w:val="false"/>
          <w:bCs w:val="false"/>
          <w:spacing w:val="20"/>
          <w:sz w:val="26"/>
          <w:szCs w:val="30"/>
          <w:u w:val="none"/>
        </w:rPr>
      </w:pPr>
      <w:r>
        <w:rPr>
          <w:b w:val="false"/>
          <w:bCs w:val="false"/>
          <w:spacing w:val="20"/>
          <w:sz w:val="26"/>
          <w:szCs w:val="30"/>
          <w:u w:val="none"/>
          <w:rtl w:val="true"/>
        </w:rPr>
      </w:r>
    </w:p>
    <w:p>
      <w:pPr>
        <w:pStyle w:val="Heading2"/>
        <w:suppressLineNumbers/>
        <w:bidi w:val="1"/>
        <w:spacing w:lineRule="atLeast" w:line="240"/>
        <w:ind w:left="0" w:right="0" w:hanging="0"/>
        <w:jc w:val="left"/>
        <w:rPr>
          <w:spacing w:val="20"/>
          <w:sz w:val="26"/>
          <w:szCs w:val="30"/>
          <w:u w:val="none"/>
        </w:rPr>
      </w:pPr>
      <w:r>
        <w:rPr>
          <w:spacing w:val="20"/>
          <w:sz w:val="26"/>
          <w:szCs w:val="30"/>
          <w:u w:val="none"/>
          <w:rtl w:val="true"/>
        </w:rPr>
      </w:r>
    </w:p>
    <w:p>
      <w:pPr>
        <w:pStyle w:val="Tuta"/>
        <w:bidi w:val="1"/>
        <w:spacing w:lineRule="atLeast" w:line="240"/>
        <w:jc w:val="center"/>
        <w:rPr>
          <w:rFonts w:ascii="Arial" w:hAnsi="Arial" w:cs="Arial"/>
          <w:b/>
          <w:b/>
          <w:bCs/>
          <w:iCs w:val="false"/>
          <w:color w:val="000000"/>
          <w:spacing w:val="20"/>
          <w:sz w:val="26"/>
          <w:szCs w:val="30"/>
          <w:u w:val="single"/>
          <w:lang w:val="en-US" w:eastAsia="he-IL"/>
        </w:rPr>
      </w:pPr>
      <w:bookmarkStart w:id="4" w:name="PsakDin"/>
      <w:bookmarkStart w:id="5" w:name="Status"/>
      <w:bookmarkEnd w:id="4"/>
      <w:bookmarkEnd w:id="5"/>
      <w:r>
        <w:rPr>
          <w:rFonts w:ascii="Arial" w:hAnsi="Arial" w:cs="Arial"/>
          <w:b/>
          <w:b/>
          <w:bCs/>
          <w:iCs w:val="false"/>
          <w:color w:val="000000"/>
          <w:spacing w:val="20"/>
          <w:sz w:val="26"/>
          <w:sz w:val="26"/>
          <w:szCs w:val="30"/>
          <w:u w:val="single"/>
          <w:rtl w:val="true"/>
          <w:lang w:val="en-US" w:eastAsia="he-IL"/>
        </w:rPr>
        <w:t>הכרעת דין</w:t>
      </w:r>
    </w:p>
    <w:p>
      <w:pPr>
        <w:pStyle w:val="Tuta"/>
        <w:bidi w:val="1"/>
        <w:spacing w:lineRule="atLeast" w:line="240"/>
        <w:jc w:val="left"/>
        <w:rPr>
          <w:rFonts w:ascii="Arial" w:hAnsi="Arial" w:cs="Arial"/>
          <w:b/>
          <w:b/>
          <w:bCs/>
          <w:iCs w:val="false"/>
          <w:color w:val="000000"/>
          <w:spacing w:val="20"/>
          <w:sz w:val="26"/>
          <w:szCs w:val="30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pacing w:val="20"/>
          <w:sz w:val="26"/>
          <w:szCs w:val="30"/>
          <w:u w:val="single"/>
          <w:rtl w:val="true"/>
          <w:lang w:val="en-US" w:eastAsia="he-IL"/>
        </w:rPr>
      </w:r>
      <w:bookmarkStart w:id="6" w:name="PsakDin"/>
      <w:bookmarkStart w:id="7" w:name="PsakDin"/>
      <w:bookmarkEnd w:id="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jc w:val="left"/>
        <w:rPr/>
      </w:pPr>
      <w:r>
        <w:rPr>
          <w:spacing w:val="20"/>
          <w:sz w:val="24"/>
          <w:sz w:val="24"/>
          <w:u w:val="single"/>
          <w:rtl w:val="true"/>
        </w:rPr>
        <w:t>ה</w:t>
      </w:r>
      <w:r>
        <w:rPr>
          <w:spacing w:val="20"/>
          <w:szCs w:val="28"/>
          <w:u w:val="single"/>
          <w:rtl w:val="true"/>
        </w:rPr>
        <w:t>אישום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מואשם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בשני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אישומים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במשפחה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בגין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בבנותיו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הקטינות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נעשו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בדירת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מגורי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המשפחה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/>
      </w:pP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>.</w:t>
        <w:tab/>
      </w:r>
      <w:r>
        <w:rPr>
          <w:b/>
          <w:b/>
          <w:bCs/>
          <w:spacing w:val="20"/>
          <w:szCs w:val="28"/>
          <w:rtl w:val="true"/>
        </w:rPr>
        <w:t>באישום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הראשון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ילידת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10.3.86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נאמר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באישום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כחמש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שקיבלה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לראשונה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המחזור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החודשי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בהגיעה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11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נהג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להיכנס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שבוע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בשעות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המאוחרות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כשאשתו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וילדיו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מיטת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להוריד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מכנסיה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תחתוניה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מלאים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שהתקלחה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האמבטיה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נהג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לנצל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מצבים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נשארו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לבדם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הירפה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במקרים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שהודיעה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גורמת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במקרים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סירבה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לקיים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פיתה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בכסף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לצפות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בתכנית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טלוויזיה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ביקשה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לצפות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באישום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בפסח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1999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שלש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נכנס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למיטתה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הפשיטה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ואחרי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טבעתה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נוסף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נאמר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באישום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במהלך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שהגיעה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נהג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להכניס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ידו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לחולצתה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לגעת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וללטף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רגליה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גירוי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סיפוק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ביזוי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בכח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סמכותו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שידל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/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בגין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האמורים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באלה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נ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משפחה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עבירה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9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345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)(</w:t>
        </w:r>
        <w:r>
          <w:rPr>
            <w:rStyle w:val="InternetLink"/>
            <w:color w:val="0000FF"/>
            <w:spacing w:val="20"/>
            <w:szCs w:val="28"/>
            <w:u w:val="single"/>
          </w:rPr>
          <w:t>3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בנסיבות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10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351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</w:t>
      </w:r>
      <w:hyperlink r:id="rId11">
        <w:r>
          <w:rPr>
            <w:rStyle w:val="InternetLink"/>
            <w:spacing w:val="20"/>
            <w:szCs w:val="28"/>
            <w:rtl w:val="true"/>
          </w:rPr>
          <w:t>חוק</w:t>
        </w:r>
        <w:r>
          <w:rPr>
            <w:rStyle w:val="InternetLink"/>
            <w:rFonts w:cs="Times New Roman"/>
            <w:spacing w:val="20"/>
            <w:szCs w:val="28"/>
            <w:rtl w:val="true"/>
          </w:rPr>
          <w:t xml:space="preserve"> </w:t>
        </w:r>
        <w:r>
          <w:rPr>
            <w:rStyle w:val="InternetLink"/>
            <w:spacing w:val="20"/>
            <w:szCs w:val="28"/>
            <w:rtl w:val="true"/>
          </w:rPr>
          <w:t>העונשין</w:t>
        </w:r>
      </w:hyperlink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התשל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ז</w:t>
      </w:r>
      <w:r>
        <w:rPr>
          <w:spacing w:val="20"/>
          <w:szCs w:val="28"/>
        </w:rPr>
        <w:t>1977</w:t>
      </w:r>
      <w:r>
        <w:rPr>
          <w:spacing w:val="20"/>
          <w:szCs w:val="28"/>
          <w:rtl w:val="true"/>
        </w:rPr>
        <w:t>- (</w:t>
      </w:r>
      <w:r>
        <w:rPr>
          <w:spacing w:val="20"/>
          <w:szCs w:val="28"/>
          <w:rtl w:val="true"/>
        </w:rPr>
        <w:t>להלן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החוק</w:t>
      </w:r>
      <w:r>
        <w:rPr>
          <w:spacing w:val="20"/>
          <w:szCs w:val="28"/>
          <w:rtl w:val="true"/>
        </w:rPr>
        <w:t xml:space="preserve">); </w:t>
      </w:r>
      <w:r>
        <w:rPr>
          <w:spacing w:val="20"/>
          <w:szCs w:val="28"/>
          <w:rtl w:val="true"/>
        </w:rPr>
        <w:t>בעבירות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משפחה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עבירה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12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347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ב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בנסיבות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13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סעיפים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351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</w:t>
      </w:r>
      <w:r>
        <w:rPr>
          <w:spacing w:val="20"/>
          <w:szCs w:val="28"/>
        </w:rPr>
        <w:t>345</w:t>
      </w:r>
      <w:r>
        <w:rPr>
          <w:spacing w:val="20"/>
          <w:szCs w:val="28"/>
          <w:rtl w:val="true"/>
        </w:rPr>
        <w:t>-(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)(</w:t>
      </w:r>
      <w:r>
        <w:rPr>
          <w:spacing w:val="20"/>
          <w:szCs w:val="28"/>
        </w:rPr>
        <w:t>3</w:t>
      </w:r>
      <w:r>
        <w:rPr>
          <w:spacing w:val="20"/>
          <w:szCs w:val="28"/>
          <w:rtl w:val="true"/>
        </w:rPr>
        <w:t xml:space="preserve">) </w:t>
      </w:r>
      <w:r>
        <w:rPr>
          <w:spacing w:val="20"/>
          <w:szCs w:val="28"/>
          <w:rtl w:val="true"/>
        </w:rPr>
        <w:t>לחוק</w:t>
      </w:r>
      <w:r>
        <w:rPr>
          <w:spacing w:val="20"/>
          <w:szCs w:val="28"/>
          <w:rtl w:val="true"/>
        </w:rPr>
        <w:t xml:space="preserve">; </w:t>
      </w:r>
      <w:r>
        <w:rPr>
          <w:spacing w:val="20"/>
          <w:szCs w:val="28"/>
          <w:rtl w:val="true"/>
        </w:rPr>
        <w:t>בעבירות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בקטין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משפחה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עבירה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14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348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בנסיבות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15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סעיפים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345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)(</w:t>
        </w:r>
        <w:r>
          <w:rPr>
            <w:rStyle w:val="InternetLink"/>
            <w:color w:val="0000FF"/>
            <w:spacing w:val="20"/>
            <w:szCs w:val="28"/>
            <w:u w:val="single"/>
          </w:rPr>
          <w:t>3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</w:t>
      </w:r>
      <w:r>
        <w:rPr>
          <w:spacing w:val="20"/>
          <w:szCs w:val="28"/>
        </w:rPr>
        <w:t>351</w:t>
      </w:r>
      <w:r>
        <w:rPr>
          <w:spacing w:val="20"/>
          <w:szCs w:val="28"/>
          <w:rtl w:val="true"/>
        </w:rPr>
        <w:t>-(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) </w:t>
      </w:r>
      <w:r>
        <w:rPr>
          <w:spacing w:val="20"/>
          <w:szCs w:val="28"/>
          <w:rtl w:val="true"/>
        </w:rPr>
        <w:t>לחוק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/>
      </w:pPr>
      <w:r>
        <w:rPr>
          <w:spacing w:val="20"/>
          <w:szCs w:val="28"/>
        </w:rPr>
        <w:t>3</w:t>
      </w:r>
      <w:r>
        <w:rPr>
          <w:spacing w:val="20"/>
          <w:szCs w:val="28"/>
          <w:rtl w:val="true"/>
        </w:rPr>
        <w:t>.</w:t>
        <w:tab/>
      </w:r>
      <w:r>
        <w:rPr>
          <w:b/>
          <w:b/>
          <w:bCs/>
          <w:spacing w:val="20"/>
          <w:szCs w:val="28"/>
          <w:rtl w:val="true"/>
        </w:rPr>
        <w:t>באישום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השני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ילידת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1.6.87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האישום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הגיעה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במועדים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ידועים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הכניס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ידו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חולצתה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וליטף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בחזה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ליטפה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בגדיה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ניצול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סמכותו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הטבעית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כאביה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גירוי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סיפוק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ביזוי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בעובדות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בישיבה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15.8.2000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הודאתו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הורשע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פי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16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348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בנסיבות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האמורות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17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בסעיפים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345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)(</w:t>
        </w:r>
        <w:r>
          <w:rPr>
            <w:rStyle w:val="InternetLink"/>
            <w:color w:val="0000FF"/>
            <w:spacing w:val="20"/>
            <w:szCs w:val="28"/>
            <w:u w:val="single"/>
          </w:rPr>
          <w:t>3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</w:t>
      </w:r>
      <w:hyperlink r:id="rId18">
        <w:r>
          <w:rPr>
            <w:rStyle w:val="InternetLink"/>
            <w:color w:val="0000FF"/>
            <w:spacing w:val="20"/>
            <w:szCs w:val="28"/>
            <w:u w:val="single"/>
          </w:rPr>
          <w:t>351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-(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ג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)(</w:t>
        </w:r>
        <w:r>
          <w:rPr>
            <w:rStyle w:val="InternetLink"/>
            <w:color w:val="0000FF"/>
            <w:spacing w:val="20"/>
            <w:szCs w:val="28"/>
            <w:u w:val="single"/>
          </w:rPr>
          <w:t>1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לחוק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4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התמקד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הדיון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באישום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הראשון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5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בתשובתו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לאישום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שליטף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בגדיה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שחיכך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רגליה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חדירה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האינוס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הסדום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u w:val="single"/>
          <w:rtl w:val="true"/>
        </w:rPr>
        <w:t>עדות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א</w:t>
      </w:r>
      <w:r>
        <w:rPr>
          <w:spacing w:val="20"/>
          <w:szCs w:val="28"/>
          <w:u w:val="single"/>
          <w:rtl w:val="true"/>
        </w:rPr>
        <w:t>'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6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העדה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העיקרית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באישום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- </w:t>
      </w:r>
      <w:r>
        <w:rPr>
          <w:spacing w:val="20"/>
          <w:szCs w:val="28"/>
          <w:rtl w:val="true"/>
        </w:rPr>
        <w:t>כבת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ארבע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וחמישה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חודשים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לפנינו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נחקרה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ארוכות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בחקירה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נגדית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עדותה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נראית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נערה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נבונה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בעלת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ביטוי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שיודעת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שחה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העידה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מתונה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פתחה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אלה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במקלחת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כעקרון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מקלח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הקטנה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מקלח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 xml:space="preserve">'].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סיבן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הגוף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פתאום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הכניס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שאלתי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דגדוג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אותך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כולם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בהתחלה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מוכנה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לזה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בהתחלה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בזמן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חשבתי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שאולי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לילדה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ובגלל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התנגדתי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למרות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התנגדתי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כלום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אז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מגיל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התנגדתי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כלום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בטח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צורך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בהתנגדות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בערך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אחרי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ארוכה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הבנתי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אסור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אסור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יותר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תפסיק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ייגמר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תדאגי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איכפת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אפילו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בוכה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הפסיק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הפסיק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בשבוע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שהגעתי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>...".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993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ועוד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atLeast" w:line="240"/>
        <w:ind w:left="993" w:right="2160" w:hanging="720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שתינו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צ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ל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נ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שנינו</w:t>
      </w:r>
      <w:r>
        <w:rPr>
          <w:spacing w:val="20"/>
          <w:szCs w:val="28"/>
          <w:rtl w:val="true"/>
        </w:rPr>
        <w:t xml:space="preserve">],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הילדים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שבמקלחת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סוגר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היינו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אחרי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בהכחשה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כשהגעתי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למצב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כשידעתי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בהכחשה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שבלילה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בהכחשה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רציתי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והכל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בבוקר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רגילה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שהולכת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ספר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למרות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הפחדים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מחבק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אוהב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בצורה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התשומת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כמאהב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בצורה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לדעת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עכשיו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ארבע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וחצי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מושג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בעולם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המושגים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לדעת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17-15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אמרה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תכופים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ורצופים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המשיך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חלק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מהחיים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כשאת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בשבוע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2160" w:hanging="720"/>
        <w:jc w:val="left"/>
        <w:rPr/>
      </w:pP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ו</w:t>
      </w:r>
      <w:r>
        <w:rPr>
          <w:rFonts w:cs="Times New Roman"/>
          <w:spacing w:val="20"/>
          <w:szCs w:val="28"/>
          <w:rtl w:val="true"/>
        </w:rPr>
        <w:t xml:space="preserve"> 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במקלחת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מחוץ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למקלחת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שוכב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במיטה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במיטה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17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tabs>
          <w:tab w:val="clear" w:pos="567"/>
          <w:tab w:val="left" w:pos="226" w:leader="none"/>
        </w:tabs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הסבירה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במיטת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קומותיים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ואחותה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וב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חמש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ישנה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במיטה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התחתונה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בפנים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לידה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ובמיטה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העליונה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בזהירות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ומעיר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משינתה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מכניס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לוחש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הזכיר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חוץ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סוד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אותך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כולם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אסור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שאמא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סוד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משהו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לילותיה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עמדו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בסימן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חששה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מאביה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כשאני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משנה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וצריכה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להתהפך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יבוא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אישן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להיכנס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משנה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שסיפרתי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אפילו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לראש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להתהפך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ולבדוק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שמישהו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יבוא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לנגוע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בך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/>
      </w:pPr>
      <w:r>
        <w:rPr>
          <w:spacing w:val="20"/>
          <w:szCs w:val="28"/>
          <w:rtl w:val="true"/>
        </w:rPr>
        <w:t>שני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סותרים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בעיניה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- "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טוב</w:t>
      </w:r>
      <w:r>
        <w:rPr>
          <w:spacing w:val="20"/>
          <w:szCs w:val="28"/>
          <w:rtl w:val="true"/>
        </w:rPr>
        <w:t xml:space="preserve">", </w:t>
      </w:r>
      <w:r>
        <w:rPr>
          <w:spacing w:val="20"/>
          <w:szCs w:val="28"/>
          <w:rtl w:val="true"/>
        </w:rPr>
        <w:t>ובלילה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מאהב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אנס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שהטיל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חתיתו</w:t>
      </w:r>
      <w:r>
        <w:rPr>
          <w:spacing w:val="20"/>
          <w:szCs w:val="28"/>
          <w:rtl w:val="true"/>
        </w:rPr>
        <w:t>. 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פחדתי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פחדתי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לדעת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פחדתי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ממנו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הבנאדם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מפחיד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ואולם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אבא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ביום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מנגיעותיו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המיניות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תיפקד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כאבא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לוקח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לטיולים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לסטף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ומקומות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טוב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שלוקח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הילדים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יושבת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בכיסא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הקדמי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לידו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ברגלים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מלמד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נהיגה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עליו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כשהוא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ברגליים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תפסיק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ברגליים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ברגליים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מפריע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ברגליים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גדולה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לראש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מותר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גדולה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אסור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גדולה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ברגליים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מפריע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21-20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לאונסה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בהגיעה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אז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ביצע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רבים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במקלחת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בערך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הרבה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בערך</w:t>
      </w:r>
      <w:r>
        <w:rPr>
          <w:spacing w:val="20"/>
          <w:szCs w:val="28"/>
          <w:rtl w:val="true"/>
        </w:rPr>
        <w:t>,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כאילו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מחוץ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למקלחת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במקלחת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במיטה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מעורב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זוכרת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22-21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עכשיו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תראי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מדברת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בשבוע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חשבון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ט</w:t>
      </w:r>
      <w:r>
        <w:rPr>
          <w:spacing w:val="20"/>
          <w:szCs w:val="28"/>
          <w:rtl w:val="true"/>
        </w:rPr>
        <w:t>'.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תעשי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חשבון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מתכוונת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מה</w:t>
      </w:r>
      <w:r>
        <w:rPr>
          <w:spacing w:val="20"/>
          <w:szCs w:val="28"/>
          <w:rtl w:val="true"/>
        </w:rPr>
        <w:t>,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תעשי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חשבון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כלומר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בשבוע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בלתי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אפשרי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מתכוונת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לזה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מה</w:t>
      </w:r>
      <w:r>
        <w:rPr>
          <w:spacing w:val="20"/>
          <w:szCs w:val="28"/>
          <w:rtl w:val="true"/>
        </w:rPr>
        <w:t>,</w:t>
        <w:tab/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בשבוע</w:t>
      </w:r>
      <w:r>
        <w:rPr>
          <w:spacing w:val="20"/>
          <w:szCs w:val="28"/>
          <w:rtl w:val="true"/>
        </w:rPr>
        <w:t>,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כן</w:t>
      </w:r>
      <w:r>
        <w:rPr>
          <w:spacing w:val="20"/>
          <w:szCs w:val="28"/>
          <w:rtl w:val="true"/>
        </w:rPr>
        <w:t>,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>,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כן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25-24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u w:val="single"/>
          <w:rtl w:val="true"/>
        </w:rPr>
        <w:t>פסח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התשנ</w:t>
      </w:r>
      <w:r>
        <w:rPr>
          <w:spacing w:val="20"/>
          <w:szCs w:val="28"/>
          <w:u w:val="single"/>
          <w:rtl w:val="true"/>
        </w:rPr>
        <w:t>"</w:t>
      </w:r>
      <w:r>
        <w:rPr>
          <w:spacing w:val="20"/>
          <w:szCs w:val="28"/>
          <w:u w:val="single"/>
          <w:rtl w:val="true"/>
        </w:rPr>
        <w:t>ט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7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בהגיעה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משקיבלה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לראשונה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מחזורה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חזר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הפסח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1999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שלש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atLeast" w:line="240"/>
        <w:ind w:left="993" w:right="2160" w:hanging="720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ידעתי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ימים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רשום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בעיתון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ידעתי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והסבירו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מאחורה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שמכניס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הטבעת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עכשיו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בקשר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בפסח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שתיתי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עדיין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שפויה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שתיתי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צחקתי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קצת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ללכת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לישון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הלכתי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לישון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פתאום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התעוררתי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ואמרתי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שמעתי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הרעש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ועצמתי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העיניים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יושנת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לחדר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הכניס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מאחורה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'], </w:t>
      </w:r>
      <w:r>
        <w:rPr>
          <w:spacing w:val="20"/>
          <w:szCs w:val="28"/>
          <w:rtl w:val="true"/>
        </w:rPr>
        <w:t>לאן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מקדימה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הטבעת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23-22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אחרי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אירוע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לחזר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ולנגוע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נגיעות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מיניות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ומאז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ומאז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בחזה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נכנסת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חיפש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משהו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לכסות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תירוצים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ממשיכה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לישון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פתאום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מתעוררת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בלילה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תירוצים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ממשיכה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רגיל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23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u w:val="single"/>
          <w:rtl w:val="true"/>
        </w:rPr>
        <w:t>כאב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ופחד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8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נשאלה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נתנה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להימשך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ברציפות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התנגדה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הסבירה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כאמור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17-15</w:t>
      </w:r>
      <w:r>
        <w:rPr>
          <w:spacing w:val="20"/>
          <w:szCs w:val="28"/>
          <w:rtl w:val="true"/>
        </w:rPr>
        <w:t xml:space="preserve">)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בתחילה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משמעות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סברה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דרך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האבות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בבנותיהן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השתלב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בתפקיד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לקלח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בנותיו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/>
      </w:pPr>
      <w:r>
        <w:rPr>
          <w:spacing w:val="20"/>
          <w:szCs w:val="28"/>
          <w:rtl w:val="true"/>
        </w:rPr>
        <w:t>בהגיעה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התחילה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אסורים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הכאיב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ביקשה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שיפסיק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בכתה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הפסיק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ייגמר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תדאגי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16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216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עתים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בכסף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במקלחת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תפסיק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זוכרת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כסף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הכיור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שקל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שקל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יותר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21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/>
      </w:pPr>
      <w:r>
        <w:rPr>
          <w:spacing w:val="20"/>
          <w:szCs w:val="28"/>
          <w:rtl w:val="true"/>
        </w:rPr>
        <w:t>ואולם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אינוסה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חיתה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תחת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אימתו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שיתקה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ומנעה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להעז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פניה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ולהתנגד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נ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המבט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מפחיד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בחיים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מסתכלת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רועדת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ילדותה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עמדו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כאמור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בסימן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הבלבול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הדמויות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הסותרות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דואג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מחד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וכמאהב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מטיל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מאידך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המוצא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שמצאה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לעצמה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הכחשה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בהכחשה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שאולי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חלום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ואולי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לעבוד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עצמי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>: 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קורה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25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סיפרה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במהלך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השיבה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פחדה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מאביה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 </w:t>
      </w:r>
      <w:r>
        <w:rPr>
          <w:spacing w:val="20"/>
          <w:szCs w:val="28"/>
          <w:rtl w:val="true"/>
        </w:rPr>
        <w:t>הוסיפה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קשריה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טובים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השאר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כיוון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הרעיל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קשריה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אמה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בקשרים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טובים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איפשר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איפשר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תהיי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בקשרים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המצב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איפשר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25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u w:val="single"/>
          <w:rtl w:val="true"/>
        </w:rPr>
        <w:t>התלונה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9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ההחלטה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להתלונן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גמלה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משחששה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באחותה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הקטנה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ביקשה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לחסוך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מאחותה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מידיו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סיפרתי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שמונה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והיא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פשוט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הזכירה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נפגעת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הולכת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תנועה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ומאותו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פשוט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התעצבנתי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אסבול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אונס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תסבול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מגיע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ירד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הכבוד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העצמי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שיעשו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בגללה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סיפרתי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מספרת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המטרה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לספר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27-26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מימשה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החלטתה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משקראה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מעריב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לנוער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במדור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בנות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האפשרות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להתלונן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למרכז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לנפגעות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אונס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הפנוה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לעובדת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סוציאלית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הגב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שרצקי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209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ואילך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העובדת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הסוציאלית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למשטרה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תלונתה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  <w:u w:val="single"/>
        </w:rPr>
      </w:pPr>
      <w:r>
        <w:rPr>
          <w:spacing w:val="20"/>
          <w:szCs w:val="28"/>
          <w:u w:val="single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u w:val="single"/>
          <w:rtl w:val="true"/>
        </w:rPr>
        <w:t>הממצאים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הרפואיים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10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9.7.2000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נבדקה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גניקולוגית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החולים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שערי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צדק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4</w:t>
      </w:r>
      <w:r>
        <w:rPr>
          <w:spacing w:val="20"/>
          <w:szCs w:val="28"/>
          <w:rtl w:val="true"/>
        </w:rPr>
        <w:t xml:space="preserve">/). </w:t>
      </w:r>
      <w:r>
        <w:rPr>
          <w:spacing w:val="20"/>
          <w:szCs w:val="28"/>
          <w:rtl w:val="true"/>
        </w:rPr>
        <w:t>בחוות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דעתה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כתבה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אלדר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643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בבדיקה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גניקולוגית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בקלות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אצבעות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דרך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הבתולים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דהיינו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גניקולוגית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מלאה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דימום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בנערות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בתולות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אפשרות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בדרך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כלל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דימום</w:t>
      </w:r>
      <w:r>
        <w:rPr>
          <w:spacing w:val="20"/>
          <w:szCs w:val="28"/>
          <w:rtl w:val="true"/>
        </w:rPr>
        <w:t>".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  <w:u w:val="single"/>
        </w:rPr>
      </w:pPr>
      <w:r>
        <w:rPr>
          <w:spacing w:val="20"/>
          <w:szCs w:val="28"/>
          <w:u w:val="single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בעדותה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פירשה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ממצאיה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643" w:hanging="0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כשבודקים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בדרך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ארבע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וחצי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לבדוק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גניקולוגית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מכאיבה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אנחנו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בדרך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לבדוק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ביותר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מאצבע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כשאנחנו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בודקים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יחסים</w:t>
      </w:r>
      <w:r>
        <w:rPr>
          <w:spacing w:val="20"/>
          <w:szCs w:val="28"/>
          <w:rtl w:val="true"/>
        </w:rPr>
        <w:t xml:space="preserve">, </w:t>
      </w:r>
      <w:r>
        <w:rPr>
          <w:b/>
          <w:b/>
          <w:bCs/>
          <w:spacing w:val="20"/>
          <w:szCs w:val="28"/>
          <w:rtl w:val="true"/>
        </w:rPr>
        <w:t>הרבה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קל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אצל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'].</w:t>
      </w:r>
    </w:p>
    <w:p>
      <w:pPr>
        <w:pStyle w:val="Normal"/>
        <w:bidi w:val="1"/>
        <w:spacing w:lineRule="atLeast" w:line="240"/>
        <w:ind w:left="993" w:right="1643" w:hanging="0"/>
        <w:jc w:val="left"/>
        <w:rPr>
          <w:b/>
          <w:b/>
          <w:bCs/>
          <w:spacing w:val="20"/>
          <w:szCs w:val="28"/>
        </w:rPr>
      </w:pPr>
      <w:r>
        <w:rPr>
          <w:spacing w:val="20"/>
          <w:szCs w:val="28"/>
          <w:rtl w:val="true"/>
        </w:rPr>
        <w:t>זאת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בעצם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המשמעות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>, 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</w:t>
      </w:r>
      <w:r>
        <w:rPr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קיימה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יחסים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ויותר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מפעם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אחת</w:t>
      </w:r>
      <w:r>
        <w:rPr>
          <w:b/>
          <w:bCs/>
          <w:spacing w:val="20"/>
          <w:szCs w:val="28"/>
          <w:rtl w:val="true"/>
        </w:rPr>
        <w:t xml:space="preserve">, </w:t>
      </w:r>
      <w:r>
        <w:rPr>
          <w:b/>
          <w:b/>
          <w:bCs/>
          <w:spacing w:val="20"/>
          <w:szCs w:val="28"/>
          <w:rtl w:val="true"/>
        </w:rPr>
        <w:t>לא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היתה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בתולה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בזמן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בזמן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הבדיקה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שבודקים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בוגרת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198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19-10</w:t>
      </w:r>
      <w:r>
        <w:rPr>
          <w:spacing w:val="20"/>
          <w:szCs w:val="28"/>
          <w:rtl w:val="true"/>
        </w:rPr>
        <w:t>). (</w:t>
      </w:r>
      <w:r>
        <w:rPr>
          <w:spacing w:val="20"/>
          <w:szCs w:val="28"/>
          <w:rtl w:val="true"/>
        </w:rPr>
        <w:t>הדגשה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יתר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ההדגשות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בהכרעת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במקור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b/>
          <w:b/>
          <w:bCs/>
          <w:spacing w:val="20"/>
          <w:szCs w:val="28"/>
        </w:rPr>
      </w:pPr>
      <w:r>
        <w:rPr>
          <w:b/>
          <w:bCs/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/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לשאלת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הסניגור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התכוונה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בדברה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סימן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b/>
          <w:b/>
          <w:bCs/>
          <w:spacing w:val="20"/>
          <w:szCs w:val="28"/>
          <w:rtl w:val="true"/>
        </w:rPr>
        <w:t>הרבה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", </w:t>
      </w:r>
      <w:r>
        <w:rPr>
          <w:spacing w:val="20"/>
          <w:szCs w:val="28"/>
          <w:rtl w:val="true"/>
        </w:rPr>
        <w:t>ענתה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b/>
          <w:b/>
          <w:bCs/>
          <w:spacing w:val="20"/>
          <w:szCs w:val="28"/>
          <w:rtl w:val="true"/>
        </w:rPr>
        <w:t>בדרך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כלל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עשרות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פעמים</w:t>
      </w:r>
      <w:r>
        <w:rPr>
          <w:b/>
          <w:bCs/>
          <w:spacing w:val="20"/>
          <w:szCs w:val="28"/>
          <w:rtl w:val="true"/>
        </w:rPr>
        <w:t xml:space="preserve">, </w:t>
      </w:r>
      <w:r>
        <w:rPr>
          <w:b/>
          <w:b/>
          <w:bCs/>
          <w:spacing w:val="20"/>
          <w:szCs w:val="28"/>
          <w:rtl w:val="true"/>
        </w:rPr>
        <w:t>בדרך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כלל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202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העדה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אפשרות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שהעלה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שייתכן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נגרם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כתוצאה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מאוננות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643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הסבירות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האפשרות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באוננות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אצל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ארבע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וחצי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להרחיב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השרירים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הנרתיק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לצורה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בוגרת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מאוד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סבירה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206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4-1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  <w:u w:val="single"/>
        </w:rPr>
      </w:pPr>
      <w:r>
        <w:rPr>
          <w:spacing w:val="20"/>
          <w:szCs w:val="28"/>
          <w:u w:val="single"/>
          <w:rtl w:val="true"/>
        </w:rPr>
        <w:t>העימות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12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יריעת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טענותיה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פרשה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באוזני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ביניהם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10.7.2000</w:t>
      </w:r>
      <w:r>
        <w:rPr>
          <w:spacing w:val="20"/>
          <w:szCs w:val="28"/>
          <w:rtl w:val="true"/>
        </w:rPr>
        <w:t xml:space="preserve">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6</w:t>
      </w:r>
      <w:r>
        <w:rPr>
          <w:spacing w:val="20"/>
          <w:szCs w:val="28"/>
          <w:rtl w:val="true"/>
        </w:rPr>
        <w:t xml:space="preserve">/).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הטיחה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("</w:t>
      </w:r>
      <w:r>
        <w:rPr>
          <w:spacing w:val="20"/>
          <w:szCs w:val="28"/>
          <w:rtl w:val="true"/>
        </w:rPr>
        <w:t>ששש</w:t>
      </w:r>
      <w:r>
        <w:rPr>
          <w:spacing w:val="20"/>
          <w:szCs w:val="28"/>
          <w:rtl w:val="true"/>
        </w:rPr>
        <w:t xml:space="preserve">...), </w:t>
      </w:r>
      <w:r>
        <w:rPr>
          <w:spacing w:val="20"/>
          <w:szCs w:val="28"/>
          <w:rtl w:val="true"/>
        </w:rPr>
        <w:t>ומסכים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עסקה</w:t>
      </w:r>
      <w:r>
        <w:rPr>
          <w:spacing w:val="20"/>
          <w:szCs w:val="28"/>
          <w:rtl w:val="true"/>
        </w:rPr>
        <w:t xml:space="preserve">" -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יפסיק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לאנוס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לעלות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הקטנה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והיא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תגלה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למשטרה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ראיה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מהותית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נוספת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ראוי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להביא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עיקריה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  <w:u w:val="single"/>
        </w:rPr>
      </w:pPr>
      <w:r>
        <w:rPr>
          <w:spacing w:val="20"/>
          <w:szCs w:val="28"/>
          <w:u w:val="single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13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העימות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מודרך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נערך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החקירות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במשטרה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החוקרים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התלונה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נגדו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אלימות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בילדיו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נושא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השיחה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התלונה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מניח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שבגין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האלימות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יידון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שנתיים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כשמטיחה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תגלה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כאן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החוקרת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יוצאת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ומשאירה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לבדם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כביכול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לשיחה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בארבע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עיניים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חוזרת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ומטיחה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אנסת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 xml:space="preserve">?".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שתדעי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סוהר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קרוב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</w:t>
      </w:r>
      <w:r>
        <w:rPr>
          <w:spacing w:val="20"/>
          <w:szCs w:val="28"/>
        </w:rPr>
        <w:t>15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שנה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ושעשה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בפסח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שלש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שיכורה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שששש</w:t>
      </w:r>
      <w:r>
        <w:rPr>
          <w:spacing w:val="20"/>
          <w:szCs w:val="28"/>
          <w:rtl w:val="true"/>
        </w:rPr>
        <w:t xml:space="preserve">", </w:t>
      </w:r>
      <w:r>
        <w:rPr>
          <w:spacing w:val="20"/>
          <w:szCs w:val="28"/>
          <w:rtl w:val="true"/>
        </w:rPr>
        <w:t>ומנסה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להחזיר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הדיון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לפסים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אישום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באלימות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בלבד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מדברת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האונס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והנאשם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ששש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טוב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בסדר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מוסיפה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באמבטיה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השינה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וקרא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לאונס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דגדוג</w:t>
      </w:r>
      <w:r>
        <w:rPr>
          <w:spacing w:val="20"/>
          <w:szCs w:val="28"/>
          <w:rtl w:val="true"/>
        </w:rPr>
        <w:t xml:space="preserve">", </w:t>
      </w:r>
      <w:r>
        <w:rPr>
          <w:spacing w:val="20"/>
          <w:szCs w:val="28"/>
          <w:rtl w:val="true"/>
        </w:rPr>
        <w:t>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ושהיה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שדיברה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שינה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תגובת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שטויות</w:t>
      </w:r>
      <w:r>
        <w:rPr>
          <w:spacing w:val="20"/>
          <w:szCs w:val="28"/>
          <w:rtl w:val="true"/>
        </w:rPr>
        <w:t>" "</w:t>
      </w:r>
      <w:r>
        <w:rPr>
          <w:spacing w:val="20"/>
          <w:szCs w:val="28"/>
          <w:rtl w:val="true"/>
        </w:rPr>
        <w:t>מאיפה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ההמצאות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האלה</w:t>
      </w:r>
      <w:r>
        <w:rPr>
          <w:spacing w:val="20"/>
          <w:szCs w:val="28"/>
          <w:rtl w:val="true"/>
        </w:rPr>
        <w:t>":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  </w:t>
      </w:r>
      <w:r>
        <w:rPr>
          <w:spacing w:val="20"/>
          <w:szCs w:val="28"/>
          <w:rtl w:val="true"/>
        </w:rPr>
        <w:t>ואתה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לכרות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הזין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שצריכים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תודה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רבה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רבה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']:</w:t>
        <w:tab/>
      </w:r>
      <w:r>
        <w:rPr>
          <w:spacing w:val="20"/>
          <w:szCs w:val="28"/>
          <w:rtl w:val="true"/>
        </w:rPr>
        <w:t>הכנסת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12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  <w:t>"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חתיכת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מניאק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13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מזכיר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>: 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שלך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משיבה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חתיכת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מניאק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17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מציעה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עסקה</w:t>
      </w:r>
      <w:r>
        <w:rPr>
          <w:spacing w:val="20"/>
          <w:szCs w:val="28"/>
          <w:rtl w:val="true"/>
        </w:rPr>
        <w:t xml:space="preserve">":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למשטרה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האונס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יתחייב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לנגוע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לנגוע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ברגליים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שנגעת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18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  <w:tab/>
        <w:t xml:space="preserve">  </w:t>
      </w:r>
      <w:r>
        <w:rPr>
          <w:spacing w:val="20"/>
          <w:szCs w:val="28"/>
          <w:rtl w:val="true"/>
        </w:rPr>
        <w:t>תודה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ואנסת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  <w:tab/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נכון</w:t>
      </w:r>
      <w:r>
        <w:rPr>
          <w:spacing w:val="20"/>
          <w:szCs w:val="28"/>
          <w:rtl w:val="true"/>
        </w:rPr>
        <w:t xml:space="preserve">" 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מציעה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להיבדק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בדיקת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בתולים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מבקש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לסגור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בינינו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ושלא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תתלונן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מבקשת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בינינו</w:t>
      </w:r>
      <w:r>
        <w:rPr>
          <w:spacing w:val="20"/>
          <w:szCs w:val="28"/>
          <w:rtl w:val="true"/>
        </w:rPr>
        <w:t>". "</w:t>
      </w:r>
      <w:r>
        <w:rPr>
          <w:spacing w:val="20"/>
          <w:szCs w:val="28"/>
          <w:rtl w:val="true"/>
        </w:rPr>
        <w:t>תודה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שנגעת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ובפסח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שיכורה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ואתה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הכנסת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אלי</w:t>
      </w:r>
      <w:r>
        <w:rPr>
          <w:spacing w:val="20"/>
          <w:szCs w:val="28"/>
          <w:rtl w:val="true"/>
        </w:rPr>
        <w:t xml:space="preserve">?"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ששש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20</w:t>
      </w:r>
      <w:r>
        <w:rPr>
          <w:spacing w:val="20"/>
          <w:szCs w:val="28"/>
          <w:rtl w:val="true"/>
        </w:rPr>
        <w:t>):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']:</w:t>
        <w:tab/>
      </w:r>
      <w:r>
        <w:rPr>
          <w:spacing w:val="20"/>
          <w:szCs w:val="28"/>
          <w:rtl w:val="true"/>
        </w:rPr>
        <w:t>תודה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שנגעת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>:</w:t>
        <w:tab/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ברור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']:</w:t>
        <w:tab/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זיינת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הצורה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>:</w:t>
        <w:tab/>
        <w:t xml:space="preserve"> </w:t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מלים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']:</w:t>
        <w:tab/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זיינת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הצורה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  <w:tab/>
      </w:r>
      <w:r>
        <w:rPr>
          <w:spacing w:val="20"/>
          <w:szCs w:val="28"/>
          <w:rtl w:val="true"/>
        </w:rPr>
        <w:t>וואי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מלים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']:</w:t>
        <w:tab/>
      </w:r>
      <w:r>
        <w:rPr>
          <w:spacing w:val="20"/>
          <w:szCs w:val="28"/>
          <w:rtl w:val="true"/>
        </w:rPr>
        <w:t>ואם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שצריכים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הזין</w:t>
      </w:r>
      <w:r>
        <w:rPr>
          <w:spacing w:val="20"/>
          <w:szCs w:val="28"/>
          <w:rtl w:val="true"/>
        </w:rPr>
        <w:t>...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>:</w:t>
        <w:tab/>
        <w:t xml:space="preserve"> </w:t>
      </w:r>
      <w:r>
        <w:rPr>
          <w:spacing w:val="20"/>
          <w:szCs w:val="28"/>
          <w:rtl w:val="true"/>
        </w:rPr>
        <w:t>אנו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עובדיה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יוסף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']:</w:t>
        <w:tab/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עובדיה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יוסף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בכלל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להיות</w:t>
      </w:r>
      <w:r>
        <w:rPr>
          <w:spacing w:val="20"/>
          <w:szCs w:val="28"/>
          <w:rtl w:val="true"/>
        </w:rPr>
        <w:t>...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למה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עובדיה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עובדיה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מניאק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חתיכת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כן</w:t>
      </w:r>
      <w:r>
        <w:rPr>
          <w:spacing w:val="20"/>
          <w:szCs w:val="28"/>
          <w:rtl w:val="true"/>
        </w:rPr>
        <w:t>?...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חתיכת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זין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שקרן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לירוק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בפנים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22-21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חוזרת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ומבקשת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יתחייב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באוזניה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עוד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851" w:right="1065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יושנת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וכלום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" </w:t>
      </w:r>
    </w:p>
    <w:p>
      <w:pPr>
        <w:pStyle w:val="Normal"/>
        <w:bidi w:val="1"/>
        <w:spacing w:lineRule="atLeast" w:line="240"/>
        <w:ind w:left="851" w:right="1065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31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מבטיח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שנגעת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גמרנו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גמרנו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']:</w:t>
        <w:tab/>
      </w:r>
      <w:r>
        <w:rPr>
          <w:spacing w:val="20"/>
          <w:szCs w:val="28"/>
          <w:rtl w:val="true"/>
        </w:rPr>
        <w:t>תגיד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מבטיח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>']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  <w:tab/>
      </w:r>
      <w:r>
        <w:rPr>
          <w:spacing w:val="20"/>
          <w:szCs w:val="28"/>
          <w:rtl w:val="true"/>
        </w:rPr>
        <w:t>מבטיח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גמרנו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31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>']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32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</w:rPr>
        <w:t>38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']:</w:t>
        <w:tab/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מזכירה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מזכירה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spacing w:val="20"/>
          <w:szCs w:val="28"/>
          <w:rtl w:val="true"/>
        </w:rPr>
        <w:t>... 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מפחדת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פחדתי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33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851" w:right="2069" w:hanging="1004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מזכירה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אנסה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בשעה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הרחיק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מהבית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באמתלת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שווא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תפריע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במעשיו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זוכר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לאביה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כשהיינו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שלשתנו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יחד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והחדרת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בואי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נצחק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ביחד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68-67</w:t>
      </w:r>
      <w:r>
        <w:rPr>
          <w:spacing w:val="20"/>
          <w:szCs w:val="28"/>
          <w:rtl w:val="true"/>
        </w:rPr>
        <w:t xml:space="preserve">), </w:t>
      </w:r>
      <w:r>
        <w:rPr>
          <w:spacing w:val="20"/>
          <w:szCs w:val="28"/>
          <w:rtl w:val="true"/>
        </w:rPr>
        <w:t>ואתה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שהיתה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spacing w:val="20"/>
          <w:szCs w:val="28"/>
          <w:rtl w:val="true"/>
        </w:rPr>
        <w:t>, "</w:t>
      </w:r>
      <w:r>
        <w:rPr>
          <w:spacing w:val="20"/>
          <w:szCs w:val="28"/>
          <w:rtl w:val="true"/>
        </w:rPr>
        <w:t>אמרת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להביא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מלמטה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והחדרת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68</w:t>
      </w:r>
      <w:r>
        <w:rPr>
          <w:spacing w:val="20"/>
          <w:szCs w:val="28"/>
          <w:rtl w:val="true"/>
        </w:rPr>
        <w:t>), "</w:t>
      </w:r>
      <w:r>
        <w:rPr>
          <w:spacing w:val="20"/>
          <w:szCs w:val="28"/>
          <w:rtl w:val="true"/>
        </w:rPr>
        <w:t>והנעל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להביא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החולצה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צחקת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צחקתי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בכיתי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74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זועקת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באוזני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עשיית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מקלחת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באמבטיה</w:t>
      </w:r>
      <w:r>
        <w:rPr>
          <w:spacing w:val="20"/>
          <w:szCs w:val="28"/>
          <w:rtl w:val="true"/>
        </w:rPr>
        <w:t>. "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צעקה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באוזניו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מפתה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בכסף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וברשות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לצפות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בתכנית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בטלויזיה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68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מכחיש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כסף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מזכירה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השקלים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מרשרשים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באמבטיה</w:t>
      </w:r>
      <w:r>
        <w:rPr>
          <w:spacing w:val="20"/>
          <w:szCs w:val="28"/>
          <w:rtl w:val="true"/>
        </w:rPr>
        <w:t>".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מייסרת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עריות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643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כתוב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אסור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עריות</w:t>
      </w:r>
      <w:r>
        <w:rPr>
          <w:spacing w:val="20"/>
          <w:szCs w:val="28"/>
          <w:rtl w:val="true"/>
        </w:rPr>
        <w:t xml:space="preserve">. </w:t>
      </w:r>
    </w:p>
    <w:p>
      <w:pPr>
        <w:pStyle w:val="Normal"/>
        <w:bidi w:val="1"/>
        <w:spacing w:lineRule="atLeast" w:line="240"/>
        <w:ind w:left="993" w:right="1643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בטוח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נכון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מפני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גיהנום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69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רואה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באחותה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הקטנה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נוכח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מעולל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כ</w:t>
      </w:r>
      <w:r>
        <w:rPr>
          <w:spacing w:val="20"/>
          <w:szCs w:val="28"/>
          <w:rtl w:val="true"/>
        </w:rPr>
        <w:t>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כשהיתה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72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כתוב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ביניהם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>':</w:t>
        <w:tab/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993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  <w:t>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תעלה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עליה</w:t>
      </w:r>
    </w:p>
    <w:p>
      <w:pPr>
        <w:pStyle w:val="Normal"/>
        <w:bidi w:val="1"/>
        <w:spacing w:lineRule="atLeast" w:line="240"/>
        <w:ind w:left="993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בסדר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בסדר</w:t>
      </w:r>
    </w:p>
    <w:p>
      <w:pPr>
        <w:pStyle w:val="Normal"/>
        <w:bidi w:val="1"/>
        <w:spacing w:lineRule="atLeast" w:line="240"/>
        <w:ind w:left="993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שעלית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'],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ד</w:t>
      </w:r>
      <w:r>
        <w:rPr>
          <w:spacing w:val="20"/>
          <w:szCs w:val="28"/>
          <w:rtl w:val="true"/>
        </w:rPr>
        <w:t>'] [</w:t>
      </w:r>
      <w:r>
        <w:rPr>
          <w:spacing w:val="20"/>
          <w:szCs w:val="28"/>
          <w:rtl w:val="true"/>
        </w:rPr>
        <w:t>אחות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'],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מדברת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'],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מזכירה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סגרתי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סגרתי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אנחנו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ליבנו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הבטחנו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יותר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73</w:t>
      </w:r>
      <w:r>
        <w:rPr>
          <w:spacing w:val="20"/>
          <w:szCs w:val="28"/>
          <w:rtl w:val="true"/>
        </w:rPr>
        <w:t xml:space="preserve">). 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']: 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שידאג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ויאהב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שידאג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ויאהב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מאהב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77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יושן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הפעם</w:t>
      </w:r>
      <w:r>
        <w:rPr>
          <w:spacing w:val="20"/>
          <w:szCs w:val="28"/>
          <w:rtl w:val="true"/>
        </w:rPr>
        <w:t xml:space="preserve">? </w:t>
      </w:r>
      <w:r>
        <w:rPr>
          <w:spacing w:val="20"/>
          <w:szCs w:val="28"/>
          <w:rtl w:val="true"/>
        </w:rPr>
        <w:t>תשמעי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תעקבי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</w:t>
      </w:r>
      <w:r>
        <w:rPr>
          <w:spacing w:val="20"/>
          <w:szCs w:val="28"/>
          <w:rtl w:val="true"/>
        </w:rPr>
        <w:t xml:space="preserve">. 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בלילות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יושנת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בסדר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לשים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הכרית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תעצמי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העיניים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ככה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עוצמת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העיניים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מדגימה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מדמיינת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לעצמי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יושנת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לשמור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 xml:space="preserve">'],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בסדר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ששש</w:t>
      </w:r>
      <w:r>
        <w:rPr>
          <w:spacing w:val="20"/>
          <w:szCs w:val="28"/>
          <w:rtl w:val="true"/>
        </w:rPr>
        <w:t>...</w:t>
      </w:r>
    </w:p>
    <w:p>
      <w:pPr>
        <w:pStyle w:val="Normal"/>
        <w:bidi w:val="1"/>
        <w:spacing w:lineRule="atLeast" w:line="240"/>
        <w:ind w:left="993" w:right="1134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']: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לדאוג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תבוא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לנגוע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בחזה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81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720" w:hanging="0"/>
        <w:jc w:val="left"/>
        <w:rPr>
          <w:spacing w:val="20"/>
          <w:szCs w:val="28"/>
          <w:u w:val="single"/>
        </w:rPr>
      </w:pPr>
      <w:r>
        <w:rPr>
          <w:spacing w:val="20"/>
          <w:szCs w:val="28"/>
          <w:u w:val="single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מתארת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מוראות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לחבק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מישהו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מרגישה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אליו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בוטחת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בעולם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: 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מבטיח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יקרה</w:t>
      </w:r>
      <w:r>
        <w:rPr>
          <w:spacing w:val="20"/>
          <w:szCs w:val="28"/>
          <w:rtl w:val="true"/>
        </w:rPr>
        <w:t xml:space="preserve">..." 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78</w:t>
      </w:r>
      <w:r>
        <w:rPr>
          <w:spacing w:val="20"/>
          <w:szCs w:val="28"/>
          <w:rtl w:val="true"/>
        </w:rPr>
        <w:t xml:space="preserve">).  </w:t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993" w:right="144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עצמי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ואותך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איכפת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סותם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הפה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סתמת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לשתוק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איך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קטנה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מוציאה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בלב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80-79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</w:rPr>
        <w:t>14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ספק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דו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שיח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ותגובות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לטענותיה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כלפיו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מעמידים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בסיס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העידה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u w:val="single"/>
          <w:rtl w:val="true"/>
        </w:rPr>
        <w:t>אמינות</w:t>
      </w:r>
    </w:p>
    <w:p>
      <w:pPr>
        <w:pStyle w:val="Normal"/>
        <w:bidi w:val="1"/>
        <w:spacing w:lineRule="atLeast" w:line="240"/>
        <w:ind w:left="0" w:right="720" w:hanging="720"/>
        <w:jc w:val="left"/>
        <w:rPr/>
      </w:pPr>
      <w:r>
        <w:rPr>
          <w:spacing w:val="20"/>
          <w:szCs w:val="28"/>
        </w:rPr>
        <w:t>15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נחקרה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לפנינו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חקירה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ארוכה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חקירתה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נמשכה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יומיים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נערה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הנראית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מבוגרת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תיארה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אירע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בחדות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ובבהירות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בביטויים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ובתיאורים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ניכר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במעמד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בחקירה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ובעימות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במשטרה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נותנת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פורקן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נאלצה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לשמור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מיוסרת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שוכנענו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תיארה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חוותה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והעידה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לאמיתה</w:t>
      </w:r>
      <w:r>
        <w:rPr>
          <w:spacing w:val="20"/>
          <w:szCs w:val="28"/>
          <w:rtl w:val="true"/>
        </w:rPr>
        <w:t xml:space="preserve">. 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עדות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מהימנה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בעינינו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מתחזקת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חיזוק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בהודאת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באזניה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בעימות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חיזוק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נוסף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נמצא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בממצא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הרפואי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ובבדיקה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הגניקולוגית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שהראתה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עשרות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להרשיע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הואשם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גרסת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מחזקת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שיפורט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להלן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מבקש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לנקות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עצמו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מאינוס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וממעשי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מקטנותה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אובייקט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לניצול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רצוף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/>
      </w:pPr>
      <w:r>
        <w:rPr>
          <w:spacing w:val="20"/>
          <w:szCs w:val="28"/>
        </w:rPr>
        <w:t>16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u w:val="single"/>
          <w:rtl w:val="true"/>
        </w:rPr>
        <w:t>גרסת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הנאשם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במשטרה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במשטרה</w:t>
      </w:r>
      <w:r>
        <w:rPr>
          <w:spacing w:val="20"/>
          <w:szCs w:val="28"/>
          <w:rtl w:val="true"/>
        </w:rPr>
        <w:t xml:space="preserve">. </w:t>
      </w:r>
    </w:p>
    <w:p>
      <w:pPr>
        <w:pStyle w:val="Normal"/>
        <w:bidi w:val="1"/>
        <w:spacing w:lineRule="atLeast" w:line="240"/>
        <w:ind w:left="0" w:right="720" w:hanging="720"/>
        <w:jc w:val="left"/>
        <w:rPr/>
      </w:pPr>
      <w:r>
        <w:rPr>
          <w:spacing w:val="20"/>
          <w:szCs w:val="28"/>
          <w:rtl w:val="true"/>
        </w:rPr>
        <w:tab/>
      </w:r>
      <w:r>
        <w:rPr>
          <w:b/>
          <w:b/>
          <w:bCs/>
          <w:spacing w:val="20"/>
          <w:szCs w:val="28"/>
          <w:rtl w:val="true"/>
        </w:rPr>
        <w:t>בהודעתו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הראשונה</w:t>
      </w:r>
      <w:r>
        <w:rPr>
          <w:b/>
          <w:bCs/>
          <w:spacing w:val="20"/>
          <w:szCs w:val="28"/>
          <w:rtl w:val="true"/>
        </w:rPr>
        <w:t>,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 </w:t>
      </w:r>
      <w:r>
        <w:rPr>
          <w:spacing w:val="20"/>
          <w:szCs w:val="28"/>
          <w:rtl w:val="true"/>
        </w:rPr>
        <w:t>מיום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10.7.2000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בשרשרת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חלקית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עשרות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חיכוכים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שמונה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תשע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נגיעות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שהאחרונה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שלש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. 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בהודעתו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התחיל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הראשון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עלה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עליה</w:t>
      </w:r>
      <w:r>
        <w:rPr>
          <w:spacing w:val="20"/>
          <w:szCs w:val="28"/>
          <w:rtl w:val="true"/>
        </w:rPr>
        <w:t>", "</w:t>
      </w:r>
      <w:r>
        <w:rPr>
          <w:spacing w:val="20"/>
          <w:szCs w:val="28"/>
          <w:rtl w:val="true"/>
        </w:rPr>
        <w:t>והחדיר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קצת</w:t>
      </w:r>
      <w:r>
        <w:rPr>
          <w:spacing w:val="20"/>
          <w:szCs w:val="28"/>
          <w:rtl w:val="true"/>
        </w:rPr>
        <w:t>":</w:t>
      </w:r>
    </w:p>
    <w:p>
      <w:pPr>
        <w:pStyle w:val="Normal"/>
        <w:bidi w:val="1"/>
        <w:spacing w:lineRule="atLeast" w:line="240"/>
        <w:ind w:left="851" w:right="1643" w:hanging="0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לפני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שגרנו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היום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נכנסתי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וראיתי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במיטה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ערה</w:t>
      </w:r>
      <w:r>
        <w:rPr>
          <w:spacing w:val="20"/>
          <w:szCs w:val="28"/>
          <w:rtl w:val="true"/>
        </w:rPr>
        <w:t xml:space="preserve">, </w:t>
      </w:r>
      <w:r>
        <w:rPr>
          <w:b/>
          <w:b/>
          <w:bCs/>
          <w:spacing w:val="20"/>
          <w:szCs w:val="28"/>
          <w:rtl w:val="true"/>
        </w:rPr>
        <w:t>אז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עליתי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עליה</w:t>
      </w:r>
      <w:r>
        <w:rPr>
          <w:b/>
          <w:bCs/>
          <w:spacing w:val="20"/>
          <w:szCs w:val="28"/>
          <w:rtl w:val="true"/>
        </w:rPr>
        <w:t xml:space="preserve">, </w:t>
      </w:r>
      <w:r>
        <w:rPr>
          <w:b/>
          <w:b/>
          <w:bCs/>
          <w:spacing w:val="20"/>
          <w:szCs w:val="28"/>
          <w:rtl w:val="true"/>
        </w:rPr>
        <w:t>שכבתי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מעליה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וקמתי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אח</w:t>
      </w:r>
      <w:r>
        <w:rPr>
          <w:b/>
          <w:bCs/>
          <w:spacing w:val="20"/>
          <w:szCs w:val="28"/>
          <w:rtl w:val="true"/>
        </w:rPr>
        <w:t>"</w:t>
      </w:r>
      <w:r>
        <w:rPr>
          <w:b/>
          <w:b/>
          <w:bCs/>
          <w:spacing w:val="20"/>
          <w:szCs w:val="28"/>
          <w:rtl w:val="true"/>
        </w:rPr>
        <w:t>כ</w:t>
      </w:r>
      <w:r>
        <w:rPr>
          <w:b/>
          <w:bCs/>
          <w:spacing w:val="20"/>
          <w:szCs w:val="28"/>
          <w:rtl w:val="true"/>
        </w:rPr>
        <w:t xml:space="preserve">, </w:t>
      </w:r>
      <w:r>
        <w:rPr>
          <w:b/>
          <w:b/>
          <w:bCs/>
          <w:spacing w:val="20"/>
          <w:szCs w:val="28"/>
          <w:rtl w:val="true"/>
        </w:rPr>
        <w:t>אפילו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לא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הגעתי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לסיפוק</w:t>
      </w:r>
      <w:r>
        <w:rPr>
          <w:b/>
          <w:bCs/>
          <w:spacing w:val="20"/>
          <w:szCs w:val="28"/>
          <w:rtl w:val="true"/>
        </w:rPr>
        <w:t xml:space="preserve">, </w:t>
      </w:r>
      <w:r>
        <w:rPr>
          <w:b/>
          <w:b/>
          <w:bCs/>
          <w:spacing w:val="20"/>
          <w:szCs w:val="28"/>
          <w:rtl w:val="true"/>
        </w:rPr>
        <w:t>לא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היה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מצב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חדירה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מלאה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וששכבתי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התנענעתי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להגיע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לסיטואציה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הזאת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15-8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החדירה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חלקית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851" w:right="1643" w:hanging="0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שעליתי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שהחדרתי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קצת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המדוייק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אני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שיחקתי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איתה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ועמד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האיבר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מין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ירד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כלום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, </w:t>
      </w:r>
    </w:p>
    <w:p>
      <w:pPr>
        <w:pStyle w:val="Normal"/>
        <w:bidi w:val="1"/>
        <w:spacing w:lineRule="atLeast" w:line="240"/>
        <w:ind w:left="851" w:right="1643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61-58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>' "</w:t>
      </w:r>
      <w:r>
        <w:rPr>
          <w:spacing w:val="20"/>
          <w:szCs w:val="28"/>
          <w:rtl w:val="true"/>
        </w:rPr>
        <w:t>משגל</w:t>
      </w:r>
      <w:r>
        <w:rPr>
          <w:spacing w:val="20"/>
          <w:szCs w:val="28"/>
          <w:rtl w:val="true"/>
        </w:rPr>
        <w:t>":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.  </w:t>
      </w:r>
      <w:r>
        <w:rPr>
          <w:spacing w:val="20"/>
          <w:szCs w:val="28"/>
          <w:rtl w:val="true"/>
        </w:rPr>
        <w:t>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'].</w:t>
      </w:r>
    </w:p>
    <w:p>
      <w:pPr>
        <w:pStyle w:val="Normal"/>
        <w:bidi w:val="1"/>
        <w:spacing w:lineRule="atLeast" w:line="240"/>
        <w:ind w:left="851" w:right="2160" w:hanging="517"/>
        <w:jc w:val="left"/>
        <w:rPr/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spacing w:val="20"/>
          <w:szCs w:val="28"/>
          <w:rtl w:val="true"/>
        </w:rPr>
        <w:t>, 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כנראה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שיחקתי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והגעתי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למשגל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רצוני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בשליטתי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בטח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בשליטתי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כנראה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הכותונת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לדייק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לטובת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מאז</w:t>
      </w:r>
      <w:r>
        <w:rPr>
          <w:spacing w:val="20"/>
          <w:szCs w:val="28"/>
          <w:rtl w:val="true"/>
        </w:rPr>
        <w:t xml:space="preserve">?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הוצאתי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מהרוכסן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המכנסיים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שורט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מכנס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קצר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הגיבה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הגיבה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הסיפור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לסיפוק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']?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גמרתי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לסיפוק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גמרתי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53-39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/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בעדותו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השתמש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בחקירתו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במונח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משגל</w:t>
      </w:r>
      <w:r>
        <w:rPr>
          <w:spacing w:val="20"/>
          <w:szCs w:val="28"/>
          <w:rtl w:val="true"/>
        </w:rPr>
        <w:t xml:space="preserve">", </w:t>
      </w:r>
      <w:r>
        <w:rPr>
          <w:spacing w:val="20"/>
          <w:szCs w:val="28"/>
          <w:rtl w:val="true"/>
        </w:rPr>
        <w:t>וכי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באומרו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משגל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התכוון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מלאים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278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</w:rPr>
        <w:t>280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בלבד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']?</w:t>
      </w:r>
    </w:p>
    <w:p>
      <w:pPr>
        <w:pStyle w:val="Normal"/>
        <w:bidi w:val="1"/>
        <w:spacing w:lineRule="atLeast" w:line="240"/>
        <w:ind w:left="851" w:right="2160" w:hanging="517"/>
        <w:jc w:val="left"/>
        <w:rPr/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 xml:space="preserve">.  </w:t>
        <w:tab/>
      </w:r>
      <w:r>
        <w:rPr>
          <w:b/>
          <w:b/>
          <w:bCs/>
          <w:spacing w:val="20"/>
          <w:szCs w:val="28"/>
          <w:rtl w:val="true"/>
        </w:rPr>
        <w:t>זה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היה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פעם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אחת</w:t>
      </w:r>
      <w:r>
        <w:rPr>
          <w:b/>
          <w:bCs/>
          <w:spacing w:val="20"/>
          <w:szCs w:val="28"/>
          <w:rtl w:val="true"/>
        </w:rPr>
        <w:t xml:space="preserve">. </w:t>
      </w:r>
      <w:r>
        <w:rPr>
          <w:b/>
          <w:b/>
          <w:bCs/>
          <w:spacing w:val="20"/>
          <w:szCs w:val="28"/>
          <w:rtl w:val="true"/>
        </w:rPr>
        <w:t>עולים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עליה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לא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בשביל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שלא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להחדיר</w:t>
      </w:r>
      <w:r>
        <w:rPr>
          <w:b/>
          <w:bCs/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.  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']?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 xml:space="preserve">.  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spacing w:val="20"/>
          <w:szCs w:val="28"/>
          <w:rtl w:val="true"/>
        </w:rPr>
        <w:t>..."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58-54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תריסרים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חיכוכי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'. "</w:t>
      </w:r>
      <w:r>
        <w:rPr>
          <w:spacing w:val="20"/>
          <w:szCs w:val="28"/>
          <w:rtl w:val="true"/>
        </w:rPr>
        <w:t>החיכוכים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רצופים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וסדירים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שנתיים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851" w:right="1643" w:hanging="0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מנסה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האמת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בחרא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האמת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חיככתי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חמש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. </w:t>
      </w:r>
      <w:r>
        <w:rPr>
          <w:b/>
          <w:b/>
          <w:bCs/>
          <w:spacing w:val="20"/>
          <w:szCs w:val="28"/>
          <w:rtl w:val="true"/>
        </w:rPr>
        <w:t>היה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פעם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בחודש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בערך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שהיה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חיכוך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בין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האיבר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מין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לאיבר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מין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Cs/>
          <w:spacing w:val="20"/>
          <w:szCs w:val="28"/>
          <w:rtl w:val="true"/>
        </w:rPr>
        <w:t>[</w:t>
      </w:r>
      <w:r>
        <w:rPr>
          <w:b/>
          <w:b/>
          <w:bCs/>
          <w:spacing w:val="20"/>
          <w:szCs w:val="28"/>
          <w:rtl w:val="true"/>
        </w:rPr>
        <w:t>א</w:t>
      </w:r>
      <w:r>
        <w:rPr>
          <w:b/>
          <w:bCs/>
          <w:spacing w:val="20"/>
          <w:szCs w:val="28"/>
          <w:rtl w:val="true"/>
        </w:rPr>
        <w:t xml:space="preserve">'] </w:t>
      </w:r>
      <w:r>
        <w:rPr>
          <w:b/>
          <w:b/>
          <w:bCs/>
          <w:spacing w:val="20"/>
          <w:szCs w:val="28"/>
          <w:rtl w:val="true"/>
        </w:rPr>
        <w:t>וזה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במשך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שנתיים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גילאים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בערך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תשע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10-9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חיכוכים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62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חיכוך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היממה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בדירה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851" w:right="1643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שוכבת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במיטה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מחייב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דווקא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בסלון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כתוצאה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ממשחק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מחיכוכים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יושב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והיינו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שציינתי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מוריד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התחתון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המקרים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הורדתי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התחתון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והורדתי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המכנסיים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פתחתי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הרוכסן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שורט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16-9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חיכך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מאחורה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כלשונו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שוכבת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בטנה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851" w:right="1643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שוכב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יושבת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בסלון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הרגליים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והיינו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מתחככים</w:t>
      </w:r>
      <w:r>
        <w:rPr>
          <w:spacing w:val="20"/>
          <w:szCs w:val="28"/>
          <w:rtl w:val="true"/>
        </w:rPr>
        <w:t>. 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מאחורה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הרגליים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הבטן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שכבתי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עליה</w:t>
      </w:r>
      <w:r>
        <w:rPr>
          <w:spacing w:val="20"/>
          <w:szCs w:val="28"/>
          <w:rtl w:val="true"/>
        </w:rPr>
        <w:t>....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 </w:t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חיככת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851" w:right="2160" w:hanging="517"/>
        <w:jc w:val="left"/>
        <w:rPr/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b/>
          <w:b/>
          <w:bCs/>
          <w:spacing w:val="20"/>
          <w:szCs w:val="28"/>
          <w:rtl w:val="true"/>
        </w:rPr>
        <w:t>הכנסתי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את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איבר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המין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לבין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הרגליים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מאחור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והתחככתי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האיבר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מין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שלה</w:t>
      </w:r>
      <w:r>
        <w:rPr>
          <w:b/>
          <w:bCs/>
          <w:spacing w:val="20"/>
          <w:szCs w:val="28"/>
          <w:rtl w:val="true"/>
        </w:rPr>
        <w:t xml:space="preserve">. </w:t>
      </w:r>
      <w:r>
        <w:rPr>
          <w:b/>
          <w:b/>
          <w:bCs/>
          <w:spacing w:val="20"/>
          <w:szCs w:val="28"/>
          <w:rtl w:val="true"/>
        </w:rPr>
        <w:t>אבל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לא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החדרתי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בטוח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באופן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שחיכוך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שחיככת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851" w:right="2160" w:hanging="51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מרגיש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אופן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פציעה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להיות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32-16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באחד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החיכוכים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מאחור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קצה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כתוצאה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מחיכוך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spacing w:val="20"/>
          <w:szCs w:val="28"/>
          <w:rtl w:val="true"/>
        </w:rPr>
        <w:t xml:space="preserve">] </w:t>
      </w:r>
      <w:r>
        <w:rPr>
          <w:spacing w:val="20"/>
          <w:szCs w:val="28"/>
          <w:rtl w:val="true"/>
        </w:rPr>
        <w:t>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הכובע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כתוצאה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מחיכוך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מאחורה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58-57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72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בנגיעות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האחרונה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ונגעתי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בחזה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34-33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הפעם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האחרונה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לפני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חודשים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שנה</w:t>
      </w:r>
      <w:r>
        <w:rPr>
          <w:spacing w:val="20"/>
          <w:szCs w:val="28"/>
          <w:rtl w:val="true"/>
        </w:rPr>
        <w:t>". "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הרמתי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החזיה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החולצה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נגעתי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החולצה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33-31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בהודעתו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בביצוע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באשמתו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לאמור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שמיוחס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38-37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עצמו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בהמה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>': 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בהמה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דחפים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ויצרים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חרטה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עמוקה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19-15</w:t>
      </w:r>
      <w:r>
        <w:rPr>
          <w:spacing w:val="20"/>
          <w:szCs w:val="28"/>
          <w:rtl w:val="true"/>
        </w:rPr>
        <w:t>):</w:t>
      </w:r>
    </w:p>
    <w:p>
      <w:pPr>
        <w:pStyle w:val="Normal"/>
        <w:bidi w:val="1"/>
        <w:spacing w:lineRule="atLeast" w:line="240"/>
        <w:ind w:left="851" w:right="1643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מצטער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חטא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ומודע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המגרעות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הנבזיות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לנהוג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להעניק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לילדים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חינוך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מעניק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לילדים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סטיתי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מהדרך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 </w:t>
      </w:r>
      <w:r>
        <w:rPr>
          <w:spacing w:val="20"/>
          <w:szCs w:val="28"/>
          <w:rtl w:val="true"/>
        </w:rPr>
        <w:t>ע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3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63-60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שבגין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יקבל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10-8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יאמין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הבתולים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50-43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/>
      </w:pPr>
      <w:r>
        <w:rPr>
          <w:b/>
          <w:b/>
          <w:bCs/>
          <w:spacing w:val="20"/>
          <w:szCs w:val="28"/>
          <w:rtl w:val="true"/>
        </w:rPr>
        <w:t>בהודעה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השניה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 xml:space="preserve">/ </w:t>
      </w:r>
      <w:r>
        <w:rPr>
          <w:spacing w:val="20"/>
          <w:szCs w:val="28"/>
          <w:rtl w:val="true"/>
        </w:rPr>
        <w:t>מיום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16.7.2000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בביצוע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אינוס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מגונים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בבנותיו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בשלש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בנותיו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שבשמן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נקב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ובכללן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מגונים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בהודעתו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נמנע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מלתת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תשובות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שאלות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רבות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שנשאל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ציין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לכל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אדם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השטן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בגוף</w:t>
      </w:r>
      <w:r>
        <w:rPr>
          <w:spacing w:val="20"/>
          <w:szCs w:val="28"/>
          <w:rtl w:val="true"/>
        </w:rPr>
        <w:t>".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720" w:hanging="0"/>
        <w:jc w:val="left"/>
        <w:rPr/>
      </w:pPr>
      <w:r>
        <w:rPr>
          <w:b/>
          <w:b/>
          <w:bCs/>
          <w:spacing w:val="20"/>
          <w:szCs w:val="28"/>
          <w:rtl w:val="true"/>
        </w:rPr>
        <w:t>בהודעה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השלישית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3</w:t>
      </w:r>
      <w:r>
        <w:rPr>
          <w:spacing w:val="20"/>
          <w:szCs w:val="28"/>
          <w:rtl w:val="true"/>
        </w:rPr>
        <w:t xml:space="preserve">/ </w:t>
      </w:r>
      <w:r>
        <w:rPr>
          <w:spacing w:val="20"/>
          <w:szCs w:val="28"/>
          <w:rtl w:val="true"/>
        </w:rPr>
        <w:t>מיום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19.7.2000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בבנותיו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כאמור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בהודעה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הקודמת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 xml:space="preserve">/.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סירב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לחתום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ההודעה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שתק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בתשובה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לשאלות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עונשו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בכחמש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מאסר</w:t>
      </w:r>
      <w:r>
        <w:rPr>
          <w:spacing w:val="20"/>
          <w:szCs w:val="28"/>
          <w:rtl w:val="true"/>
        </w:rPr>
        <w:t xml:space="preserve">: </w:t>
      </w:r>
    </w:p>
    <w:p>
      <w:pPr>
        <w:pStyle w:val="Normal"/>
        <w:bidi w:val="1"/>
        <w:spacing w:lineRule="atLeast" w:line="240"/>
        <w:ind w:left="851" w:right="1643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מתוודה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לאלוהים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שעתיים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חטאתי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עוויתי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פשעתי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כזה</w:t>
      </w:r>
      <w:r>
        <w:rPr>
          <w:spacing w:val="20"/>
          <w:szCs w:val="28"/>
          <w:rtl w:val="true"/>
        </w:rPr>
        <w:t xml:space="preserve">?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20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מינימום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15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>".</w:t>
      </w:r>
    </w:p>
    <w:p>
      <w:pPr>
        <w:pStyle w:val="Normal"/>
        <w:bidi w:val="1"/>
        <w:spacing w:lineRule="atLeast" w:line="240"/>
        <w:ind w:left="0" w:right="720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/>
      </w:pPr>
      <w:r>
        <w:rPr>
          <w:spacing w:val="20"/>
          <w:szCs w:val="28"/>
        </w:rPr>
        <w:t>17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לפני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השלום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נידונה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נזקקות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לפיקוח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ולהשגחה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5</w:t>
      </w:r>
      <w:r>
        <w:rPr>
          <w:spacing w:val="20"/>
          <w:szCs w:val="28"/>
          <w:rtl w:val="true"/>
        </w:rPr>
        <w:t xml:space="preserve">/ </w:t>
      </w:r>
      <w:r>
        <w:rPr>
          <w:spacing w:val="20"/>
          <w:szCs w:val="28"/>
          <w:rtl w:val="true"/>
        </w:rPr>
        <w:t>מיום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16.7.2000</w:t>
      </w:r>
      <w:r>
        <w:rPr>
          <w:spacing w:val="20"/>
          <w:szCs w:val="28"/>
          <w:rtl w:val="true"/>
        </w:rPr>
        <w:t xml:space="preserve">) </w:t>
      </w:r>
      <w:r>
        <w:rPr>
          <w:spacing w:val="20"/>
          <w:szCs w:val="28"/>
          <w:rtl w:val="true"/>
        </w:rPr>
        <w:t>הודה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שנרשמו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אפילו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מספיק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הפשעים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שעשיתי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הגיבה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b/>
          <w:b/>
          <w:bCs/>
          <w:spacing w:val="20"/>
          <w:szCs w:val="28"/>
          <w:rtl w:val="true"/>
        </w:rPr>
        <w:t>זה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היה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מאות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בעדותו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מבוכה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נוכחות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חמיו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כיוון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לנגיעות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לאינוס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טענתו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שכנעתנו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באמיתותה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u w:val="single"/>
          <w:rtl w:val="true"/>
        </w:rPr>
        <w:t>עדות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הנאשם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בבית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המשפט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</w:rPr>
        <w:t>18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בעדותו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218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ואילך</w:t>
      </w:r>
      <w:r>
        <w:rPr>
          <w:spacing w:val="20"/>
          <w:szCs w:val="28"/>
          <w:rtl w:val="true"/>
        </w:rPr>
        <w:t xml:space="preserve">), </w:t>
      </w:r>
      <w:r>
        <w:rPr>
          <w:spacing w:val="20"/>
          <w:szCs w:val="28"/>
          <w:rtl w:val="true"/>
        </w:rPr>
        <w:t>הודה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חיכוכים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החל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701" w:hanging="0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מגונים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... </w:t>
      </w:r>
      <w:r>
        <w:rPr>
          <w:b/>
          <w:b/>
          <w:bCs/>
          <w:spacing w:val="20"/>
          <w:szCs w:val="28"/>
          <w:rtl w:val="true"/>
        </w:rPr>
        <w:t>היה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חיכוך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איבר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מין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יותר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מזה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בסך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הכל</w:t>
      </w:r>
      <w:r>
        <w:rPr>
          <w:spacing w:val="20"/>
          <w:szCs w:val="28"/>
          <w:rtl w:val="true"/>
        </w:rPr>
        <w:t xml:space="preserve">, </w:t>
      </w:r>
      <w:r>
        <w:rPr>
          <w:b/>
          <w:b/>
          <w:bCs/>
          <w:spacing w:val="20"/>
          <w:szCs w:val="28"/>
          <w:rtl w:val="true"/>
        </w:rPr>
        <w:t>בסביבות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עשר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לספור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233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2268" w:hanging="567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אנחנו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ארבע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, </w:t>
      </w:r>
      <w:r>
        <w:rPr>
          <w:b/>
          <w:b/>
          <w:bCs/>
          <w:spacing w:val="20"/>
          <w:szCs w:val="28"/>
          <w:rtl w:val="true"/>
        </w:rPr>
        <w:t>עשר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בסגנון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זמן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זמן</w:t>
      </w:r>
      <w:r>
        <w:rPr>
          <w:spacing w:val="20"/>
          <w:szCs w:val="28"/>
          <w:rtl w:val="true"/>
        </w:rPr>
        <w:t>".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...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מתי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האלה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החיכוך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spacing w:val="20"/>
          <w:szCs w:val="28"/>
          <w:rtl w:val="true"/>
        </w:rPr>
        <w:t>"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הרך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270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החיכוכים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זמן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נרתע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271</w:t>
      </w:r>
      <w:r>
        <w:rPr>
          <w:spacing w:val="20"/>
          <w:szCs w:val="28"/>
          <w:rtl w:val="true"/>
        </w:rPr>
        <w:t xml:space="preserve">). 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</w:rPr>
        <w:t>19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באירוע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פסח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התשנ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</w:rPr>
        <w:t>1999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צהריים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אורחים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שתתה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קצת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רצתה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לישון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למיטה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לפתע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כשמכנסיה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מופשלים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ברכיה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ומאוננת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להיות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והחזירה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מכנסיה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למקומם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244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</w:rPr>
        <w:t>288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</w:rPr>
        <w:t>20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באינוס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בהסברים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הסדום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ייתכן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משתוללת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צועקת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229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האינוס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לדבר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ראשית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אפשרות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מעשית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993" w:right="1701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אופן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אנסתי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תבכה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תצעק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229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ועוד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701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ואם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אפשר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לבדוק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הפעם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ואפשר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להבחין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הפתיחה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אצבעות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אפשר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289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שנית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אישום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שביצע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במקום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עבודתו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והרי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לטענתו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הרבתה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לבוא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לבקרו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הלילה</w:t>
      </w:r>
      <w:r>
        <w:rPr>
          <w:spacing w:val="20"/>
          <w:szCs w:val="28"/>
          <w:rtl w:val="true"/>
        </w:rPr>
        <w:t>, "</w:t>
      </w:r>
      <w:r>
        <w:rPr>
          <w:spacing w:val="20"/>
          <w:szCs w:val="28"/>
          <w:rtl w:val="true"/>
        </w:rPr>
        <w:t>ואף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נגעתי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נישקתי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נשיקות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צרפתיות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מזמוזים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249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שלישית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נהגה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להסתובב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בנוכחות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כשלגופה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חזיה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ותחתונים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בלבד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נרתעת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מלהתנהג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250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/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לתרץ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אוננות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שלטענתו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לטענתו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 "</w:t>
      </w:r>
      <w:r>
        <w:rPr>
          <w:spacing w:val="20"/>
          <w:szCs w:val="28"/>
          <w:rtl w:val="true"/>
        </w:rPr>
        <w:t>אינה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מבדילה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שאולי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אוננות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וזו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לא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היתה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חדירה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שלי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בכל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אופן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230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נראה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בדיבור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ביקש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לרמוז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שייתכן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קיימה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התמיד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בקו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כשנתבקש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להסביר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הימצא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קונדום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למיטת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כשנשאל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ייתכן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קונדום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שהשתמש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השיב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מוחלט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והוסיף</w:t>
      </w:r>
      <w:r>
        <w:rPr>
          <w:spacing w:val="20"/>
          <w:szCs w:val="28"/>
          <w:rtl w:val="true"/>
        </w:rPr>
        <w:t>: "</w:t>
      </w:r>
      <w:r>
        <w:rPr>
          <w:b/>
          <w:b/>
          <w:bCs/>
          <w:spacing w:val="20"/>
          <w:szCs w:val="28"/>
          <w:rtl w:val="true"/>
        </w:rPr>
        <w:t>את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Cs/>
          <w:spacing w:val="20"/>
          <w:szCs w:val="28"/>
          <w:rtl w:val="true"/>
        </w:rPr>
        <w:t>[</w:t>
      </w:r>
      <w:r>
        <w:rPr>
          <w:b/>
          <w:b/>
          <w:bCs/>
          <w:spacing w:val="20"/>
          <w:szCs w:val="28"/>
          <w:rtl w:val="true"/>
        </w:rPr>
        <w:t>א</w:t>
      </w:r>
      <w:r>
        <w:rPr>
          <w:b/>
          <w:bCs/>
          <w:spacing w:val="20"/>
          <w:szCs w:val="28"/>
          <w:rtl w:val="true"/>
        </w:rPr>
        <w:t xml:space="preserve">'] </w:t>
      </w:r>
      <w:r>
        <w:rPr>
          <w:b/>
          <w:b/>
          <w:bCs/>
          <w:spacing w:val="20"/>
          <w:szCs w:val="28"/>
          <w:rtl w:val="true"/>
        </w:rPr>
        <w:t>צריכים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לשאול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הקונדום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287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</w:rPr>
        <w:t>21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להודאתו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בהודעתו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במשטרה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שהחדיר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חלקית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נכונה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קצה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בלחצו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החוקר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עזרא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יעזור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701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עכשיו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מתייעץ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קצה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בסדר</w:t>
      </w:r>
      <w:r>
        <w:rPr>
          <w:spacing w:val="20"/>
          <w:szCs w:val="28"/>
          <w:rtl w:val="true"/>
        </w:rPr>
        <w:t xml:space="preserve">? </w:t>
      </w:r>
      <w:r>
        <w:rPr>
          <w:spacing w:val="20"/>
          <w:szCs w:val="28"/>
          <w:rtl w:val="true"/>
        </w:rPr>
        <w:t>אומר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טוב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התחלת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לדבר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תגיד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איכפת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משהו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לפחות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שנוכל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לעזור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236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1701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הדגים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לחוקר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קצה</w:t>
      </w:r>
      <w:r>
        <w:rPr>
          <w:spacing w:val="20"/>
          <w:szCs w:val="28"/>
          <w:rtl w:val="true"/>
        </w:rPr>
        <w:t>":</w:t>
      </w:r>
    </w:p>
    <w:p>
      <w:pPr>
        <w:pStyle w:val="Normal"/>
        <w:bidi w:val="1"/>
        <w:spacing w:lineRule="atLeast" w:line="240"/>
        <w:ind w:left="993" w:right="1701" w:hanging="0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כתוב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בהודעה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במשטרה</w:t>
      </w:r>
      <w:r>
        <w:rPr>
          <w:spacing w:val="20"/>
          <w:szCs w:val="28"/>
          <w:rtl w:val="true"/>
        </w:rPr>
        <w:t xml:space="preserve">] </w:t>
      </w:r>
      <w:r>
        <w:rPr>
          <w:spacing w:val="20"/>
          <w:szCs w:val="28"/>
          <w:rtl w:val="true"/>
        </w:rPr>
        <w:t>חדירה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כתב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חדירה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קצה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בחקירה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ואני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גם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הסברתי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לו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באצבעות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איך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בצורה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מתכוון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מאחור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מצטער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מסביר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בצורה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הזאת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קצה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257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החדרה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קצה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נכון</w:t>
      </w:r>
      <w:r>
        <w:rPr>
          <w:spacing w:val="20"/>
          <w:szCs w:val="28"/>
          <w:rtl w:val="true"/>
        </w:rPr>
        <w:t xml:space="preserve">" 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258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הטענה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שהפעיל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החוקר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והודאה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לחץ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חסרת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שחר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החוקר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מאמינים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הפירוט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שבהודעה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במשטרה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מלמד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מילותיו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ודבריו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האותנטיים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דוחים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</w:rPr>
        <w:t>22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בעדותו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מלאכותיים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ובלתי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משכנעים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לרכך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התמונה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הקשה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חלקית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שתיאר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בהודעתו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במשטרה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בתיאורים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פלסטיים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להציע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הגיוניים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אמינות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בהתחכמויות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קצה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דוגמא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לכך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הכחשותיו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האונס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מהימנים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בעינינו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u w:val="single"/>
          <w:rtl w:val="true"/>
        </w:rPr>
        <w:t>טענות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ההגנה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</w:rPr>
        <w:t>23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סניגור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ירון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ביקשנו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להאמין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להאמין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למתלוננת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בסיכומיו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ובכתב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טחן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דק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ביקש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למצוא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לזכות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הניח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לטובת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בכשרון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לעורר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ספק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בלבנו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באשמת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. 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/>
      </w:pPr>
      <w:r>
        <w:rPr>
          <w:spacing w:val="20"/>
          <w:szCs w:val="28"/>
          <w:rtl w:val="true"/>
        </w:rPr>
        <w:tab/>
      </w:r>
      <w:r>
        <w:rPr>
          <w:b/>
          <w:b/>
          <w:bCs/>
          <w:spacing w:val="20"/>
          <w:szCs w:val="28"/>
          <w:rtl w:val="true"/>
        </w:rPr>
        <w:t>ראשית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התמונה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שציירה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המתלוננת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רצופים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חריגה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בהיקפה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ובחומרתה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מעוררת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ספק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ייתכן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בקיצור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חמור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אמת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אכן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התמונה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חמורה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ואולם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שאירע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בפועל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בחיכוכים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ובמעשים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מגונים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רצופים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בעדותו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העריך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חיכוכים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בעשרה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233</w:t>
      </w:r>
      <w:r>
        <w:rPr>
          <w:spacing w:val="20"/>
          <w:szCs w:val="28"/>
          <w:rtl w:val="true"/>
        </w:rPr>
        <w:t xml:space="preserve">), </w:t>
      </w:r>
      <w:r>
        <w:rPr>
          <w:spacing w:val="20"/>
          <w:szCs w:val="28"/>
          <w:rtl w:val="true"/>
        </w:rPr>
        <w:t>ובהודעתו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במשטרה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בשני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תריסרים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התמונה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שציירה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המתלוננת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כשלעצמה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סבירה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והגיונית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ומשתלבת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ביתר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הראיות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בכללן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איבוד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בתוליה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וקיום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כאמור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בתעודה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הרפואית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הסברי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תוצאה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אוננות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ובמיוחד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רמזיו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שייתכן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הסברי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מהסס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לטעון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נלוזות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לתרץ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/>
      </w:pPr>
      <w:r>
        <w:rPr>
          <w:b/>
          <w:b/>
          <w:bCs/>
          <w:spacing w:val="20"/>
          <w:szCs w:val="28"/>
          <w:rtl w:val="true"/>
        </w:rPr>
        <w:t>שנית</w:t>
      </w:r>
      <w:r>
        <w:rPr>
          <w:spacing w:val="20"/>
          <w:szCs w:val="28"/>
          <w:rtl w:val="true"/>
        </w:rPr>
        <w:t xml:space="preserve">,  </w:t>
      </w:r>
      <w:r>
        <w:rPr>
          <w:spacing w:val="20"/>
          <w:szCs w:val="28"/>
          <w:rtl w:val="true"/>
        </w:rPr>
        <w:t>טוען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יסוד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בתאוות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נקם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באביה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תנקום</w:t>
      </w:r>
      <w:r>
        <w:rPr>
          <w:spacing w:val="20"/>
          <w:szCs w:val="28"/>
          <w:rtl w:val="true"/>
        </w:rPr>
        <w:t xml:space="preserve">?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הנגיעות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המיניות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שביצע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 xml:space="preserve">;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שמעיר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צנועים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שחברותיה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השמיעו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באזניה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הערצה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לאביה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לאיבחון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קשיי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למידה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סבלה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הוסיף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בעדות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מגמתית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דרמטית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מניפולטיבית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ומטעה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ניסתה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להגדיל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ולהעצים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שבפועל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הצטמצמו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בנגיעות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גרידא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לטענתו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בהשפעת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שקראה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ושמעה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התקשורת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ובנתה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תלים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סיפורים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בסיס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וכאוב</w:t>
      </w:r>
      <w:r>
        <w:rPr>
          <w:spacing w:val="20"/>
          <w:szCs w:val="28"/>
          <w:rtl w:val="true"/>
        </w:rPr>
        <w:t xml:space="preserve">. 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אכן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התרשמנו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נערה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כשרונית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לשון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בצדק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זועמת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תומתה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וחמס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נעוריה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שפלים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מקטנותה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זאת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העידה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כהוויתם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שחוותה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חריפות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התיאורים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וחומרת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הפרטים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יסודם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בחריפות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המיניים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ובחומרתם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שהציג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עצמו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כחוזר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בתשובה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המקפיד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בנותיו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הקטנות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צניעות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נקיה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חלק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גילוי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עריות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269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נסערת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שפתותיה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מהדהדים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שהטיחה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באזני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7</w:t>
      </w:r>
      <w:r>
        <w:rPr>
          <w:spacing w:val="20"/>
          <w:szCs w:val="28"/>
          <w:rtl w:val="true"/>
        </w:rPr>
        <w:t>/):</w:t>
      </w:r>
    </w:p>
    <w:p>
      <w:pPr>
        <w:pStyle w:val="Normal"/>
        <w:bidi w:val="1"/>
        <w:spacing w:lineRule="atLeast" w:line="240"/>
        <w:ind w:left="993" w:right="1701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שהרס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יהיה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לסלוח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יודעת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אסלח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1701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/>
      </w:pPr>
      <w:r>
        <w:rPr>
          <w:b/>
          <w:b/>
          <w:bCs/>
          <w:spacing w:val="20"/>
          <w:szCs w:val="28"/>
          <w:rtl w:val="true"/>
        </w:rPr>
        <w:t>שלישית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תמיהות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שלדעתו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גרסת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מעוררת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בעיקרן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להסברים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ולתירוצים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למעשיו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למשל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לכבוש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כאבה</w:t>
      </w:r>
      <w:r>
        <w:rPr>
          <w:spacing w:val="20"/>
          <w:szCs w:val="28"/>
          <w:rtl w:val="true"/>
        </w:rPr>
        <w:t xml:space="preserve">; </w:t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צעקה</w:t>
      </w:r>
      <w:r>
        <w:rPr>
          <w:spacing w:val="20"/>
          <w:szCs w:val="28"/>
          <w:rtl w:val="true"/>
        </w:rPr>
        <w:t xml:space="preserve">; </w:t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במיטה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התחתונה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מיטת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הקומותיים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אחיה</w:t>
      </w:r>
      <w:r>
        <w:rPr>
          <w:spacing w:val="20"/>
          <w:szCs w:val="28"/>
          <w:rtl w:val="true"/>
        </w:rPr>
        <w:t xml:space="preserve">; </w:t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כטענתה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שמע</w:t>
      </w:r>
      <w:r>
        <w:rPr>
          <w:spacing w:val="20"/>
          <w:szCs w:val="28"/>
          <w:rtl w:val="true"/>
        </w:rPr>
        <w:t xml:space="preserve">; </w:t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נמצאו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סדינים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ובגדים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מוכתמים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בכתמי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זרע</w:t>
      </w:r>
      <w:r>
        <w:rPr>
          <w:spacing w:val="20"/>
          <w:szCs w:val="28"/>
          <w:rtl w:val="true"/>
        </w:rPr>
        <w:t xml:space="preserve">; </w:t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באמבטיה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כשהדלת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נעולה</w:t>
      </w:r>
      <w:r>
        <w:rPr>
          <w:spacing w:val="20"/>
          <w:szCs w:val="28"/>
          <w:rtl w:val="true"/>
        </w:rPr>
        <w:t xml:space="preserve">; </w:t>
      </w:r>
      <w:r>
        <w:rPr>
          <w:spacing w:val="20"/>
          <w:szCs w:val="28"/>
          <w:rtl w:val="true"/>
        </w:rPr>
        <w:t>וכיצד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יחסי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מבוגר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בעמידה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שאלות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כיצד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להשיב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מעולם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נאשמים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בכגון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במיוחד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העושים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בבתיהם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בבנותיהם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נעשים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התנאים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הגיוניים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במקרה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התמיהות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תמיהות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אמיתיות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להפנותן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עצמו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הפתרונים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הסתם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שקלונו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יתגלה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כשיצרו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יצר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כישופים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230</w:t>
      </w:r>
      <w:r>
        <w:rPr>
          <w:spacing w:val="20"/>
          <w:szCs w:val="28"/>
          <w:rtl w:val="true"/>
        </w:rPr>
        <w:t xml:space="preserve">)),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מעצור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הודאתו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החיכוכים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טוען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זמן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משפחה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אחרים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עכשיו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מצבים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צהריים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במיטה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יושב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בסלון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יושבת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הרגליים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וכשהיא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איתך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במיטה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מצבים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אנשים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הרגישו</w:t>
      </w:r>
      <w:r>
        <w:rPr>
          <w:spacing w:val="20"/>
          <w:szCs w:val="28"/>
          <w:rtl w:val="true"/>
        </w:rPr>
        <w:t>?</w:t>
      </w:r>
    </w:p>
    <w:p>
      <w:pPr>
        <w:pStyle w:val="Normal"/>
        <w:bidi w:val="1"/>
        <w:spacing w:lineRule="atLeast" w:line="240"/>
        <w:ind w:left="993" w:right="2268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מכוסים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חיכוכים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החיכוכים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עצמם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באיזה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סיטואציות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מאמין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לבד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271</w:t>
      </w:r>
      <w:r>
        <w:rPr>
          <w:spacing w:val="20"/>
          <w:szCs w:val="28"/>
          <w:rtl w:val="true"/>
        </w:rPr>
        <w:t>).</w:t>
        <w:tab/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כשנשאלה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כשאלה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הזאת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אמרה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701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שמע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אדם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חכם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ויודע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לפעול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שפוי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993" w:right="1701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בענין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הכאבים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העידה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וחזרה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והעידה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הכאיב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בחדירות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לתוכה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והתחננה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באזניו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שיחדל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לבכיה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ולתחינותיה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כך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למשל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קרה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כאמור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כשהיתה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בהיותה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במקלחת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החדיר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לפתע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סוד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להחדרה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דגדוג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בתמימותה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ובילדותיה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חשבה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שאולי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לילדה</w:t>
      </w:r>
      <w:r>
        <w:rPr>
          <w:spacing w:val="20"/>
          <w:szCs w:val="28"/>
          <w:rtl w:val="true"/>
        </w:rPr>
        <w:t xml:space="preserve">". </w:t>
      </w:r>
      <w:r>
        <w:rPr>
          <w:spacing w:val="20"/>
          <w:szCs w:val="28"/>
          <w:rtl w:val="true"/>
        </w:rPr>
        <w:t>בגלל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התנגדה</w:t>
      </w:r>
      <w:r>
        <w:rPr>
          <w:spacing w:val="20"/>
          <w:szCs w:val="28"/>
          <w:rtl w:val="true"/>
        </w:rPr>
        <w:t>, "</w:t>
      </w:r>
      <w:r>
        <w:rPr>
          <w:spacing w:val="20"/>
          <w:szCs w:val="28"/>
          <w:rtl w:val="true"/>
        </w:rPr>
        <w:t>למרות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התנגדתי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כלום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15</w:t>
      </w:r>
      <w:r>
        <w:rPr>
          <w:spacing w:val="20"/>
          <w:szCs w:val="28"/>
          <w:rtl w:val="true"/>
        </w:rPr>
        <w:t xml:space="preserve">). 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', "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יותר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spacing w:val="20"/>
          <w:szCs w:val="28"/>
          <w:rtl w:val="true"/>
        </w:rPr>
        <w:t>", "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תפסיק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ייגמר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תדאגי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איכפת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אפילו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בוכה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הפסיק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הפסיק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16</w:t>
      </w:r>
      <w:r>
        <w:rPr>
          <w:spacing w:val="20"/>
          <w:szCs w:val="28"/>
          <w:rtl w:val="true"/>
        </w:rPr>
        <w:t xml:space="preserve">).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הטיחה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באזני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הכאב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והזכירה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אירע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באמבטיה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תחינותיה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באזניו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spacing w:val="20"/>
          <w:szCs w:val="28"/>
          <w:rtl w:val="true"/>
        </w:rPr>
        <w:t>: "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באמבטיה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באמבטיה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בשיא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הפשטות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תסביר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נתת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כסף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כסף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סלסטה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</w:rPr>
        <w:t>6</w:t>
      </w:r>
      <w:r>
        <w:rPr>
          <w:spacing w:val="20"/>
          <w:szCs w:val="28"/>
          <w:rtl w:val="true"/>
        </w:rPr>
        <w:t xml:space="preserve">/, 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68</w:t>
      </w:r>
      <w:r>
        <w:rPr>
          <w:spacing w:val="20"/>
          <w:szCs w:val="28"/>
          <w:rtl w:val="true"/>
        </w:rPr>
        <w:t>) ("</w:t>
      </w:r>
      <w:r>
        <w:rPr>
          <w:spacing w:val="20"/>
          <w:szCs w:val="28"/>
          <w:rtl w:val="true"/>
        </w:rPr>
        <w:t>סלסטה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הוסבר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טלויזיה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לצפות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בתמורה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לשתיקתה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בענין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הרפתה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הסניגוריה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והיא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ייתכן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צרחה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מכאב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במיוחד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כשביצע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השיבה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פחדה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הגדול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שיתקה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וחנק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גרונה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לצרוח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להתלונן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יסוריה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851" w:right="2268" w:hanging="618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קודם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תעני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הזאת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מבין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268" w:hanging="618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פחדתי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לבכות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כאילו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תעזוב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וזהו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כאילו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תשובה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הניחה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השואל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שוב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851" w:right="2268" w:hanging="618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']...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שחודר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לתוכה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מבוגר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הטבעת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תיארת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קודמת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לאיבר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קריאת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משהו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מתוכנן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מסודרת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צעקת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שידעת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לשלוט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באופן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מלא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268" w:hanging="618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הטבעת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נפתח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בגלל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מרוב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שאמרו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בדיקה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מישהי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שיותר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מבוגרת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הבאות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מתאר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71-70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הסניגור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הוסיף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להקשות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851" w:right="2268" w:hanging="618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ובפעמים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שנפלטה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מפיך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איזשהי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צעקה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איזשהי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קריאה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תפסיק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משהו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268" w:hanging="618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הפחד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הילדה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הזאת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לתאר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בעולם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יכולה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צעקתי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268" w:hanging="618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אגיד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הבעיה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</w:p>
    <w:p>
      <w:pPr>
        <w:pStyle w:val="Normal"/>
        <w:bidi w:val="1"/>
        <w:spacing w:lineRule="atLeast" w:line="240"/>
        <w:ind w:left="851" w:right="2268" w:hanging="618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סליחה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פשוט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השאלה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אפשר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צעקת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להזעיק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שהנוכחים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בדירה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ישמעו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שצעקת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לאוזניו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אמרת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כואב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851" w:right="2268" w:hanging="618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ת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אני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הפחד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גדול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בעולם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צעקתי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פחדתי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ממנו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אבל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אמרתי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71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/>
      </w:pPr>
      <w:r>
        <w:rPr>
          <w:b/>
          <w:b/>
          <w:bCs/>
          <w:spacing w:val="20"/>
          <w:szCs w:val="28"/>
          <w:rtl w:val="true"/>
        </w:rPr>
        <w:t>רביעית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התנגדה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גילתה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לאמה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נחקרה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באריכות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יתרה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ונתנה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הסברים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אמיתיים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ומשכנעים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כאמור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למשל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בפסקה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8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לעיל</w:t>
      </w:r>
      <w:r>
        <w:rPr>
          <w:spacing w:val="20"/>
          <w:szCs w:val="28"/>
          <w:rtl w:val="true"/>
        </w:rPr>
        <w:t xml:space="preserve">),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הסבירה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זאת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השאר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בתערובת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ניצול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תמימותה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כילדה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הפחדה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פיתוי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בכסף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בהרעלת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קשריה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/>
      </w:pPr>
      <w:r>
        <w:rPr>
          <w:b/>
          <w:b/>
          <w:bCs/>
          <w:spacing w:val="20"/>
          <w:szCs w:val="28"/>
          <w:rtl w:val="true"/>
        </w:rPr>
        <w:t>חמישית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טוען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לאמינות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הניסוחים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המתלוננת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דוגמא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מזכיר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ההכחשה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שהמתלוננת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הזכירה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כתיאור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המצב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נתונה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להתמודד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ביטוי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בעיניו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ביטוי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מאומץ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והוא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ראיה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להפלגה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ולמטבעות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הלשון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השתמשה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מלאכותית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בתיאוריה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לדעתנו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ביטוי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ביטויים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הולם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הנסיבות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שעליהן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העידה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'.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הניסוח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הקולע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היחיד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שבפיה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למשל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תיארה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שרויה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בעומדה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פניו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הסותרים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אבא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טוב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בלילה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מאהב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אנס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מפחיד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ביטוי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תיאר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במדויק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המציאות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והראיה</w:t>
      </w:r>
      <w:r>
        <w:rPr>
          <w:spacing w:val="20"/>
          <w:szCs w:val="28"/>
          <w:rtl w:val="true"/>
        </w:rPr>
        <w:t xml:space="preserve">: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בעצמו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מאשרו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הדמויות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הסותרות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הופיע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בעשותו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המיניים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אמר</w:t>
      </w:r>
      <w:r>
        <w:rPr>
          <w:spacing w:val="20"/>
          <w:szCs w:val="28"/>
          <w:rtl w:val="true"/>
        </w:rPr>
        <w:t>:</w:t>
      </w:r>
    </w:p>
    <w:p>
      <w:pPr>
        <w:pStyle w:val="Normal"/>
        <w:bidi w:val="1"/>
        <w:spacing w:lineRule="atLeast" w:line="240"/>
        <w:ind w:left="993" w:right="1701" w:hanging="0"/>
        <w:jc w:val="left"/>
        <w:rPr/>
      </w:pP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קודם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רוצה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להביע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חרטה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עמוקה</w:t>
      </w:r>
      <w:r>
        <w:rPr>
          <w:spacing w:val="20"/>
          <w:szCs w:val="28"/>
          <w:rtl w:val="true"/>
        </w:rPr>
        <w:t xml:space="preserve">... </w:t>
      </w:r>
      <w:r>
        <w:rPr>
          <w:spacing w:val="20"/>
          <w:szCs w:val="28"/>
          <w:rtl w:val="true"/>
        </w:rPr>
        <w:t>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סתירה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רצינית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מצד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אחד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Cs/>
          <w:spacing w:val="20"/>
          <w:szCs w:val="28"/>
          <w:rtl w:val="true"/>
        </w:rPr>
        <w:t xml:space="preserve">- </w:t>
      </w:r>
      <w:r>
        <w:rPr>
          <w:b/>
          <w:b/>
          <w:bCs/>
          <w:spacing w:val="20"/>
          <w:szCs w:val="28"/>
          <w:rtl w:val="true"/>
        </w:rPr>
        <w:t>אתה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אומר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שאתה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אבא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טוב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ומצד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שני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Cs/>
          <w:spacing w:val="20"/>
          <w:szCs w:val="28"/>
          <w:rtl w:val="true"/>
        </w:rPr>
        <w:t xml:space="preserve">- </w:t>
      </w:r>
      <w:r>
        <w:rPr>
          <w:b/>
          <w:b/>
          <w:bCs/>
          <w:spacing w:val="20"/>
          <w:szCs w:val="28"/>
          <w:rtl w:val="true"/>
        </w:rPr>
        <w:t>אתה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רוצח</w:t>
      </w:r>
      <w:r>
        <w:rPr>
          <w:spacing w:val="20"/>
          <w:szCs w:val="28"/>
          <w:rtl w:val="true"/>
        </w:rPr>
        <w:t>" (</w:t>
      </w:r>
      <w:r>
        <w:rPr>
          <w:spacing w:val="20"/>
          <w:szCs w:val="28"/>
          <w:rtl w:val="true"/>
        </w:rPr>
        <w:t>עמ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</w:rPr>
        <w:t>219</w:t>
      </w:r>
      <w:r>
        <w:rPr>
          <w:spacing w:val="20"/>
          <w:szCs w:val="28"/>
          <w:rtl w:val="true"/>
        </w:rPr>
        <w:t>).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אכן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בהודעותיה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בעימות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ובעדותה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נצור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לשונה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ודיברה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בחופשיות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ובמענה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לשון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משחשה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בטוחה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מאימת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ולאחר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רבות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נצרה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סודו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אביה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שפגע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בטוהרה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השחרור</w:t>
      </w:r>
      <w:r>
        <w:rPr>
          <w:spacing w:val="20"/>
          <w:szCs w:val="28"/>
          <w:rtl w:val="true"/>
        </w:rPr>
        <w:t xml:space="preserve">" </w:t>
      </w:r>
      <w:r>
        <w:rPr>
          <w:spacing w:val="20"/>
          <w:szCs w:val="28"/>
          <w:rtl w:val="true"/>
        </w:rPr>
        <w:t>ואת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חופש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ההתבטאות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שנקטה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הרוגז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וההתרסה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באביה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שגעשו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לסיכום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מצאנו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בטענות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הסניגוריה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להפחית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מוודאות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המרשיעות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/>
      </w:pPr>
      <w:r>
        <w:rPr>
          <w:spacing w:val="20"/>
          <w:szCs w:val="28"/>
        </w:rPr>
        <w:t>24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u w:val="single"/>
          <w:rtl w:val="true"/>
        </w:rPr>
        <w:t>סוף</w:t>
      </w:r>
      <w:r>
        <w:rPr>
          <w:rFonts w:cs="Times New Roman"/>
          <w:spacing w:val="20"/>
          <w:szCs w:val="28"/>
          <w:u w:val="single"/>
          <w:rtl w:val="true"/>
        </w:rPr>
        <w:t xml:space="preserve"> </w:t>
      </w:r>
      <w:r>
        <w:rPr>
          <w:spacing w:val="20"/>
          <w:szCs w:val="28"/>
          <w:u w:val="single"/>
          <w:rtl w:val="true"/>
        </w:rPr>
        <w:t>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הוכח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ספק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סביר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קטינה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שטרם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מלאו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ארבע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אנסה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החל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בהיותה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ביצע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מגונים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</w:rPr>
        <w:t>25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לפיכך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מרשיעים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</w:p>
    <w:p>
      <w:pPr>
        <w:pStyle w:val="Normal"/>
        <w:bidi w:val="1"/>
        <w:spacing w:lineRule="atLeast" w:line="240"/>
        <w:ind w:left="0" w:right="567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1134" w:hanging="567"/>
        <w:jc w:val="left"/>
        <w:rPr/>
      </w:pP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משפחה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עבירה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19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345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)(</w:t>
        </w:r>
        <w:r>
          <w:rPr>
            <w:rStyle w:val="InternetLink"/>
            <w:color w:val="0000FF"/>
            <w:spacing w:val="20"/>
            <w:szCs w:val="28"/>
            <w:u w:val="single"/>
          </w:rPr>
          <w:t>3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בנסיבות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20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351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</w:t>
      </w:r>
      <w:hyperlink r:id="rId21">
        <w:r>
          <w:rPr>
            <w:rStyle w:val="InternetLink"/>
            <w:spacing w:val="20"/>
            <w:szCs w:val="28"/>
            <w:rtl w:val="true"/>
          </w:rPr>
          <w:t>חוק</w:t>
        </w:r>
        <w:r>
          <w:rPr>
            <w:rStyle w:val="InternetLink"/>
            <w:rFonts w:cs="Times New Roman"/>
            <w:spacing w:val="20"/>
            <w:szCs w:val="28"/>
            <w:rtl w:val="true"/>
          </w:rPr>
          <w:t xml:space="preserve"> </w:t>
        </w:r>
        <w:r>
          <w:rPr>
            <w:rStyle w:val="InternetLink"/>
            <w:spacing w:val="20"/>
            <w:szCs w:val="28"/>
            <w:rtl w:val="true"/>
          </w:rPr>
          <w:t>העונשין</w:t>
        </w:r>
      </w:hyperlink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התשל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ז</w:t>
      </w:r>
      <w:r>
        <w:rPr>
          <w:spacing w:val="20"/>
          <w:szCs w:val="28"/>
        </w:rPr>
        <w:t>1977</w:t>
      </w:r>
      <w:r>
        <w:rPr>
          <w:spacing w:val="20"/>
          <w:szCs w:val="28"/>
          <w:rtl w:val="true"/>
        </w:rPr>
        <w:t>- (</w:t>
      </w:r>
      <w:r>
        <w:rPr>
          <w:spacing w:val="20"/>
          <w:szCs w:val="28"/>
          <w:rtl w:val="true"/>
        </w:rPr>
        <w:t>להלן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החוק</w:t>
      </w:r>
      <w:r>
        <w:rPr>
          <w:spacing w:val="20"/>
          <w:szCs w:val="28"/>
          <w:rtl w:val="true"/>
        </w:rPr>
        <w:t>);</w:t>
      </w:r>
    </w:p>
    <w:p>
      <w:pPr>
        <w:pStyle w:val="Normal"/>
        <w:bidi w:val="1"/>
        <w:spacing w:lineRule="atLeast" w:line="240"/>
        <w:ind w:left="0" w:right="1134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1134" w:hanging="567"/>
        <w:jc w:val="left"/>
        <w:rPr/>
      </w:pP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סדום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משפחה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קטין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עבירה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22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347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ב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בנסיבות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23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סעיפים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351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</w:t>
      </w:r>
      <w:hyperlink r:id="rId24">
        <w:r>
          <w:rPr>
            <w:rStyle w:val="InternetLink"/>
            <w:color w:val="0000FF"/>
            <w:spacing w:val="20"/>
            <w:szCs w:val="28"/>
            <w:u w:val="single"/>
          </w:rPr>
          <w:t>345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-(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)(</w:t>
        </w:r>
        <w:r>
          <w:rPr>
            <w:rStyle w:val="InternetLink"/>
            <w:color w:val="0000FF"/>
            <w:spacing w:val="20"/>
            <w:szCs w:val="28"/>
            <w:u w:val="single"/>
          </w:rPr>
          <w:t>3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לחוק</w:t>
      </w:r>
      <w:r>
        <w:rPr>
          <w:spacing w:val="20"/>
          <w:szCs w:val="28"/>
          <w:rtl w:val="true"/>
        </w:rPr>
        <w:t>;</w:t>
      </w:r>
    </w:p>
    <w:p>
      <w:pPr>
        <w:pStyle w:val="Normal"/>
        <w:bidi w:val="1"/>
        <w:spacing w:lineRule="atLeast" w:line="240"/>
        <w:ind w:left="0" w:right="1134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1134" w:hanging="567"/>
        <w:jc w:val="left"/>
        <w:rPr/>
      </w:pP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ובעבירות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מגונה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בקטין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משפחה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עבירה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25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348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בנסיבות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26"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סעיפים</w:t>
        </w:r>
        <w:r>
          <w:rPr>
            <w:rStyle w:val="InternetLink"/>
            <w:rFonts w:cs="Times New Roman"/>
            <w:color w:val="0000FF"/>
            <w:spacing w:val="20"/>
            <w:szCs w:val="28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pacing w:val="20"/>
            <w:szCs w:val="28"/>
            <w:u w:val="single"/>
          </w:rPr>
          <w:t>345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א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)(</w:t>
        </w:r>
        <w:r>
          <w:rPr>
            <w:rStyle w:val="InternetLink"/>
            <w:color w:val="0000FF"/>
            <w:spacing w:val="20"/>
            <w:szCs w:val="28"/>
            <w:u w:val="single"/>
          </w:rPr>
          <w:t>3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</w:t>
      </w:r>
      <w:hyperlink r:id="rId27">
        <w:r>
          <w:rPr>
            <w:rStyle w:val="InternetLink"/>
            <w:color w:val="0000FF"/>
            <w:spacing w:val="20"/>
            <w:szCs w:val="28"/>
            <w:u w:val="single"/>
          </w:rPr>
          <w:t>351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-(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ג</w:t>
        </w:r>
        <w:r>
          <w:rPr>
            <w:rStyle w:val="InternetLink"/>
            <w:color w:val="0000FF"/>
            <w:spacing w:val="20"/>
            <w:szCs w:val="28"/>
            <w:u w:val="single"/>
            <w:rtl w:val="true"/>
          </w:rPr>
          <w:t>)</w:t>
        </w:r>
      </w:hyperlink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לחוק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left="0" w:right="1134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1134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Style14"/>
        <w:bidi w:val="1"/>
        <w:spacing w:lineRule="atLeast" w:line="240"/>
        <w:jc w:val="both"/>
        <w:rPr>
          <w:spacing w:val="20"/>
          <w:szCs w:val="28"/>
        </w:rPr>
      </w:pPr>
      <w:r>
        <w:rPr>
          <w:spacing w:val="20"/>
          <w:szCs w:val="28"/>
          <w:rtl w:val="true"/>
        </w:rPr>
        <w:t>ניתנה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בטבת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התשס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</w:rPr>
        <w:t>31.12.2000</w:t>
      </w:r>
      <w:r>
        <w:rPr>
          <w:spacing w:val="20"/>
          <w:szCs w:val="28"/>
          <w:rtl w:val="true"/>
        </w:rPr>
        <w:t xml:space="preserve">), </w:t>
      </w:r>
      <w:r>
        <w:rPr>
          <w:spacing w:val="20"/>
          <w:szCs w:val="28"/>
          <w:rtl w:val="true"/>
        </w:rPr>
        <w:t>במעמד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באת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המאשימה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ויסמן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ובא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כוחו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גלעד</w:t>
      </w:r>
      <w:r>
        <w:rPr>
          <w:spacing w:val="20"/>
          <w:szCs w:val="28"/>
          <w:rtl w:val="true"/>
        </w:rPr>
        <w:t>.</w:t>
      </w:r>
    </w:p>
    <w:p>
      <w:pPr>
        <w:pStyle w:val="Style14"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Style14"/>
        <w:bidi w:val="1"/>
        <w:spacing w:lineRule="atLeast" w:line="240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tbl>
      <w:tblPr>
        <w:tblW w:w="853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448"/>
        <w:gridCol w:w="2551"/>
        <w:gridCol w:w="425"/>
        <w:gridCol w:w="2752"/>
      </w:tblGrid>
      <w:tr>
        <w:trPr/>
        <w:tc>
          <w:tcPr>
            <w:tcW w:w="2354" w:type="dxa"/>
            <w:tcBorders>
              <w:top w:val="single" w:sz="6" w:space="0" w:color="000000"/>
            </w:tcBorders>
          </w:tcPr>
          <w:p>
            <w:pPr>
              <w:pStyle w:val="1"/>
              <w:bidi w:val="1"/>
              <w:snapToGrid w:val="false"/>
              <w:spacing w:lineRule="atLeast" w:line="240"/>
              <w:jc w:val="left"/>
              <w:rPr>
                <w:color w:val="FFFFFF"/>
                <w:spacing w:val="20"/>
                <w:sz w:val="4"/>
                <w:szCs w:val="4"/>
              </w:rPr>
            </w:pPr>
            <w:r>
              <w:rPr>
                <w:color w:val="FFFFFF"/>
                <w:spacing w:val="20"/>
                <w:sz w:val="4"/>
                <w:szCs w:val="4"/>
                <w:rtl w:val="true"/>
              </w:rPr>
            </w:r>
          </w:p>
          <w:p>
            <w:pPr>
              <w:pStyle w:val="1"/>
              <w:bidi w:val="1"/>
              <w:spacing w:lineRule="atLeast" w:line="240"/>
              <w:jc w:val="left"/>
              <w:rPr/>
            </w:pPr>
            <w:r>
              <w:rPr>
                <w:color w:val="FFFFFF"/>
                <w:spacing w:val="20"/>
                <w:sz w:val="4"/>
                <w:szCs w:val="4"/>
              </w:rPr>
              <w:t>5129371</w:t>
            </w:r>
            <w:r>
              <w:rPr>
                <w:spacing w:val="20"/>
                <w:szCs w:val="28"/>
                <w:rtl w:val="true"/>
              </w:rPr>
              <w:t>עוני</w:t>
            </w: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  <w:r>
              <w:rPr>
                <w:spacing w:val="20"/>
                <w:szCs w:val="28"/>
                <w:rtl w:val="true"/>
              </w:rPr>
              <w:t>חבש</w:t>
            </w:r>
            <w:r>
              <w:rPr>
                <w:spacing w:val="20"/>
                <w:szCs w:val="28"/>
                <w:rtl w:val="true"/>
              </w:rPr>
              <w:t xml:space="preserve">, </w:t>
            </w:r>
            <w:r>
              <w:rPr>
                <w:spacing w:val="20"/>
                <w:szCs w:val="28"/>
                <w:rtl w:val="true"/>
              </w:rPr>
              <w:t>שופט</w:t>
            </w:r>
          </w:p>
        </w:tc>
        <w:tc>
          <w:tcPr>
            <w:tcW w:w="448" w:type="dxa"/>
            <w:tcBorders/>
          </w:tcPr>
          <w:p>
            <w:pPr>
              <w:pStyle w:val="Style14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>
            <w:pPr>
              <w:pStyle w:val="1"/>
              <w:bidi w:val="1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עזרא</w:t>
            </w: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  <w:r>
              <w:rPr>
                <w:spacing w:val="20"/>
                <w:szCs w:val="28"/>
                <w:rtl w:val="true"/>
              </w:rPr>
              <w:t>קמא</w:t>
            </w:r>
            <w:r>
              <w:rPr>
                <w:spacing w:val="20"/>
                <w:szCs w:val="28"/>
                <w:rtl w:val="true"/>
              </w:rPr>
              <w:t xml:space="preserve">, </w:t>
            </w:r>
            <w:r>
              <w:rPr>
                <w:spacing w:val="20"/>
                <w:szCs w:val="28"/>
                <w:rtl w:val="true"/>
              </w:rPr>
              <w:t>שופט</w:t>
            </w:r>
          </w:p>
        </w:tc>
        <w:tc>
          <w:tcPr>
            <w:tcW w:w="425" w:type="dxa"/>
            <w:tcBorders/>
          </w:tcPr>
          <w:p>
            <w:pPr>
              <w:pStyle w:val="Style14"/>
              <w:bidi w:val="1"/>
              <w:snapToGrid w:val="false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2752" w:type="dxa"/>
            <w:tcBorders>
              <w:top w:val="single" w:sz="6" w:space="0" w:color="000000"/>
            </w:tcBorders>
          </w:tcPr>
          <w:p>
            <w:pPr>
              <w:pStyle w:val="1"/>
              <w:bidi w:val="1"/>
              <w:spacing w:lineRule="atLeast" w:line="240"/>
              <w:jc w:val="lef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יעקב</w:t>
            </w: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  <w:r>
              <w:rPr>
                <w:spacing w:val="20"/>
                <w:szCs w:val="28"/>
                <w:rtl w:val="true"/>
              </w:rPr>
              <w:t>צמח</w:t>
            </w:r>
            <w:r>
              <w:rPr>
                <w:spacing w:val="20"/>
                <w:szCs w:val="28"/>
                <w:rtl w:val="true"/>
              </w:rPr>
              <w:t xml:space="preserve">, </w:t>
            </w:r>
            <w:r>
              <w:rPr>
                <w:spacing w:val="20"/>
                <w:szCs w:val="28"/>
                <w:rtl w:val="true"/>
              </w:rPr>
              <w:t>סגן</w:t>
            </w:r>
            <w:r>
              <w:rPr>
                <w:spacing w:val="20"/>
                <w:szCs w:val="28"/>
                <w:rtl w:val="true"/>
              </w:rPr>
              <w:t>-</w:t>
            </w:r>
            <w:r>
              <w:rPr>
                <w:spacing w:val="20"/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bidi w:val="1"/>
        <w:spacing w:lineRule="atLeast" w:line="240"/>
        <w:ind w:left="0" w:right="1134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1134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1134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left="0" w:right="1134" w:hanging="567"/>
        <w:jc w:val="left"/>
        <w:rPr>
          <w:spacing w:val="20"/>
          <w:szCs w:val="28"/>
        </w:rPr>
      </w:pPr>
      <w:r>
        <w:rPr>
          <w:spacing w:val="20"/>
          <w:szCs w:val="28"/>
          <w:rtl w:val="true"/>
        </w:rPr>
        <w:t>נוסח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כפוף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לשינויי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עריכה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וניסוח</w:t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ankRuehl">
    <w:charset w:val="b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26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jc w:val="lef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/srv/www/vhosts/git_exclude/save/queued/a/1/8/a18829e5-fd6c-4b74-ad3a-951e837302f5/f3912e70e69609fabf132b2429f2a01f.doc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jc w:val="left"/>
      <w:rPr>
        <w:color w:val="000000"/>
        <w:sz w:val="22"/>
        <w:szCs w:val="22"/>
      </w:rPr>
    </w:pPr>
    <w:bookmarkStart w:id="8" w:name="Bifnei"/>
    <w:bookmarkEnd w:id="8"/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3009/00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0" w:right="0" w:hanging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left="0" w:right="0" w:hanging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left="567" w:right="567" w:hanging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left="0" w:right="0" w:hanging="0"/>
      <w:jc w:val="both"/>
    </w:pPr>
    <w:rPr>
      <w:sz w:val="20"/>
    </w:rPr>
  </w:style>
  <w:style w:type="paragraph" w:styleId="1">
    <w:name w:val="חתימה1"/>
    <w:basedOn w:val="Normal"/>
    <w:qFormat/>
    <w:pPr>
      <w:ind w:left="0" w:right="0" w:hanging="0"/>
      <w:jc w:val="center"/>
    </w:pPr>
    <w:rPr/>
  </w:style>
  <w:style w:type="paragraph" w:styleId="Style12">
    <w:name w:val="שאלה"/>
    <w:basedOn w:val="Normal"/>
    <w:next w:val="Style15"/>
    <w:qFormat/>
    <w:pPr>
      <w:ind w:left="567" w:right="0" w:hanging="567"/>
      <w:jc w:val="both"/>
    </w:pPr>
    <w:rPr>
      <w:b/>
      <w:bCs/>
      <w:szCs w:val="22"/>
    </w:rPr>
  </w:style>
  <w:style w:type="paragraph" w:styleId="Quote">
    <w:name w:val="Quote"/>
    <w:basedOn w:val="Normal"/>
    <w:qFormat/>
    <w:pPr>
      <w:spacing w:lineRule="auto" w:line="240"/>
      <w:ind w:left="851" w:right="851" w:hanging="0"/>
      <w:jc w:val="both"/>
    </w:pPr>
    <w:rPr/>
  </w:style>
  <w:style w:type="paragraph" w:styleId="11">
    <w:name w:val="רגיל1"/>
    <w:qFormat/>
    <w:pPr>
      <w:widowControl/>
      <w:overflowPunct w:val="false"/>
      <w:autoSpaceDE w:val="false"/>
      <w:bidi w:val="1"/>
      <w:ind w:left="0" w:right="0" w:hanging="0"/>
      <w:jc w:val="lef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שמות"/>
    <w:basedOn w:val="Normal"/>
    <w:qFormat/>
    <w:pPr>
      <w:suppressLineNumbers/>
      <w:spacing w:lineRule="auto" w:line="240"/>
      <w:ind w:left="0" w:right="0" w:hanging="0"/>
      <w:jc w:val="left"/>
    </w:pPr>
    <w:rPr>
      <w:b/>
      <w:bCs/>
    </w:rPr>
  </w:style>
  <w:style w:type="paragraph" w:styleId="Style14">
    <w:name w:val="החלטה"/>
    <w:basedOn w:val="11"/>
    <w:qFormat/>
    <w:pPr>
      <w:ind w:left="0" w:right="0" w:hanging="0"/>
      <w:jc w:val="left"/>
    </w:pPr>
    <w:rPr>
      <w:b/>
      <w:bCs/>
    </w:rPr>
  </w:style>
  <w:style w:type="paragraph" w:styleId="Style15">
    <w:name w:val="תשובה"/>
    <w:basedOn w:val="Normal"/>
    <w:next w:val="Style16"/>
    <w:qFormat/>
    <w:pPr>
      <w:ind w:left="567" w:right="0" w:hanging="567"/>
      <w:jc w:val="both"/>
    </w:pPr>
    <w:rPr/>
  </w:style>
  <w:style w:type="paragraph" w:styleId="Style16">
    <w:name w:val="תשובה מוזח"/>
    <w:basedOn w:val="Style15"/>
    <w:qFormat/>
    <w:pPr>
      <w:ind w:left="567" w:right="0" w:hanging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left="0" w:right="0" w:hanging="0"/>
      <w:jc w:val="both"/>
    </w:pPr>
    <w:rPr/>
  </w:style>
  <w:style w:type="paragraph" w:styleId="Style17">
    <w:name w:val="עד"/>
    <w:basedOn w:val="11"/>
    <w:qFormat/>
    <w:pPr>
      <w:ind w:left="0" w:right="0" w:hanging="0"/>
      <w:jc w:val="left"/>
    </w:pPr>
    <w:rPr/>
  </w:style>
  <w:style w:type="paragraph" w:styleId="Style18">
    <w:name w:val="חקירה"/>
    <w:basedOn w:val="Style17"/>
    <w:qFormat/>
    <w:pPr>
      <w:ind w:left="0" w:right="0" w:hanging="0"/>
      <w:jc w:val="left"/>
    </w:pPr>
    <w:rPr/>
  </w:style>
  <w:style w:type="paragraph" w:styleId="Tuta">
    <w:name w:val="Tuta"/>
    <w:basedOn w:val="Normal"/>
    <w:next w:val="Normal"/>
    <w:qFormat/>
    <w:pPr>
      <w:suppressLineNumbers/>
      <w:ind w:left="0" w:right="0" w:hanging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left="0" w:right="0" w:hanging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left="0" w:right="0" w:hanging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3" TargetMode="External"/><Relationship Id="rId4" Type="http://schemas.openxmlformats.org/officeDocument/2006/relationships/hyperlink" Target="http://www.nevo.co.il/law/70301/347.b" TargetMode="External"/><Relationship Id="rId5" Type="http://schemas.openxmlformats.org/officeDocument/2006/relationships/hyperlink" Target="http://www.nevo.co.il/law/70301/348.a" TargetMode="External"/><Relationship Id="rId6" Type="http://schemas.openxmlformats.org/officeDocument/2006/relationships/hyperlink" Target="http://www.nevo.co.il/law/70301/351.a" TargetMode="External"/><Relationship Id="rId7" Type="http://schemas.openxmlformats.org/officeDocument/2006/relationships/hyperlink" Target="http://www.nevo.co.il/law/70301/351.c" TargetMode="External"/><Relationship Id="rId8" Type="http://schemas.openxmlformats.org/officeDocument/2006/relationships/hyperlink" Target="http://www.nevo.co.il/law/70301/351.c.1" TargetMode="External"/><Relationship Id="rId9" Type="http://schemas.openxmlformats.org/officeDocument/2006/relationships/hyperlink" Target="http://www.nevo.co.il/law/70301/345.a.3" TargetMode="External"/><Relationship Id="rId10" Type="http://schemas.openxmlformats.org/officeDocument/2006/relationships/hyperlink" Target="http://www.nevo.co.il/law/70301/351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70301/351.a" TargetMode="External"/><Relationship Id="rId14" Type="http://schemas.openxmlformats.org/officeDocument/2006/relationships/hyperlink" Target="http://www.nevo.co.il/law/70301/348.a" TargetMode="External"/><Relationship Id="rId15" Type="http://schemas.openxmlformats.org/officeDocument/2006/relationships/hyperlink" Target="http://www.nevo.co.il/law/70301/345.a.3" TargetMode="External"/><Relationship Id="rId16" Type="http://schemas.openxmlformats.org/officeDocument/2006/relationships/hyperlink" Target="http://www.nevo.co.il/law/70301/348.a" TargetMode="External"/><Relationship Id="rId17" Type="http://schemas.openxmlformats.org/officeDocument/2006/relationships/hyperlink" Target="http://www.nevo.co.il/law/70301/345.a.3" TargetMode="External"/><Relationship Id="rId18" Type="http://schemas.openxmlformats.org/officeDocument/2006/relationships/hyperlink" Target="http://www.nevo.co.il/law/70301/351.c.1" TargetMode="External"/><Relationship Id="rId19" Type="http://schemas.openxmlformats.org/officeDocument/2006/relationships/hyperlink" Target="http://www.nevo.co.il/law/70301/345.a.3" TargetMode="External"/><Relationship Id="rId20" Type="http://schemas.openxmlformats.org/officeDocument/2006/relationships/hyperlink" Target="http://www.nevo.co.il/law/70301/351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47.b" TargetMode="External"/><Relationship Id="rId23" Type="http://schemas.openxmlformats.org/officeDocument/2006/relationships/hyperlink" Target="http://www.nevo.co.il/law/70301/351.a" TargetMode="External"/><Relationship Id="rId24" Type="http://schemas.openxmlformats.org/officeDocument/2006/relationships/hyperlink" Target="http://www.nevo.co.il/law/70301/345.a.3" TargetMode="External"/><Relationship Id="rId25" Type="http://schemas.openxmlformats.org/officeDocument/2006/relationships/hyperlink" Target="http://www.nevo.co.il/law/70301/348.a" TargetMode="External"/><Relationship Id="rId26" Type="http://schemas.openxmlformats.org/officeDocument/2006/relationships/hyperlink" Target="http://www.nevo.co.il/law/70301/345.a.3" TargetMode="External"/><Relationship Id="rId27" Type="http://schemas.openxmlformats.org/officeDocument/2006/relationships/hyperlink" Target="http://www.nevo.co.il/law/70301/351.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003009007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2018-09-27T10:22:00Z</dcterms:created>
  <dc:creator> </dc:creator>
  <dc:description/>
  <cp:keywords> </cp:keywords>
  <dc:language>en-US</dc:language>
  <cp:lastModifiedBy>Tali-a</cp:lastModifiedBy>
  <cp:lastPrinted>2001-01-18T12:44:00Z</cp:lastPrinted>
  <dcterms:modified xsi:type="dcterms:W3CDTF">2018-09-27T10:22:00Z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ITY">
    <vt:lpwstr>י-ם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20001231</vt:lpwstr>
  </property>
  <property fmtid="{D5CDD505-2E9C-101B-9397-08002B2CF9AE}" pid="8" name="EndDate">
    <vt:lpwstr>10/12/2000</vt:lpwstr>
  </property>
  <property fmtid="{D5CDD505-2E9C-101B-9397-08002B2CF9AE}" pid="9" name="EndHour">
    <vt:lpwstr>14:27</vt:lpwstr>
  </property>
  <property fmtid="{D5CDD505-2E9C-101B-9397-08002B2CF9AE}" pid="10" name="ISABSTRACT">
    <vt:lpwstr>Y</vt:lpwstr>
  </property>
  <property fmtid="{D5CDD505-2E9C-101B-9397-08002B2CF9AE}" pid="11" name="Joint">
    <vt:r8>1</vt:r8>
  </property>
  <property fmtid="{D5CDD505-2E9C-101B-9397-08002B2CF9AE}" pid="12" name="Judge">
    <vt:lpwstr>כב' השופט יעקב צמח;כב' השופט עזרא קמא; כב' השופט עוני חבש</vt:lpwstr>
  </property>
  <property fmtid="{D5CDD505-2E9C-101B-9397-08002B2CF9AE}" pid="13" name="JudgeHatima">
    <vt:lpwstr>יעקב צמח, שופט + עזרא קמא,שופט + עוני חבש , שופט</vt:lpwstr>
  </property>
  <property fmtid="{D5CDD505-2E9C-101B-9397-08002B2CF9AE}" pid="14" name="LAWLISTTMP1">
    <vt:lpwstr>70301/345.a.3:6;351.a:4;347.b:2;348.a:3;351.c.1;351.c</vt:lpwstr>
  </property>
  <property fmtid="{D5CDD505-2E9C-101B-9397-08002B2CF9AE}" pid="15" name="LAWYER">
    <vt:lpwstr>ניק קאופמן;ירון גלעד</vt:lpwstr>
  </property>
  <property fmtid="{D5CDD505-2E9C-101B-9397-08002B2CF9AE}" pid="16" name="PAGE">
    <vt:lpwstr/>
  </property>
  <property fmtid="{D5CDD505-2E9C-101B-9397-08002B2CF9AE}" pid="17" name="PART">
    <vt:lpwstr/>
  </property>
  <property fmtid="{D5CDD505-2E9C-101B-9397-08002B2CF9AE}" pid="18" name="PROCESS">
    <vt:lpwstr>תפח</vt:lpwstr>
  </property>
  <property fmtid="{D5CDD505-2E9C-101B-9397-08002B2CF9AE}" pid="19" name="PROCNUM">
    <vt:lpwstr>3009</vt:lpwstr>
  </property>
  <property fmtid="{D5CDD505-2E9C-101B-9397-08002B2CF9AE}" pid="20" name="PROCYEAR">
    <vt:lpwstr>00</vt:lpwstr>
  </property>
  <property fmtid="{D5CDD505-2E9C-101B-9397-08002B2CF9AE}" pid="21" name="PSAKDIN">
    <vt:lpwstr>הכרעת-דין</vt:lpwstr>
  </property>
  <property fmtid="{D5CDD505-2E9C-101B-9397-08002B2CF9AE}" pid="22" name="Pirsum">
    <vt:lpwstr>10/12/2000</vt:lpwstr>
  </property>
  <property fmtid="{D5CDD505-2E9C-101B-9397-08002B2CF9AE}" pid="23" name="Sod">
    <vt:lpwstr>1</vt:lpwstr>
  </property>
  <property fmtid="{D5CDD505-2E9C-101B-9397-08002B2CF9AE}" pid="24" name="StartDate">
    <vt:lpwstr>10/12/2000</vt:lpwstr>
  </property>
  <property fmtid="{D5CDD505-2E9C-101B-9397-08002B2CF9AE}" pid="25" name="StartHour">
    <vt:lpwstr>13:54</vt:lpwstr>
  </property>
  <property fmtid="{D5CDD505-2E9C-101B-9397-08002B2CF9AE}" pid="26" name="StartPage">
    <vt:lpwstr>1</vt:lpwstr>
  </property>
  <property fmtid="{D5CDD505-2E9C-101B-9397-08002B2CF9AE}" pid="27" name="Status">
    <vt:lpwstr>טיוטה</vt:lpwstr>
  </property>
  <property fmtid="{D5CDD505-2E9C-101B-9397-08002B2CF9AE}" pid="28" name="TYPE">
    <vt:lpwstr>2</vt:lpwstr>
  </property>
  <property fmtid="{D5CDD505-2E9C-101B-9397-08002B2CF9AE}" pid="29" name="Typer">
    <vt:lpwstr>נעמי</vt:lpwstr>
  </property>
  <property fmtid="{D5CDD505-2E9C-101B-9397-08002B2CF9AE}" pid="30" name="VOLUME">
    <vt:lpwstr/>
  </property>
  <property fmtid="{D5CDD505-2E9C-101B-9397-08002B2CF9AE}" pid="31" name="Ver">
    <vt:lpwstr>5</vt:lpwstr>
  </property>
  <property fmtid="{D5CDD505-2E9C-101B-9397-08002B2CF9AE}" pid="32" name="WORDNUMPAGES">
    <vt:lpwstr>24</vt:lpwstr>
  </property>
  <property fmtid="{D5CDD505-2E9C-101B-9397-08002B2CF9AE}" pid="33" name="curName">
    <vt:lpwstr>X:\data\her565\003009007\k003009007.001</vt:lpwstr>
  </property>
</Properties>
</file>