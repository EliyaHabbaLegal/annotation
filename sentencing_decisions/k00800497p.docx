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9CAB" w14:textId="77777777" w:rsidR="007D5745" w:rsidRDefault="007D5745">
      <w:pPr>
        <w:jc w:val="center"/>
        <w:rPr>
          <w:rFonts w:hint="cs"/>
          <w:sz w:val="24"/>
          <w:szCs w:val="24"/>
          <w:rtl/>
        </w:rPr>
      </w:pPr>
      <w:r>
        <w:rPr>
          <w:rFonts w:hint="cs"/>
          <w:sz w:val="24"/>
          <w:szCs w:val="24"/>
          <w:rtl/>
        </w:rPr>
        <w:t>בית המשפט המחוזי בבאר שבע</w:t>
      </w:r>
    </w:p>
    <w:p w14:paraId="69C619F8" w14:textId="77777777" w:rsidR="007D5745" w:rsidRDefault="007D5745">
      <w:pPr>
        <w:jc w:val="right"/>
        <w:rPr>
          <w:rFonts w:hint="cs"/>
          <w:sz w:val="24"/>
          <w:szCs w:val="24"/>
          <w:rtl/>
        </w:rPr>
      </w:pPr>
      <w:r>
        <w:rPr>
          <w:rFonts w:hint="cs"/>
          <w:sz w:val="24"/>
          <w:szCs w:val="24"/>
          <w:rtl/>
        </w:rPr>
        <w:t>תפ 8004/97</w:t>
      </w:r>
    </w:p>
    <w:tbl>
      <w:tblPr>
        <w:bidiVisual/>
        <w:tblW w:w="8647" w:type="dxa"/>
        <w:tblLayout w:type="fixed"/>
        <w:tblCellMar>
          <w:left w:w="107" w:type="dxa"/>
          <w:right w:w="107" w:type="dxa"/>
        </w:tblCellMar>
        <w:tblLook w:val="0000" w:firstRow="0" w:lastRow="0" w:firstColumn="0" w:lastColumn="0" w:noHBand="0" w:noVBand="0"/>
      </w:tblPr>
      <w:tblGrid>
        <w:gridCol w:w="1418"/>
        <w:gridCol w:w="1701"/>
        <w:gridCol w:w="3119"/>
        <w:gridCol w:w="2409"/>
      </w:tblGrid>
      <w:tr w:rsidR="005448C5" w14:paraId="599B8B5D" w14:textId="77777777">
        <w:tblPrEx>
          <w:tblCellMar>
            <w:top w:w="0" w:type="dxa"/>
            <w:bottom w:w="0" w:type="dxa"/>
          </w:tblCellMar>
        </w:tblPrEx>
        <w:tc>
          <w:tcPr>
            <w:tcW w:w="1418" w:type="dxa"/>
          </w:tcPr>
          <w:p w14:paraId="6FDF34BB" w14:textId="77777777" w:rsidR="005448C5" w:rsidRDefault="005448C5">
            <w:pPr>
              <w:pStyle w:val="a2"/>
              <w:spacing w:line="360" w:lineRule="auto"/>
              <w:rPr>
                <w:sz w:val="24"/>
                <w:szCs w:val="24"/>
                <w:rtl/>
              </w:rPr>
            </w:pPr>
            <w:r>
              <w:rPr>
                <w:sz w:val="24"/>
                <w:szCs w:val="24"/>
                <w:rtl/>
              </w:rPr>
              <w:t>בעניין:</w:t>
            </w:r>
            <w:r>
              <w:rPr>
                <w:color w:val="FFFFFF"/>
                <w:sz w:val="4"/>
                <w:szCs w:val="4"/>
                <w:rtl/>
              </w:rPr>
              <w:t>נ</w:t>
            </w:r>
          </w:p>
        </w:tc>
        <w:tc>
          <w:tcPr>
            <w:tcW w:w="4820" w:type="dxa"/>
            <w:gridSpan w:val="2"/>
          </w:tcPr>
          <w:p w14:paraId="60F6CA84" w14:textId="77777777" w:rsidR="005448C5" w:rsidRDefault="005448C5">
            <w:pPr>
              <w:pStyle w:val="a2"/>
              <w:spacing w:line="360" w:lineRule="auto"/>
              <w:rPr>
                <w:sz w:val="24"/>
                <w:szCs w:val="24"/>
                <w:rtl/>
              </w:rPr>
            </w:pPr>
            <w:r>
              <w:rPr>
                <w:sz w:val="24"/>
                <w:szCs w:val="24"/>
                <w:rtl/>
              </w:rPr>
              <w:t>מדינת ישראל</w:t>
            </w:r>
          </w:p>
        </w:tc>
        <w:tc>
          <w:tcPr>
            <w:tcW w:w="2409" w:type="dxa"/>
          </w:tcPr>
          <w:p w14:paraId="76C40909" w14:textId="77777777" w:rsidR="005448C5" w:rsidRDefault="005448C5">
            <w:pPr>
              <w:pStyle w:val="a2"/>
              <w:spacing w:line="360" w:lineRule="auto"/>
              <w:rPr>
                <w:sz w:val="24"/>
                <w:szCs w:val="24"/>
                <w:u w:val="single"/>
                <w:rtl/>
              </w:rPr>
            </w:pPr>
          </w:p>
        </w:tc>
      </w:tr>
      <w:tr w:rsidR="005448C5" w14:paraId="6C2FE1E1" w14:textId="77777777">
        <w:tblPrEx>
          <w:tblCellMar>
            <w:top w:w="0" w:type="dxa"/>
            <w:bottom w:w="0" w:type="dxa"/>
          </w:tblCellMar>
        </w:tblPrEx>
        <w:tc>
          <w:tcPr>
            <w:tcW w:w="1418" w:type="dxa"/>
          </w:tcPr>
          <w:p w14:paraId="3F3E5A9B" w14:textId="77777777" w:rsidR="005448C5" w:rsidRDefault="005448C5">
            <w:pPr>
              <w:pStyle w:val="a2"/>
              <w:spacing w:line="360" w:lineRule="auto"/>
              <w:rPr>
                <w:sz w:val="24"/>
                <w:szCs w:val="24"/>
                <w:rtl/>
              </w:rPr>
            </w:pPr>
          </w:p>
        </w:tc>
        <w:tc>
          <w:tcPr>
            <w:tcW w:w="1701" w:type="dxa"/>
          </w:tcPr>
          <w:p w14:paraId="5626D4C2" w14:textId="77777777" w:rsidR="005448C5" w:rsidRDefault="005448C5">
            <w:pPr>
              <w:pStyle w:val="a2"/>
              <w:spacing w:line="360" w:lineRule="auto"/>
              <w:rPr>
                <w:sz w:val="24"/>
                <w:szCs w:val="24"/>
                <w:rtl/>
              </w:rPr>
            </w:pPr>
            <w:r>
              <w:rPr>
                <w:sz w:val="24"/>
                <w:szCs w:val="24"/>
                <w:rtl/>
              </w:rPr>
              <w:t>ע"י ב"כ עוה"ד</w:t>
            </w:r>
          </w:p>
        </w:tc>
        <w:tc>
          <w:tcPr>
            <w:tcW w:w="3119" w:type="dxa"/>
          </w:tcPr>
          <w:p w14:paraId="2ABCF842" w14:textId="77777777" w:rsidR="005448C5" w:rsidRDefault="005448C5">
            <w:pPr>
              <w:pStyle w:val="a2"/>
              <w:spacing w:line="360" w:lineRule="auto"/>
              <w:rPr>
                <w:sz w:val="24"/>
                <w:szCs w:val="24"/>
                <w:rtl/>
              </w:rPr>
            </w:pPr>
            <w:r>
              <w:rPr>
                <w:sz w:val="24"/>
                <w:szCs w:val="24"/>
                <w:rtl/>
              </w:rPr>
              <w:t xml:space="preserve"> </w:t>
            </w:r>
            <w:bookmarkStart w:id="0" w:name="SideALaw"/>
            <w:bookmarkEnd w:id="0"/>
            <w:r>
              <w:rPr>
                <w:sz w:val="24"/>
                <w:szCs w:val="24"/>
                <w:rtl/>
              </w:rPr>
              <w:t>פרולה</w:t>
            </w:r>
          </w:p>
        </w:tc>
        <w:tc>
          <w:tcPr>
            <w:tcW w:w="2409" w:type="dxa"/>
          </w:tcPr>
          <w:p w14:paraId="2E8CD764" w14:textId="77777777" w:rsidR="005448C5" w:rsidRDefault="005448C5">
            <w:pPr>
              <w:pStyle w:val="a2"/>
              <w:spacing w:line="360" w:lineRule="auto"/>
              <w:rPr>
                <w:sz w:val="24"/>
                <w:szCs w:val="24"/>
                <w:u w:val="single"/>
                <w:rtl/>
              </w:rPr>
            </w:pPr>
            <w:r>
              <w:rPr>
                <w:sz w:val="24"/>
                <w:szCs w:val="24"/>
                <w:u w:val="single"/>
                <w:rtl/>
              </w:rPr>
              <w:t>המאשימה</w:t>
            </w:r>
          </w:p>
        </w:tc>
      </w:tr>
      <w:tr w:rsidR="005448C5" w14:paraId="662F1D4E" w14:textId="77777777">
        <w:tblPrEx>
          <w:tblCellMar>
            <w:top w:w="0" w:type="dxa"/>
            <w:bottom w:w="0" w:type="dxa"/>
          </w:tblCellMar>
        </w:tblPrEx>
        <w:tc>
          <w:tcPr>
            <w:tcW w:w="1418" w:type="dxa"/>
          </w:tcPr>
          <w:p w14:paraId="03F96AAE" w14:textId="77777777" w:rsidR="005448C5" w:rsidRDefault="005448C5">
            <w:pPr>
              <w:pStyle w:val="a2"/>
              <w:spacing w:before="600" w:line="360" w:lineRule="auto"/>
              <w:jc w:val="center"/>
              <w:rPr>
                <w:sz w:val="24"/>
                <w:szCs w:val="24"/>
                <w:rtl/>
              </w:rPr>
            </w:pPr>
          </w:p>
        </w:tc>
        <w:tc>
          <w:tcPr>
            <w:tcW w:w="4820" w:type="dxa"/>
            <w:gridSpan w:val="2"/>
          </w:tcPr>
          <w:p w14:paraId="127E4518" w14:textId="77777777" w:rsidR="005448C5" w:rsidRDefault="005448C5">
            <w:pPr>
              <w:pStyle w:val="a2"/>
              <w:spacing w:before="240" w:line="360" w:lineRule="auto"/>
              <w:jc w:val="center"/>
              <w:rPr>
                <w:sz w:val="24"/>
                <w:szCs w:val="24"/>
                <w:rtl/>
              </w:rPr>
            </w:pPr>
            <w:r>
              <w:rPr>
                <w:sz w:val="24"/>
                <w:szCs w:val="24"/>
                <w:rtl/>
              </w:rPr>
              <w:t>נגד</w:t>
            </w:r>
          </w:p>
          <w:p w14:paraId="112D5FD2" w14:textId="77777777" w:rsidR="005448C5" w:rsidRDefault="005448C5">
            <w:pPr>
              <w:pStyle w:val="a2"/>
              <w:spacing w:line="360" w:lineRule="auto"/>
              <w:jc w:val="center"/>
              <w:rPr>
                <w:sz w:val="24"/>
                <w:szCs w:val="24"/>
                <w:rtl/>
              </w:rPr>
            </w:pPr>
          </w:p>
        </w:tc>
        <w:tc>
          <w:tcPr>
            <w:tcW w:w="2409" w:type="dxa"/>
          </w:tcPr>
          <w:p w14:paraId="14C1B450" w14:textId="77777777" w:rsidR="005448C5" w:rsidRDefault="005448C5">
            <w:pPr>
              <w:pStyle w:val="a2"/>
              <w:spacing w:line="360" w:lineRule="auto"/>
              <w:rPr>
                <w:sz w:val="24"/>
                <w:szCs w:val="24"/>
                <w:rtl/>
              </w:rPr>
            </w:pPr>
          </w:p>
        </w:tc>
      </w:tr>
      <w:tr w:rsidR="005448C5" w14:paraId="4BCA0789" w14:textId="77777777">
        <w:tblPrEx>
          <w:tblCellMar>
            <w:top w:w="0" w:type="dxa"/>
            <w:bottom w:w="0" w:type="dxa"/>
          </w:tblCellMar>
        </w:tblPrEx>
        <w:tc>
          <w:tcPr>
            <w:tcW w:w="1418" w:type="dxa"/>
          </w:tcPr>
          <w:p w14:paraId="388414AD" w14:textId="77777777" w:rsidR="005448C5" w:rsidRDefault="005448C5">
            <w:pPr>
              <w:pStyle w:val="a2"/>
              <w:spacing w:line="360" w:lineRule="auto"/>
              <w:rPr>
                <w:sz w:val="24"/>
                <w:szCs w:val="24"/>
                <w:rtl/>
              </w:rPr>
            </w:pPr>
          </w:p>
        </w:tc>
        <w:tc>
          <w:tcPr>
            <w:tcW w:w="4820" w:type="dxa"/>
            <w:gridSpan w:val="2"/>
          </w:tcPr>
          <w:p w14:paraId="3E19F46F" w14:textId="77777777" w:rsidR="005448C5" w:rsidRDefault="005448C5">
            <w:pPr>
              <w:pStyle w:val="a2"/>
              <w:spacing w:line="360" w:lineRule="auto"/>
              <w:rPr>
                <w:sz w:val="24"/>
                <w:szCs w:val="24"/>
                <w:rtl/>
              </w:rPr>
            </w:pPr>
            <w:r>
              <w:rPr>
                <w:rFonts w:hint="cs"/>
                <w:sz w:val="24"/>
                <w:szCs w:val="24"/>
                <w:rtl/>
              </w:rPr>
              <w:t>פלוני</w:t>
            </w:r>
            <w:r>
              <w:rPr>
                <w:sz w:val="24"/>
                <w:szCs w:val="24"/>
                <w:rtl/>
              </w:rPr>
              <w:t xml:space="preserve"> </w:t>
            </w:r>
          </w:p>
        </w:tc>
        <w:tc>
          <w:tcPr>
            <w:tcW w:w="2409" w:type="dxa"/>
          </w:tcPr>
          <w:p w14:paraId="04C31A06" w14:textId="77777777" w:rsidR="005448C5" w:rsidRDefault="005448C5">
            <w:pPr>
              <w:pStyle w:val="a2"/>
              <w:spacing w:line="360" w:lineRule="auto"/>
              <w:rPr>
                <w:sz w:val="24"/>
                <w:szCs w:val="24"/>
                <w:u w:val="single"/>
                <w:rtl/>
              </w:rPr>
            </w:pPr>
          </w:p>
        </w:tc>
      </w:tr>
      <w:tr w:rsidR="005448C5" w14:paraId="6E2FBFAE" w14:textId="77777777">
        <w:tblPrEx>
          <w:tblCellMar>
            <w:top w:w="0" w:type="dxa"/>
            <w:bottom w:w="0" w:type="dxa"/>
          </w:tblCellMar>
        </w:tblPrEx>
        <w:tc>
          <w:tcPr>
            <w:tcW w:w="1418" w:type="dxa"/>
          </w:tcPr>
          <w:p w14:paraId="208FE4D1" w14:textId="77777777" w:rsidR="005448C5" w:rsidRDefault="005448C5">
            <w:pPr>
              <w:pStyle w:val="a2"/>
              <w:spacing w:line="360" w:lineRule="auto"/>
              <w:rPr>
                <w:sz w:val="24"/>
                <w:szCs w:val="24"/>
                <w:rtl/>
              </w:rPr>
            </w:pPr>
          </w:p>
        </w:tc>
        <w:tc>
          <w:tcPr>
            <w:tcW w:w="1701" w:type="dxa"/>
          </w:tcPr>
          <w:p w14:paraId="4B49FBCB" w14:textId="77777777" w:rsidR="005448C5" w:rsidRDefault="005448C5">
            <w:pPr>
              <w:pStyle w:val="a2"/>
              <w:spacing w:line="360" w:lineRule="auto"/>
              <w:rPr>
                <w:sz w:val="24"/>
                <w:szCs w:val="24"/>
                <w:rtl/>
              </w:rPr>
            </w:pPr>
            <w:r>
              <w:rPr>
                <w:sz w:val="24"/>
                <w:szCs w:val="24"/>
                <w:rtl/>
              </w:rPr>
              <w:t>ע"י ב"כ עוה"ד</w:t>
            </w:r>
          </w:p>
        </w:tc>
        <w:tc>
          <w:tcPr>
            <w:tcW w:w="3119" w:type="dxa"/>
          </w:tcPr>
          <w:p w14:paraId="704D7ABA" w14:textId="77777777" w:rsidR="005448C5" w:rsidRDefault="005448C5">
            <w:pPr>
              <w:pStyle w:val="a2"/>
              <w:spacing w:line="360" w:lineRule="auto"/>
              <w:rPr>
                <w:sz w:val="24"/>
                <w:szCs w:val="24"/>
                <w:rtl/>
              </w:rPr>
            </w:pPr>
            <w:r>
              <w:rPr>
                <w:sz w:val="24"/>
                <w:szCs w:val="24"/>
                <w:rtl/>
              </w:rPr>
              <w:t xml:space="preserve"> </w:t>
            </w:r>
            <w:bookmarkStart w:id="1" w:name="SideBLaw"/>
            <w:bookmarkEnd w:id="1"/>
            <w:r>
              <w:rPr>
                <w:sz w:val="24"/>
                <w:szCs w:val="24"/>
                <w:rtl/>
              </w:rPr>
              <w:t>צנג</w:t>
            </w:r>
          </w:p>
        </w:tc>
        <w:tc>
          <w:tcPr>
            <w:tcW w:w="2409" w:type="dxa"/>
          </w:tcPr>
          <w:p w14:paraId="676A258F" w14:textId="77777777" w:rsidR="005448C5" w:rsidRDefault="005448C5">
            <w:pPr>
              <w:pStyle w:val="a2"/>
              <w:spacing w:line="360" w:lineRule="auto"/>
              <w:rPr>
                <w:sz w:val="24"/>
                <w:szCs w:val="24"/>
                <w:u w:val="single"/>
                <w:rtl/>
              </w:rPr>
            </w:pPr>
            <w:r>
              <w:rPr>
                <w:sz w:val="24"/>
                <w:szCs w:val="24"/>
                <w:u w:val="single"/>
                <w:rtl/>
              </w:rPr>
              <w:t>הנאשם</w:t>
            </w:r>
          </w:p>
        </w:tc>
      </w:tr>
    </w:tbl>
    <w:p w14:paraId="38D96328" w14:textId="77777777" w:rsidR="007D5745" w:rsidRDefault="007D5745">
      <w:pPr>
        <w:pStyle w:val="10"/>
        <w:suppressLineNumbers/>
        <w:rPr>
          <w:sz w:val="24"/>
          <w:rtl/>
        </w:rPr>
      </w:pPr>
    </w:p>
    <w:tbl>
      <w:tblPr>
        <w:bidiVisual/>
        <w:tblW w:w="0" w:type="auto"/>
        <w:tblLayout w:type="fixed"/>
        <w:tblLook w:val="0000" w:firstRow="0" w:lastRow="0" w:firstColumn="0" w:lastColumn="0" w:noHBand="0" w:noVBand="0"/>
      </w:tblPr>
      <w:tblGrid>
        <w:gridCol w:w="1333"/>
        <w:gridCol w:w="7230"/>
      </w:tblGrid>
      <w:tr w:rsidR="005448C5" w14:paraId="59E30BCF" w14:textId="77777777">
        <w:tblPrEx>
          <w:tblCellMar>
            <w:top w:w="0" w:type="dxa"/>
            <w:bottom w:w="0" w:type="dxa"/>
          </w:tblCellMar>
        </w:tblPrEx>
        <w:tc>
          <w:tcPr>
            <w:tcW w:w="1333" w:type="dxa"/>
          </w:tcPr>
          <w:p w14:paraId="06BDD392" w14:textId="77777777" w:rsidR="005448C5" w:rsidRDefault="005448C5">
            <w:pPr>
              <w:pStyle w:val="a2"/>
              <w:spacing w:line="360" w:lineRule="auto"/>
              <w:rPr>
                <w:sz w:val="24"/>
                <w:szCs w:val="24"/>
                <w:u w:val="single"/>
                <w:rtl/>
              </w:rPr>
            </w:pPr>
            <w:r>
              <w:rPr>
                <w:sz w:val="24"/>
                <w:szCs w:val="24"/>
                <w:u w:val="single"/>
                <w:rtl/>
              </w:rPr>
              <w:t>נוכחים:</w:t>
            </w:r>
            <w:r>
              <w:rPr>
                <w:color w:val="FFFFFF"/>
                <w:sz w:val="4"/>
                <w:szCs w:val="4"/>
                <w:u w:val="single"/>
                <w:rtl/>
              </w:rPr>
              <w:t>ב</w:t>
            </w:r>
          </w:p>
        </w:tc>
        <w:tc>
          <w:tcPr>
            <w:tcW w:w="7230" w:type="dxa"/>
          </w:tcPr>
          <w:p w14:paraId="3B6A39F1" w14:textId="77777777" w:rsidR="005448C5" w:rsidRDefault="005448C5">
            <w:pPr>
              <w:pStyle w:val="a2"/>
              <w:spacing w:line="360" w:lineRule="auto"/>
              <w:rPr>
                <w:sz w:val="24"/>
                <w:szCs w:val="24"/>
                <w:rtl/>
              </w:rPr>
            </w:pPr>
            <w:r>
              <w:rPr>
                <w:sz w:val="24"/>
                <w:szCs w:val="24"/>
                <w:rtl/>
              </w:rPr>
              <w:t>ב"כ המאשימה עו"ד פרולה</w:t>
            </w:r>
          </w:p>
          <w:p w14:paraId="753DAB56" w14:textId="77777777" w:rsidR="005448C5" w:rsidRDefault="005448C5">
            <w:pPr>
              <w:pStyle w:val="a2"/>
              <w:spacing w:line="360" w:lineRule="auto"/>
              <w:rPr>
                <w:sz w:val="24"/>
                <w:szCs w:val="24"/>
                <w:rtl/>
              </w:rPr>
            </w:pPr>
            <w:r>
              <w:rPr>
                <w:sz w:val="24"/>
                <w:szCs w:val="24"/>
                <w:rtl/>
              </w:rPr>
              <w:t xml:space="preserve">הנאשם וב"כ עו"ד צנג </w:t>
            </w:r>
          </w:p>
        </w:tc>
      </w:tr>
    </w:tbl>
    <w:p w14:paraId="7648F0EB" w14:textId="77777777" w:rsidR="007D5745" w:rsidRDefault="007D5745">
      <w:pPr>
        <w:suppressLineNumbers/>
        <w:rPr>
          <w:rFonts w:hint="cs"/>
          <w:sz w:val="24"/>
          <w:szCs w:val="24"/>
          <w:rtl/>
        </w:rPr>
      </w:pPr>
    </w:p>
    <w:p w14:paraId="674F56B6" w14:textId="77777777" w:rsidR="009A5E14" w:rsidRPr="00A05A10" w:rsidRDefault="009A5E14" w:rsidP="009A5E1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A05A10">
        <w:rPr>
          <w:rFonts w:ascii="FrankRuehl" w:hAnsi="FrankRuehl" w:cs="FrankRuehl"/>
          <w:b w:val="0"/>
          <w:bCs w:val="0"/>
          <w:sz w:val="24"/>
          <w:szCs w:val="24"/>
          <w:u w:val="none"/>
          <w:rtl/>
        </w:rPr>
        <w:t xml:space="preserve">לפסק-דין בעליון (2000-07-13): </w:t>
      </w:r>
      <w:hyperlink r:id="rId6" w:history="1">
        <w:r w:rsidR="00A51E17" w:rsidRPr="00A51E17">
          <w:rPr>
            <w:rStyle w:val="Hyperlink"/>
            <w:rFonts w:ascii="FrankRuehl" w:hAnsi="FrankRuehl" w:cs="FrankRuehl"/>
            <w:b w:val="0"/>
            <w:bCs w:val="0"/>
            <w:sz w:val="24"/>
            <w:szCs w:val="24"/>
            <w:rtl/>
          </w:rPr>
          <w:t>עפ 826/00</w:t>
        </w:r>
      </w:hyperlink>
      <w:r w:rsidRPr="00A568BA">
        <w:rPr>
          <w:rFonts w:ascii="FrankRuehl" w:hAnsi="FrankRuehl" w:cs="FrankRuehl"/>
          <w:b w:val="0"/>
          <w:bCs w:val="0"/>
          <w:color w:val="000000"/>
          <w:sz w:val="24"/>
          <w:szCs w:val="24"/>
          <w:u w:val="none"/>
          <w:rtl/>
        </w:rPr>
        <w:t xml:space="preserve"> פלוני נ' מדינת ישראל</w:t>
      </w:r>
      <w:r w:rsidRPr="00A05A10">
        <w:rPr>
          <w:rFonts w:ascii="FrankRuehl" w:hAnsi="FrankRuehl" w:cs="FrankRuehl"/>
          <w:b w:val="0"/>
          <w:bCs w:val="0"/>
          <w:sz w:val="24"/>
          <w:szCs w:val="24"/>
          <w:u w:val="none"/>
          <w:rtl/>
        </w:rPr>
        <w:t xml:space="preserve"> שופטים: ד' דורנר, י' אנגלרד, א' פרוקצ'יה עו"ד: שמואל צנג, חמדה גור-אריה, אריה פטר </w:t>
      </w:r>
    </w:p>
    <w:p w14:paraId="69BE8152" w14:textId="77777777" w:rsidR="009A5E14" w:rsidRDefault="009A5E14">
      <w:pPr>
        <w:suppressLineNumbers/>
        <w:rPr>
          <w:rFonts w:hint="cs"/>
          <w:sz w:val="24"/>
          <w:szCs w:val="24"/>
          <w:rtl/>
        </w:rPr>
      </w:pPr>
    </w:p>
    <w:p w14:paraId="4C7414A2" w14:textId="77777777" w:rsidR="007D5745" w:rsidRDefault="007D5745">
      <w:pPr>
        <w:pStyle w:val="Heading2"/>
        <w:suppressLineNumbers/>
        <w:spacing w:line="360" w:lineRule="auto"/>
        <w:rPr>
          <w:szCs w:val="24"/>
          <w:rtl/>
        </w:rPr>
      </w:pPr>
      <w:r>
        <w:rPr>
          <w:szCs w:val="24"/>
          <w:rtl/>
        </w:rPr>
        <w:t>הכרעת דין</w:t>
      </w:r>
    </w:p>
    <w:p w14:paraId="1C486FA2" w14:textId="77777777" w:rsidR="00DF2E0F" w:rsidRDefault="00DF2E0F">
      <w:pPr>
        <w:pStyle w:val="Tuta"/>
        <w:rPr>
          <w:sz w:val="24"/>
          <w:szCs w:val="24"/>
          <w:rtl/>
        </w:rPr>
      </w:pPr>
      <w:bookmarkStart w:id="2" w:name="Status"/>
      <w:bookmarkStart w:id="3" w:name="LawTable"/>
      <w:bookmarkEnd w:id="2"/>
      <w:bookmarkEnd w:id="3"/>
    </w:p>
    <w:p w14:paraId="21EF5918" w14:textId="77777777" w:rsidR="00DF2E0F" w:rsidRPr="00DF2E0F" w:rsidRDefault="00DF2E0F" w:rsidP="00DF2E0F">
      <w:pPr>
        <w:pStyle w:val="Tuta"/>
        <w:spacing w:after="120" w:line="240" w:lineRule="exact"/>
        <w:ind w:left="283" w:hanging="283"/>
        <w:jc w:val="both"/>
        <w:rPr>
          <w:rFonts w:ascii="FrankRuehl" w:hAnsi="FrankRuehl" w:cs="FrankRuehl"/>
          <w:sz w:val="24"/>
          <w:szCs w:val="24"/>
          <w:rtl/>
        </w:rPr>
      </w:pPr>
    </w:p>
    <w:p w14:paraId="7639ACE1" w14:textId="77777777" w:rsidR="00DF2E0F" w:rsidRPr="00DF2E0F" w:rsidRDefault="00DF2E0F" w:rsidP="00DF2E0F">
      <w:pPr>
        <w:pStyle w:val="Tuta"/>
        <w:spacing w:after="120" w:line="240" w:lineRule="exact"/>
        <w:ind w:left="283" w:hanging="283"/>
        <w:jc w:val="both"/>
        <w:rPr>
          <w:rFonts w:ascii="FrankRuehl" w:hAnsi="FrankRuehl" w:cs="FrankRuehl"/>
          <w:sz w:val="24"/>
          <w:szCs w:val="24"/>
          <w:rtl/>
        </w:rPr>
      </w:pPr>
      <w:r w:rsidRPr="00DF2E0F">
        <w:rPr>
          <w:rFonts w:ascii="FrankRuehl" w:hAnsi="FrankRuehl" w:cs="FrankRuehl"/>
          <w:sz w:val="24"/>
          <w:szCs w:val="24"/>
          <w:rtl/>
        </w:rPr>
        <w:t xml:space="preserve">חקיקה שאוזכרה: </w:t>
      </w:r>
    </w:p>
    <w:p w14:paraId="1DAA38AA" w14:textId="77777777" w:rsidR="00DF2E0F" w:rsidRPr="00DF2E0F" w:rsidRDefault="00DF2E0F" w:rsidP="00DF2E0F">
      <w:pPr>
        <w:pStyle w:val="Tuta"/>
        <w:spacing w:after="120" w:line="240" w:lineRule="exact"/>
        <w:ind w:left="283" w:hanging="283"/>
        <w:jc w:val="both"/>
        <w:rPr>
          <w:rFonts w:ascii="FrankRuehl" w:hAnsi="FrankRuehl" w:cs="FrankRuehl"/>
          <w:color w:val="0000FF"/>
          <w:sz w:val="24"/>
          <w:szCs w:val="24"/>
          <w:u w:val="single"/>
          <w:rtl/>
        </w:rPr>
      </w:pPr>
      <w:hyperlink r:id="rId7" w:history="1">
        <w:r w:rsidRPr="00DF2E0F">
          <w:rPr>
            <w:rStyle w:val="Hyperlink"/>
            <w:rFonts w:ascii="FrankRuehl" w:hAnsi="FrankRuehl" w:cs="FrankRuehl"/>
            <w:iCs w:val="0"/>
            <w:sz w:val="24"/>
            <w:szCs w:val="24"/>
            <w:rtl/>
          </w:rPr>
          <w:t>חוק העונשין, תשל"ז-1977</w:t>
        </w:r>
      </w:hyperlink>
      <w:r w:rsidRPr="00DF2E0F">
        <w:rPr>
          <w:rFonts w:ascii="FrankRuehl" w:hAnsi="FrankRuehl" w:cs="FrankRuehl"/>
          <w:color w:val="0000FF"/>
          <w:sz w:val="24"/>
          <w:szCs w:val="24"/>
          <w:u w:val="single"/>
          <w:rtl/>
        </w:rPr>
        <w:t xml:space="preserve">: סע'  </w:t>
      </w:r>
      <w:hyperlink r:id="rId8" w:history="1">
        <w:r w:rsidRPr="00DF2E0F">
          <w:rPr>
            <w:rStyle w:val="Hyperlink"/>
            <w:rFonts w:ascii="FrankRuehl" w:hAnsi="FrankRuehl" w:cs="FrankRuehl"/>
            <w:iCs w:val="0"/>
            <w:sz w:val="24"/>
            <w:szCs w:val="24"/>
          </w:rPr>
          <w:t>348 (</w:t>
        </w:r>
        <w:r w:rsidRPr="00DF2E0F">
          <w:rPr>
            <w:rStyle w:val="Hyperlink"/>
            <w:rFonts w:ascii="FrankRuehl" w:hAnsi="FrankRuehl" w:cs="FrankRuehl"/>
            <w:iCs w:val="0"/>
            <w:sz w:val="24"/>
            <w:szCs w:val="24"/>
            <w:rtl/>
          </w:rPr>
          <w:t>ב</w:t>
        </w:r>
        <w:r w:rsidRPr="00DF2E0F">
          <w:rPr>
            <w:rStyle w:val="Hyperlink"/>
            <w:rFonts w:ascii="FrankRuehl" w:hAnsi="FrankRuehl" w:cs="FrankRuehl"/>
            <w:iCs w:val="0"/>
            <w:sz w:val="24"/>
            <w:szCs w:val="24"/>
          </w:rPr>
          <w:t>)</w:t>
        </w:r>
      </w:hyperlink>
      <w:r w:rsidRPr="00DF2E0F">
        <w:rPr>
          <w:rFonts w:ascii="FrankRuehl" w:hAnsi="FrankRuehl" w:cs="FrankRuehl"/>
          <w:color w:val="0000FF"/>
          <w:sz w:val="24"/>
          <w:szCs w:val="24"/>
          <w:u w:val="single"/>
          <w:rtl/>
        </w:rPr>
        <w:t xml:space="preserve">, </w:t>
      </w:r>
      <w:hyperlink r:id="rId9" w:history="1">
        <w:r w:rsidRPr="00DF2E0F">
          <w:rPr>
            <w:rStyle w:val="Hyperlink"/>
            <w:rFonts w:ascii="FrankRuehl" w:hAnsi="FrankRuehl" w:cs="FrankRuehl"/>
            <w:iCs w:val="0"/>
            <w:sz w:val="24"/>
            <w:szCs w:val="24"/>
          </w:rPr>
          <w:t>349(</w:t>
        </w:r>
        <w:r w:rsidRPr="00DF2E0F">
          <w:rPr>
            <w:rStyle w:val="Hyperlink"/>
            <w:rFonts w:ascii="FrankRuehl" w:hAnsi="FrankRuehl" w:cs="FrankRuehl"/>
            <w:iCs w:val="0"/>
            <w:sz w:val="24"/>
            <w:szCs w:val="24"/>
            <w:rtl/>
          </w:rPr>
          <w:t>ב</w:t>
        </w:r>
        <w:r w:rsidRPr="00DF2E0F">
          <w:rPr>
            <w:rStyle w:val="Hyperlink"/>
            <w:rFonts w:ascii="FrankRuehl" w:hAnsi="FrankRuehl" w:cs="FrankRuehl"/>
            <w:iCs w:val="0"/>
            <w:sz w:val="24"/>
            <w:szCs w:val="24"/>
          </w:rPr>
          <w:t>)</w:t>
        </w:r>
      </w:hyperlink>
    </w:p>
    <w:p w14:paraId="264C8E3A" w14:textId="77777777" w:rsidR="00DF2E0F" w:rsidRPr="00DF2E0F" w:rsidRDefault="00DF2E0F" w:rsidP="00DF2E0F">
      <w:pPr>
        <w:pStyle w:val="Tuta"/>
        <w:spacing w:after="120" w:line="240" w:lineRule="exact"/>
        <w:ind w:left="283" w:hanging="283"/>
        <w:jc w:val="both"/>
        <w:rPr>
          <w:rFonts w:ascii="FrankRuehl" w:hAnsi="FrankRuehl" w:cs="FrankRuehl"/>
          <w:color w:val="auto"/>
          <w:sz w:val="24"/>
          <w:szCs w:val="24"/>
          <w:rtl/>
        </w:rPr>
      </w:pPr>
    </w:p>
    <w:p w14:paraId="61F910F3" w14:textId="77777777" w:rsidR="00DF2E0F" w:rsidRPr="00DF2E0F" w:rsidRDefault="00DF2E0F">
      <w:pPr>
        <w:pStyle w:val="Tuta"/>
        <w:rPr>
          <w:color w:val="auto"/>
          <w:sz w:val="24"/>
          <w:szCs w:val="24"/>
          <w:rtl/>
        </w:rPr>
      </w:pPr>
      <w:bookmarkStart w:id="4" w:name="LawTable_End"/>
      <w:bookmarkEnd w:id="4"/>
    </w:p>
    <w:p w14:paraId="2B0C17DD" w14:textId="77777777" w:rsidR="00DF2E0F" w:rsidRPr="00DF2E0F" w:rsidRDefault="00DF2E0F">
      <w:pPr>
        <w:pStyle w:val="Tuta"/>
        <w:rPr>
          <w:sz w:val="24"/>
          <w:szCs w:val="24"/>
          <w:rtl/>
        </w:rPr>
      </w:pPr>
    </w:p>
    <w:p w14:paraId="09FC4E1C" w14:textId="77777777" w:rsidR="007D5745" w:rsidRPr="00DF2E0F" w:rsidRDefault="007D5745">
      <w:pPr>
        <w:pStyle w:val="Tuta"/>
        <w:rPr>
          <w:sz w:val="24"/>
          <w:szCs w:val="24"/>
          <w:rtl/>
        </w:rPr>
      </w:pPr>
    </w:p>
    <w:p w14:paraId="2F4D2CF7" w14:textId="77777777" w:rsidR="00F56666" w:rsidRPr="00F56666" w:rsidRDefault="00F56666" w:rsidP="00F56666">
      <w:pPr>
        <w:ind w:left="567" w:hanging="567"/>
        <w:rPr>
          <w:sz w:val="24"/>
          <w:szCs w:val="24"/>
          <w:rtl/>
        </w:rPr>
      </w:pPr>
    </w:p>
    <w:p w14:paraId="3EC2BA53" w14:textId="77777777" w:rsidR="00F56666" w:rsidRPr="00F56666" w:rsidRDefault="00F56666" w:rsidP="00F56666">
      <w:pPr>
        <w:ind w:left="567" w:hanging="567"/>
        <w:rPr>
          <w:sz w:val="24"/>
          <w:szCs w:val="24"/>
          <w:rtl/>
        </w:rPr>
      </w:pPr>
    </w:p>
    <w:p w14:paraId="4F72DDA4" w14:textId="77777777" w:rsidR="00F56666" w:rsidRPr="00F56666" w:rsidRDefault="007D5745" w:rsidP="00F56666">
      <w:pPr>
        <w:ind w:left="567" w:hanging="567"/>
        <w:rPr>
          <w:rFonts w:ascii="FrankRuehl" w:hAnsi="FrankRuehl" w:cs="FrankRuehl"/>
          <w:sz w:val="24"/>
          <w:szCs w:val="24"/>
          <w:rtl/>
        </w:rPr>
      </w:pPr>
      <w:r w:rsidRPr="00F56666">
        <w:rPr>
          <w:sz w:val="24"/>
          <w:szCs w:val="24"/>
          <w:rtl/>
        </w:rPr>
        <w:t>1</w:t>
      </w:r>
    </w:p>
    <w:p w14:paraId="04ADAE1B" w14:textId="77777777" w:rsidR="00F56666" w:rsidRPr="00F56666" w:rsidRDefault="00F56666" w:rsidP="00F56666">
      <w:pPr>
        <w:ind w:left="567" w:hanging="567"/>
        <w:rPr>
          <w:sz w:val="24"/>
          <w:szCs w:val="24"/>
          <w:rtl/>
        </w:rPr>
      </w:pPr>
    </w:p>
    <w:p w14:paraId="15FCE6E7" w14:textId="77777777" w:rsidR="00F56666" w:rsidRPr="00F56666" w:rsidRDefault="00F56666" w:rsidP="00F56666">
      <w:pPr>
        <w:ind w:left="567" w:hanging="567"/>
        <w:rPr>
          <w:sz w:val="24"/>
          <w:szCs w:val="24"/>
          <w:rtl/>
        </w:rPr>
      </w:pPr>
    </w:p>
    <w:p w14:paraId="2232DC06" w14:textId="77777777" w:rsidR="00A51E17" w:rsidRPr="00A51E17" w:rsidRDefault="007D5745" w:rsidP="00F56666">
      <w:pPr>
        <w:ind w:left="567" w:hanging="567"/>
        <w:rPr>
          <w:rFonts w:ascii="FrankRuehl" w:hAnsi="FrankRuehl" w:cs="FrankRuehl"/>
          <w:sz w:val="24"/>
          <w:szCs w:val="24"/>
          <w:rtl/>
        </w:rPr>
      </w:pPr>
      <w:r w:rsidRPr="00F56666">
        <w:rPr>
          <w:sz w:val="24"/>
          <w:szCs w:val="24"/>
          <w:rtl/>
        </w:rPr>
        <w:t>.</w:t>
      </w:r>
      <w:r w:rsidR="00F56666" w:rsidRPr="00A51E17">
        <w:rPr>
          <w:rFonts w:ascii="FrankRuehl" w:hAnsi="FrankRuehl" w:cs="FrankRuehl"/>
          <w:sz w:val="24"/>
          <w:szCs w:val="24"/>
          <w:rtl/>
        </w:rPr>
        <w:t xml:space="preserve"> </w:t>
      </w:r>
    </w:p>
    <w:p w14:paraId="142F9D30" w14:textId="77777777" w:rsidR="00A51E17" w:rsidRPr="00A51E17" w:rsidRDefault="00A51E17">
      <w:pPr>
        <w:ind w:left="567" w:hanging="567"/>
        <w:rPr>
          <w:sz w:val="24"/>
          <w:szCs w:val="24"/>
          <w:rtl/>
        </w:rPr>
      </w:pPr>
    </w:p>
    <w:p w14:paraId="01ADE719" w14:textId="77777777" w:rsidR="00A51E17" w:rsidRPr="00A51E17" w:rsidRDefault="00A51E17">
      <w:pPr>
        <w:ind w:left="567" w:hanging="567"/>
        <w:rPr>
          <w:sz w:val="24"/>
          <w:szCs w:val="24"/>
          <w:rtl/>
        </w:rPr>
      </w:pPr>
    </w:p>
    <w:p w14:paraId="07876774" w14:textId="77777777" w:rsidR="007D5745" w:rsidRDefault="007D5745">
      <w:pPr>
        <w:ind w:left="567" w:hanging="567"/>
        <w:rPr>
          <w:sz w:val="24"/>
          <w:szCs w:val="24"/>
          <w:rtl/>
        </w:rPr>
      </w:pPr>
      <w:r w:rsidRPr="00A51E17">
        <w:rPr>
          <w:sz w:val="24"/>
          <w:szCs w:val="24"/>
          <w:rtl/>
        </w:rPr>
        <w:tab/>
      </w:r>
      <w:bookmarkStart w:id="5" w:name="ABSTRACT_START"/>
      <w:bookmarkEnd w:id="5"/>
      <w:r>
        <w:rPr>
          <w:sz w:val="24"/>
          <w:szCs w:val="24"/>
          <w:rtl/>
        </w:rPr>
        <w:t xml:space="preserve">הנאשם הואשם בעבירות של מעשים מגונים, מעשה מגונה בפומבי והדחה בחקירה. </w:t>
      </w:r>
    </w:p>
    <w:p w14:paraId="7098778D" w14:textId="77777777" w:rsidR="007D5745" w:rsidRDefault="007D5745">
      <w:pPr>
        <w:ind w:left="567"/>
        <w:rPr>
          <w:sz w:val="24"/>
          <w:szCs w:val="24"/>
          <w:rtl/>
        </w:rPr>
      </w:pPr>
      <w:r>
        <w:rPr>
          <w:sz w:val="24"/>
          <w:szCs w:val="24"/>
          <w:rtl/>
        </w:rPr>
        <w:t xml:space="preserve">במועדים הנוגעים לענין עבד הנאשם , והדריך ילדים, בפינת חי. </w:t>
      </w:r>
    </w:p>
    <w:p w14:paraId="242F45B7" w14:textId="77777777" w:rsidR="007D5745" w:rsidRDefault="007D5745">
      <w:pPr>
        <w:rPr>
          <w:sz w:val="24"/>
          <w:szCs w:val="24"/>
          <w:rtl/>
        </w:rPr>
      </w:pPr>
      <w:bookmarkStart w:id="6" w:name="ABSTRACT_END"/>
      <w:bookmarkEnd w:id="6"/>
    </w:p>
    <w:p w14:paraId="44923E98" w14:textId="77777777" w:rsidR="007D5745" w:rsidRDefault="007D5745">
      <w:pPr>
        <w:ind w:left="567" w:hanging="567"/>
        <w:rPr>
          <w:sz w:val="24"/>
          <w:szCs w:val="24"/>
          <w:rtl/>
        </w:rPr>
      </w:pPr>
      <w:r>
        <w:rPr>
          <w:sz w:val="24"/>
          <w:szCs w:val="24"/>
          <w:rtl/>
        </w:rPr>
        <w:t>2.</w:t>
      </w:r>
      <w:r>
        <w:rPr>
          <w:sz w:val="24"/>
          <w:szCs w:val="24"/>
          <w:rtl/>
        </w:rPr>
        <w:tab/>
        <w:t>העובדות שיוחסו לו בכתב האישום היו כלהלן:</w:t>
      </w:r>
      <w:r>
        <w:rPr>
          <w:color w:val="FFFFFF"/>
          <w:sz w:val="4"/>
          <w:szCs w:val="4"/>
          <w:rtl/>
        </w:rPr>
        <w:t>ו</w:t>
      </w:r>
      <w:r>
        <w:rPr>
          <w:sz w:val="24"/>
          <w:szCs w:val="24"/>
          <w:rtl/>
        </w:rPr>
        <w:t xml:space="preserve"> </w:t>
      </w:r>
    </w:p>
    <w:p w14:paraId="39782124" w14:textId="77777777" w:rsidR="007D5745" w:rsidRDefault="007D5745">
      <w:pPr>
        <w:rPr>
          <w:sz w:val="24"/>
          <w:szCs w:val="24"/>
          <w:rtl/>
        </w:rPr>
      </w:pPr>
    </w:p>
    <w:p w14:paraId="509C2656" w14:textId="77777777" w:rsidR="007D5745" w:rsidRDefault="007D5745">
      <w:pPr>
        <w:ind w:left="567"/>
        <w:rPr>
          <w:sz w:val="24"/>
          <w:szCs w:val="24"/>
          <w:rtl/>
        </w:rPr>
      </w:pPr>
      <w:r>
        <w:rPr>
          <w:sz w:val="24"/>
          <w:szCs w:val="24"/>
          <w:rtl/>
        </w:rPr>
        <w:lastRenderedPageBreak/>
        <w:t>א.</w:t>
      </w:r>
      <w:r>
        <w:rPr>
          <w:sz w:val="24"/>
          <w:szCs w:val="24"/>
          <w:rtl/>
        </w:rPr>
        <w:tab/>
        <w:t xml:space="preserve">במספר הזדמנויות בשנת 1995 ובתחילת 1996, חיבק בכוח את המתלוננת מ.ב.ד., </w:t>
      </w:r>
    </w:p>
    <w:p w14:paraId="11779D4B" w14:textId="77777777" w:rsidR="007D5745" w:rsidRDefault="007D5745">
      <w:pPr>
        <w:ind w:left="567" w:firstLine="567"/>
        <w:rPr>
          <w:sz w:val="24"/>
          <w:szCs w:val="24"/>
          <w:rtl/>
        </w:rPr>
      </w:pPr>
      <w:r>
        <w:rPr>
          <w:sz w:val="24"/>
          <w:szCs w:val="24"/>
          <w:rtl/>
        </w:rPr>
        <w:t xml:space="preserve">קטינה ילידת 27.11.86 , שהשתתפה בחוג בו הדריך הנאשם, ונישק אותה בפיה. </w:t>
      </w:r>
    </w:p>
    <w:p w14:paraId="34D9F6E0" w14:textId="77777777" w:rsidR="007D5745" w:rsidRDefault="007D5745">
      <w:pPr>
        <w:rPr>
          <w:sz w:val="24"/>
          <w:szCs w:val="24"/>
          <w:rtl/>
        </w:rPr>
      </w:pPr>
    </w:p>
    <w:p w14:paraId="28E0C4CC" w14:textId="77777777" w:rsidR="007D5745" w:rsidRDefault="007D5745">
      <w:pPr>
        <w:ind w:left="567"/>
        <w:rPr>
          <w:sz w:val="24"/>
          <w:szCs w:val="24"/>
          <w:rtl/>
        </w:rPr>
      </w:pPr>
      <w:r>
        <w:rPr>
          <w:sz w:val="24"/>
          <w:szCs w:val="24"/>
          <w:rtl/>
        </w:rPr>
        <w:t>ב.</w:t>
      </w:r>
      <w:r>
        <w:rPr>
          <w:sz w:val="24"/>
          <w:szCs w:val="24"/>
          <w:rtl/>
        </w:rPr>
        <w:tab/>
        <w:t xml:space="preserve">בסוף 1995 או בתחילת 1996, וביום 18.3.96 , הוביל את המתלוננת האמורה מאחורי </w:t>
      </w:r>
    </w:p>
    <w:p w14:paraId="51EA7C48" w14:textId="77777777" w:rsidR="007D5745" w:rsidRDefault="007D5745">
      <w:pPr>
        <w:ind w:left="567" w:firstLine="567"/>
        <w:rPr>
          <w:sz w:val="24"/>
          <w:szCs w:val="24"/>
          <w:rtl/>
        </w:rPr>
      </w:pPr>
      <w:r>
        <w:rPr>
          <w:sz w:val="24"/>
          <w:szCs w:val="24"/>
          <w:rtl/>
        </w:rPr>
        <w:t xml:space="preserve">כלוב בפינת החי, הפשיל את מכנסיו ואת תחתוניו, ואילץ אותה לגעת באבר מינו. </w:t>
      </w:r>
    </w:p>
    <w:p w14:paraId="2BAEBC83" w14:textId="77777777" w:rsidR="007D5745" w:rsidRDefault="007D5745">
      <w:pPr>
        <w:rPr>
          <w:sz w:val="24"/>
          <w:szCs w:val="24"/>
          <w:rtl/>
        </w:rPr>
      </w:pPr>
    </w:p>
    <w:p w14:paraId="6982A5B5" w14:textId="77777777" w:rsidR="007D5745" w:rsidRDefault="007D5745">
      <w:pPr>
        <w:ind w:left="567"/>
        <w:rPr>
          <w:sz w:val="24"/>
          <w:szCs w:val="24"/>
          <w:rtl/>
        </w:rPr>
      </w:pPr>
      <w:r>
        <w:rPr>
          <w:sz w:val="24"/>
          <w:szCs w:val="24"/>
          <w:rtl/>
        </w:rPr>
        <w:t>ג.</w:t>
      </w:r>
      <w:r>
        <w:rPr>
          <w:sz w:val="24"/>
          <w:szCs w:val="24"/>
          <w:rtl/>
        </w:rPr>
        <w:tab/>
        <w:t xml:space="preserve">בסוף שנת 1995 או בתחילת 1996, בעת שהמתלוננת היתה בביתו בביקור אצל בתו, </w:t>
      </w:r>
    </w:p>
    <w:p w14:paraId="541C12D4" w14:textId="77777777" w:rsidR="007D5745" w:rsidRDefault="007D5745">
      <w:pPr>
        <w:ind w:left="567"/>
        <w:rPr>
          <w:sz w:val="24"/>
          <w:szCs w:val="24"/>
          <w:rtl/>
        </w:rPr>
      </w:pPr>
      <w:r>
        <w:rPr>
          <w:sz w:val="24"/>
          <w:szCs w:val="24"/>
          <w:rtl/>
        </w:rPr>
        <w:t xml:space="preserve">יצא מהמקלחת כשהוא לבוש בחולצה בלבד, וביקש מהמתלוננת לגעת באבר מינו. </w:t>
      </w:r>
    </w:p>
    <w:p w14:paraId="540B3571" w14:textId="77777777" w:rsidR="007D5745" w:rsidRDefault="007D5745">
      <w:pPr>
        <w:rPr>
          <w:sz w:val="24"/>
          <w:szCs w:val="24"/>
          <w:rtl/>
        </w:rPr>
      </w:pPr>
    </w:p>
    <w:p w14:paraId="4D0E1581" w14:textId="77777777" w:rsidR="007D5745" w:rsidRDefault="007D5745">
      <w:pPr>
        <w:ind w:firstLine="567"/>
        <w:rPr>
          <w:sz w:val="24"/>
          <w:szCs w:val="24"/>
          <w:rtl/>
        </w:rPr>
      </w:pPr>
      <w:r>
        <w:rPr>
          <w:sz w:val="24"/>
          <w:szCs w:val="24"/>
          <w:rtl/>
        </w:rPr>
        <w:t>ד.</w:t>
      </w:r>
      <w:r>
        <w:rPr>
          <w:sz w:val="24"/>
          <w:szCs w:val="24"/>
          <w:rtl/>
        </w:rPr>
        <w:tab/>
        <w:t xml:space="preserve">בסוף שנת 1995 הוביל את המתלוננת ל.ג., קטינה ילידת 11.11.86, שהשתתפה בחוג </w:t>
      </w:r>
    </w:p>
    <w:p w14:paraId="305BCD75" w14:textId="77777777" w:rsidR="007D5745" w:rsidRDefault="007D5745">
      <w:pPr>
        <w:ind w:left="1134"/>
        <w:rPr>
          <w:sz w:val="24"/>
          <w:szCs w:val="24"/>
          <w:rtl/>
        </w:rPr>
      </w:pPr>
      <w:r>
        <w:rPr>
          <w:sz w:val="24"/>
          <w:szCs w:val="24"/>
          <w:rtl/>
        </w:rPr>
        <w:t xml:space="preserve">בו הדריך הנאשם, בכוח אל מאחורי כלוב בפינת החי, הפשיט את מכנסיו בפניה, ושאל אותה אם היא רוצה לגעת באבר מינו, ולאחר שהתנגדה לכך, הסכים לשחרר אותה רק לאחר שאמר לה שאם תגלה את שארע תקבל עונש. </w:t>
      </w:r>
    </w:p>
    <w:p w14:paraId="4CE5C1F1" w14:textId="77777777" w:rsidR="007D5745" w:rsidRDefault="007D5745">
      <w:pPr>
        <w:ind w:firstLine="567"/>
        <w:rPr>
          <w:sz w:val="24"/>
          <w:szCs w:val="24"/>
          <w:rtl/>
        </w:rPr>
      </w:pPr>
    </w:p>
    <w:p w14:paraId="254E1C7C" w14:textId="77777777" w:rsidR="007D5745" w:rsidRDefault="007D5745">
      <w:pPr>
        <w:ind w:firstLine="567"/>
        <w:rPr>
          <w:sz w:val="24"/>
          <w:szCs w:val="24"/>
          <w:rtl/>
        </w:rPr>
      </w:pPr>
    </w:p>
    <w:p w14:paraId="40A78408" w14:textId="77777777" w:rsidR="007D5745" w:rsidRDefault="007D5745">
      <w:pPr>
        <w:ind w:firstLine="567"/>
        <w:rPr>
          <w:sz w:val="24"/>
          <w:szCs w:val="24"/>
          <w:rtl/>
        </w:rPr>
      </w:pPr>
      <w:r>
        <w:rPr>
          <w:sz w:val="24"/>
          <w:szCs w:val="24"/>
          <w:rtl/>
        </w:rPr>
        <w:t>ה.</w:t>
      </w:r>
      <w:r>
        <w:rPr>
          <w:sz w:val="24"/>
          <w:szCs w:val="24"/>
          <w:rtl/>
        </w:rPr>
        <w:tab/>
        <w:t xml:space="preserve">במספר רב של הזדמנויות בסוף שנת 1995 או בתחילת שנת 1996, עשה מעשים </w:t>
      </w:r>
    </w:p>
    <w:p w14:paraId="75810F94" w14:textId="77777777" w:rsidR="007D5745" w:rsidRDefault="007D5745">
      <w:pPr>
        <w:ind w:left="1134"/>
        <w:rPr>
          <w:sz w:val="24"/>
          <w:szCs w:val="24"/>
          <w:rtl/>
        </w:rPr>
      </w:pPr>
      <w:r>
        <w:rPr>
          <w:sz w:val="24"/>
          <w:szCs w:val="24"/>
          <w:rtl/>
        </w:rPr>
        <w:t xml:space="preserve">מגונים במתלוננת ג.ש., קטינה ילידת 11.9.85, בעת שהשתתפה בחוג בו הדריך הנאשם, בכך שחיבק אותה בכוח ונישק אותה בפיה. </w:t>
      </w:r>
    </w:p>
    <w:p w14:paraId="733F9773" w14:textId="77777777" w:rsidR="007D5745" w:rsidRDefault="007D5745">
      <w:pPr>
        <w:ind w:firstLine="567"/>
        <w:rPr>
          <w:sz w:val="24"/>
          <w:szCs w:val="24"/>
          <w:rtl/>
        </w:rPr>
      </w:pPr>
    </w:p>
    <w:p w14:paraId="69A20C30" w14:textId="77777777" w:rsidR="007D5745" w:rsidRDefault="007D5745">
      <w:pPr>
        <w:ind w:left="567"/>
        <w:jc w:val="left"/>
        <w:rPr>
          <w:sz w:val="24"/>
          <w:szCs w:val="24"/>
          <w:rtl/>
        </w:rPr>
      </w:pPr>
      <w:r>
        <w:rPr>
          <w:sz w:val="24"/>
          <w:szCs w:val="24"/>
          <w:rtl/>
        </w:rPr>
        <w:t>ו.</w:t>
      </w:r>
      <w:r>
        <w:rPr>
          <w:sz w:val="24"/>
          <w:szCs w:val="24"/>
          <w:rtl/>
        </w:rPr>
        <w:tab/>
        <w:t xml:space="preserve">בחודש 12/95 נתבקשה המתלוננת ע"י הנאשם להחזיר את המפתחות לסככה בה </w:t>
      </w:r>
    </w:p>
    <w:p w14:paraId="08BA7F8F" w14:textId="77777777" w:rsidR="007D5745" w:rsidRDefault="007D5745">
      <w:pPr>
        <w:ind w:left="567" w:firstLine="567"/>
        <w:jc w:val="left"/>
        <w:rPr>
          <w:sz w:val="24"/>
          <w:szCs w:val="24"/>
          <w:rtl/>
        </w:rPr>
      </w:pPr>
      <w:r>
        <w:rPr>
          <w:sz w:val="24"/>
          <w:szCs w:val="24"/>
          <w:rtl/>
        </w:rPr>
        <w:t xml:space="preserve">הוא נמצא, ושם מצאה אותו עם מכנסיים מופשלות ואבר מינו גלוי. </w:t>
      </w:r>
    </w:p>
    <w:p w14:paraId="75BC368F" w14:textId="77777777" w:rsidR="007D5745" w:rsidRDefault="007D5745">
      <w:pPr>
        <w:jc w:val="left"/>
        <w:rPr>
          <w:sz w:val="24"/>
          <w:szCs w:val="24"/>
          <w:rtl/>
        </w:rPr>
      </w:pPr>
    </w:p>
    <w:p w14:paraId="50861332" w14:textId="77777777" w:rsidR="007D5745" w:rsidRDefault="007D5745">
      <w:pPr>
        <w:ind w:left="567" w:hanging="567"/>
        <w:jc w:val="left"/>
        <w:rPr>
          <w:sz w:val="24"/>
          <w:szCs w:val="24"/>
          <w:rtl/>
        </w:rPr>
      </w:pPr>
      <w:r>
        <w:rPr>
          <w:sz w:val="24"/>
          <w:szCs w:val="24"/>
          <w:rtl/>
        </w:rPr>
        <w:t>3.</w:t>
      </w:r>
      <w:r>
        <w:rPr>
          <w:sz w:val="24"/>
          <w:szCs w:val="24"/>
          <w:rtl/>
        </w:rPr>
        <w:tab/>
        <w:t xml:space="preserve">במענה לאישום כפר הנאשם בעובדות שבכתב האישום. </w:t>
      </w:r>
    </w:p>
    <w:p w14:paraId="429B39C2" w14:textId="77777777" w:rsidR="007D5745" w:rsidRDefault="007D5745">
      <w:pPr>
        <w:jc w:val="left"/>
        <w:rPr>
          <w:sz w:val="24"/>
          <w:szCs w:val="24"/>
          <w:rtl/>
        </w:rPr>
      </w:pPr>
    </w:p>
    <w:p w14:paraId="5803A416" w14:textId="77777777" w:rsidR="007D5745" w:rsidRDefault="007D5745">
      <w:pPr>
        <w:ind w:left="567" w:hanging="567"/>
        <w:jc w:val="left"/>
        <w:rPr>
          <w:sz w:val="24"/>
          <w:szCs w:val="24"/>
          <w:rtl/>
        </w:rPr>
      </w:pPr>
      <w:r>
        <w:rPr>
          <w:sz w:val="24"/>
          <w:szCs w:val="24"/>
          <w:rtl/>
        </w:rPr>
        <w:t>4.</w:t>
      </w:r>
      <w:r>
        <w:rPr>
          <w:sz w:val="24"/>
          <w:szCs w:val="24"/>
          <w:rtl/>
        </w:rPr>
        <w:tab/>
        <w:t>להלן סקירת הראיות:</w:t>
      </w:r>
      <w:r>
        <w:rPr>
          <w:color w:val="FFFFFF"/>
          <w:sz w:val="4"/>
          <w:szCs w:val="4"/>
          <w:rtl/>
        </w:rPr>
        <w:t>נ</w:t>
      </w:r>
      <w:r>
        <w:rPr>
          <w:sz w:val="24"/>
          <w:szCs w:val="24"/>
          <w:rtl/>
        </w:rPr>
        <w:t xml:space="preserve"> </w:t>
      </w:r>
    </w:p>
    <w:p w14:paraId="1EBACD51" w14:textId="77777777" w:rsidR="007D5745" w:rsidRDefault="007D5745">
      <w:pPr>
        <w:jc w:val="left"/>
        <w:rPr>
          <w:sz w:val="24"/>
          <w:szCs w:val="24"/>
          <w:rtl/>
        </w:rPr>
      </w:pPr>
    </w:p>
    <w:p w14:paraId="7F63506C" w14:textId="77777777" w:rsidR="007D5745" w:rsidRDefault="007D5745">
      <w:pPr>
        <w:ind w:left="567"/>
        <w:jc w:val="left"/>
        <w:rPr>
          <w:sz w:val="24"/>
          <w:szCs w:val="24"/>
          <w:rtl/>
        </w:rPr>
      </w:pPr>
      <w:r>
        <w:rPr>
          <w:sz w:val="24"/>
          <w:szCs w:val="24"/>
          <w:rtl/>
        </w:rPr>
        <w:t>א.</w:t>
      </w:r>
      <w:r>
        <w:rPr>
          <w:sz w:val="24"/>
          <w:szCs w:val="24"/>
          <w:rtl/>
        </w:rPr>
        <w:tab/>
        <w:t xml:space="preserve">החקירה החלה לאחר שח.ש., אם המתלוננת ג.ש., שהיתה מורה בבית הספר בו למדו </w:t>
      </w:r>
    </w:p>
    <w:p w14:paraId="201141B0" w14:textId="77777777" w:rsidR="007D5745" w:rsidRDefault="007D5745">
      <w:pPr>
        <w:ind w:left="1134"/>
        <w:jc w:val="left"/>
        <w:rPr>
          <w:sz w:val="24"/>
          <w:szCs w:val="24"/>
          <w:rtl/>
        </w:rPr>
      </w:pPr>
      <w:r>
        <w:rPr>
          <w:sz w:val="24"/>
          <w:szCs w:val="24"/>
          <w:rtl/>
        </w:rPr>
        <w:t xml:space="preserve">המתלוננות, שמעה שהבת שלה סיפרה דבר מה, ולאחר ששאלה את הילדה אם הדברים נכונים, היתה הבת נסערת ובוכיה (עמ' 34), מבולבלת, וחזרה על אותם דברים מספר פעמים. </w:t>
      </w:r>
    </w:p>
    <w:p w14:paraId="5111B98E" w14:textId="77777777" w:rsidR="007D5745" w:rsidRDefault="007D5745">
      <w:pPr>
        <w:ind w:left="1134"/>
        <w:jc w:val="left"/>
        <w:rPr>
          <w:sz w:val="24"/>
          <w:szCs w:val="24"/>
          <w:rtl/>
        </w:rPr>
      </w:pPr>
      <w:r>
        <w:rPr>
          <w:sz w:val="24"/>
          <w:szCs w:val="24"/>
          <w:rtl/>
        </w:rPr>
        <w:t xml:space="preserve">לדברי האם מאז הארוע עד לחופשת הקיץ, היתה הילדה חסרת בטחון ודאגה כל הזמן שמא תפגוש בנאשם. </w:t>
      </w:r>
    </w:p>
    <w:p w14:paraId="30085467" w14:textId="77777777" w:rsidR="007D5745" w:rsidRDefault="007D5745">
      <w:pPr>
        <w:ind w:left="1134"/>
        <w:jc w:val="left"/>
        <w:rPr>
          <w:sz w:val="24"/>
          <w:szCs w:val="24"/>
          <w:rtl/>
        </w:rPr>
      </w:pPr>
      <w:r>
        <w:rPr>
          <w:sz w:val="24"/>
          <w:szCs w:val="24"/>
          <w:rtl/>
        </w:rPr>
        <w:t xml:space="preserve">היא שוחחה על כך עם הפסיכולוגית של בית הספר, על פי עצתה היא שוחחה עם הנאשם בענין נשיקות וחיבוקים, ביקשה שלא יעשה זאת יותר לבת שלה, והנאשם הסכים לכך. </w:t>
      </w:r>
    </w:p>
    <w:p w14:paraId="4A9AC8C3" w14:textId="77777777" w:rsidR="007D5745" w:rsidRDefault="007D5745">
      <w:pPr>
        <w:ind w:left="1134"/>
        <w:jc w:val="left"/>
        <w:rPr>
          <w:sz w:val="24"/>
          <w:szCs w:val="24"/>
          <w:rtl/>
        </w:rPr>
      </w:pPr>
      <w:r>
        <w:rPr>
          <w:sz w:val="24"/>
          <w:szCs w:val="24"/>
          <w:rtl/>
        </w:rPr>
        <w:t xml:space="preserve">ח.ש מסרה על כך במשטרה באמרה מיום 17.9.96 (ת17/) והעידה על כך בבית המשפט. </w:t>
      </w:r>
    </w:p>
    <w:p w14:paraId="2F14B669" w14:textId="77777777" w:rsidR="007D5745" w:rsidRDefault="007D5745">
      <w:pPr>
        <w:jc w:val="left"/>
        <w:rPr>
          <w:sz w:val="24"/>
          <w:szCs w:val="24"/>
          <w:rtl/>
        </w:rPr>
      </w:pPr>
    </w:p>
    <w:p w14:paraId="48A69E41" w14:textId="77777777" w:rsidR="007D5745" w:rsidRDefault="007D5745">
      <w:pPr>
        <w:ind w:left="567"/>
        <w:jc w:val="left"/>
        <w:rPr>
          <w:sz w:val="24"/>
          <w:szCs w:val="24"/>
          <w:rtl/>
        </w:rPr>
      </w:pPr>
      <w:r>
        <w:rPr>
          <w:sz w:val="24"/>
          <w:szCs w:val="24"/>
          <w:rtl/>
        </w:rPr>
        <w:t>ב.</w:t>
      </w:r>
      <w:r>
        <w:rPr>
          <w:sz w:val="24"/>
          <w:szCs w:val="24"/>
          <w:rtl/>
        </w:rPr>
        <w:tab/>
        <w:t xml:space="preserve">הפסיכולוגית של בית הספר, </w:t>
      </w:r>
      <w:r w:rsidR="005C0339">
        <w:rPr>
          <w:sz w:val="24"/>
          <w:szCs w:val="24"/>
          <w:rtl/>
        </w:rPr>
        <w:t>ד.</w:t>
      </w:r>
      <w:r>
        <w:rPr>
          <w:sz w:val="24"/>
          <w:szCs w:val="24"/>
          <w:rtl/>
        </w:rPr>
        <w:t xml:space="preserve"> </w:t>
      </w:r>
      <w:r w:rsidR="005C0339">
        <w:rPr>
          <w:sz w:val="24"/>
          <w:szCs w:val="24"/>
          <w:rtl/>
        </w:rPr>
        <w:t>ב.</w:t>
      </w:r>
      <w:r>
        <w:rPr>
          <w:sz w:val="24"/>
          <w:szCs w:val="24"/>
          <w:rtl/>
        </w:rPr>
        <w:t xml:space="preserve">, מסרה בעדותה בבית המשפט כי בסמוך </w:t>
      </w:r>
    </w:p>
    <w:p w14:paraId="3B1201B9" w14:textId="77777777" w:rsidR="007D5745" w:rsidRDefault="007D5745">
      <w:pPr>
        <w:ind w:left="1134"/>
        <w:jc w:val="left"/>
        <w:rPr>
          <w:sz w:val="24"/>
          <w:szCs w:val="24"/>
          <w:rtl/>
        </w:rPr>
      </w:pPr>
      <w:r>
        <w:rPr>
          <w:sz w:val="24"/>
          <w:szCs w:val="24"/>
          <w:rtl/>
        </w:rPr>
        <w:lastRenderedPageBreak/>
        <w:t>למועד גילוי הארועים נשוא האישום, היו אליה שלוש פניות. הפניה הראשונה היתה של ח.ש. שהתייעצה איתה ביחס להתנהגות של מורה לגבי חיבוקים וליטופים של הבת שלה, והיא הציעה לה לשוחח איתו.</w:t>
      </w:r>
    </w:p>
    <w:p w14:paraId="3CD8F571" w14:textId="77777777" w:rsidR="007D5745" w:rsidRDefault="007D5745">
      <w:pPr>
        <w:ind w:left="1134"/>
        <w:jc w:val="left"/>
        <w:rPr>
          <w:sz w:val="24"/>
          <w:szCs w:val="24"/>
          <w:rtl/>
        </w:rPr>
      </w:pPr>
      <w:r>
        <w:rPr>
          <w:sz w:val="24"/>
          <w:szCs w:val="24"/>
          <w:rtl/>
        </w:rPr>
        <w:t>מספר ימים לאחר מכן קראו לה לחדר המנהלת ואמרו לה שאחת המורות שמעה מהילדות שנעשו מעשים מסוימים, ולאור זאת היא שוחחה עם המתלוננות, מ.ב.ד., ג.ש. ול.ג. ועם הוריהן.</w:t>
      </w:r>
    </w:p>
    <w:p w14:paraId="6A4CC4B8" w14:textId="77777777" w:rsidR="007D5745" w:rsidRDefault="007D5745">
      <w:pPr>
        <w:ind w:left="1134"/>
        <w:jc w:val="left"/>
        <w:rPr>
          <w:sz w:val="24"/>
          <w:szCs w:val="24"/>
          <w:rtl/>
        </w:rPr>
      </w:pPr>
      <w:r>
        <w:rPr>
          <w:sz w:val="24"/>
          <w:szCs w:val="24"/>
          <w:rtl/>
        </w:rPr>
        <w:t xml:space="preserve">לדבריה, הילדה ג.ש. היתה באי נוחות בזמן הפגישה ולגבי כל הארוע, היא הגיעה אליה על פי בקשת אמה, היא דיברה בחופשיות, תיארה את הארועים בצורה ספונטנית, וחששה מתגובות הנאשם. </w:t>
      </w:r>
    </w:p>
    <w:p w14:paraId="1E23AA6D" w14:textId="77777777" w:rsidR="007D5745" w:rsidRDefault="007D5745">
      <w:pPr>
        <w:ind w:left="1134"/>
        <w:jc w:val="left"/>
        <w:rPr>
          <w:sz w:val="24"/>
          <w:szCs w:val="24"/>
          <w:rtl/>
        </w:rPr>
      </w:pPr>
      <w:r>
        <w:rPr>
          <w:sz w:val="24"/>
          <w:szCs w:val="24"/>
          <w:rtl/>
        </w:rPr>
        <w:t xml:space="preserve">הילדה מ.ב.ד. פחדה מאוד שיתגלה שהיא סיפרה על הענין. היא אמרה שהבטיחה לנאשם שלא תספר על הארועים ופחדה לספר. </w:t>
      </w:r>
    </w:p>
    <w:p w14:paraId="594DDA6F" w14:textId="77777777" w:rsidR="007D5745" w:rsidRDefault="007D5745">
      <w:pPr>
        <w:ind w:left="1134"/>
        <w:jc w:val="left"/>
        <w:rPr>
          <w:sz w:val="24"/>
          <w:szCs w:val="24"/>
          <w:rtl/>
        </w:rPr>
      </w:pPr>
      <w:r>
        <w:rPr>
          <w:sz w:val="24"/>
          <w:szCs w:val="24"/>
          <w:rtl/>
        </w:rPr>
        <w:t xml:space="preserve">היא תיארה מה שקרה לה באופן ספונטני ושוטף, ענתה לשאלות, ציטטה דברים שנאמרו לה, כאשר הארוע האחרון היה מספר ימים לפני כן, והדברים היו טריים בזכרונה. </w:t>
      </w:r>
    </w:p>
    <w:p w14:paraId="1AC1AF11" w14:textId="77777777" w:rsidR="007D5745" w:rsidRDefault="007D5745">
      <w:pPr>
        <w:ind w:left="1134"/>
        <w:jc w:val="left"/>
        <w:rPr>
          <w:sz w:val="24"/>
          <w:szCs w:val="24"/>
          <w:rtl/>
        </w:rPr>
      </w:pPr>
      <w:r>
        <w:rPr>
          <w:sz w:val="24"/>
          <w:szCs w:val="24"/>
          <w:rtl/>
        </w:rPr>
        <w:t xml:space="preserve">התיאורים שלה היו קונקרטים, לגבי העובדה שהוא אמר לה לגעת באבר המין,  והסביר לה שזה כמו צ'ופצ'יק של לחמניה, ואמר לה שאם נוגעים ומלטפים את אבר המין, הוא קופץ. </w:t>
      </w:r>
    </w:p>
    <w:p w14:paraId="1365D161" w14:textId="77777777" w:rsidR="007D5745" w:rsidRDefault="007D5745">
      <w:pPr>
        <w:ind w:left="1134"/>
        <w:rPr>
          <w:sz w:val="24"/>
          <w:szCs w:val="24"/>
          <w:rtl/>
        </w:rPr>
      </w:pPr>
      <w:r>
        <w:rPr>
          <w:sz w:val="24"/>
          <w:szCs w:val="24"/>
          <w:rtl/>
        </w:rPr>
        <w:t xml:space="preserve">משפחת ב.ד. הגיעה אליה לטיפול משפחתי בקשר לילדה מ.ב.ד., והילדה ג.ל. היתה אצלה בטיפול אישי פרטני בקשר לאותם ארועים לגבי חרדות ופחדים שנבעו מאותו ארוע. </w:t>
      </w:r>
    </w:p>
    <w:p w14:paraId="441E448A" w14:textId="77777777" w:rsidR="007D5745" w:rsidRDefault="007D5745">
      <w:pPr>
        <w:ind w:left="1134"/>
        <w:rPr>
          <w:sz w:val="24"/>
          <w:szCs w:val="24"/>
          <w:rtl/>
        </w:rPr>
      </w:pPr>
      <w:r>
        <w:rPr>
          <w:sz w:val="24"/>
          <w:szCs w:val="24"/>
          <w:rtl/>
        </w:rPr>
        <w:t xml:space="preserve">הטיפול החל בסמוך למועד בו סיפרו לה על כך ונמשך עד תום שנת הלימודים (עמ' 41). </w:t>
      </w:r>
    </w:p>
    <w:p w14:paraId="583834DA" w14:textId="77777777" w:rsidR="007D5745" w:rsidRDefault="007D5745">
      <w:pPr>
        <w:ind w:left="567" w:firstLine="567"/>
        <w:rPr>
          <w:sz w:val="24"/>
          <w:szCs w:val="24"/>
          <w:rtl/>
        </w:rPr>
      </w:pPr>
      <w:r>
        <w:rPr>
          <w:sz w:val="24"/>
          <w:szCs w:val="24"/>
          <w:rtl/>
        </w:rPr>
        <w:t>לגבי מ.ב.ד., לא ידעה האמא על הענין.</w:t>
      </w:r>
    </w:p>
    <w:p w14:paraId="7F507D69" w14:textId="77777777" w:rsidR="007D5745" w:rsidRDefault="007D5745">
      <w:pPr>
        <w:ind w:left="567" w:firstLine="567"/>
        <w:rPr>
          <w:sz w:val="24"/>
          <w:szCs w:val="24"/>
          <w:rtl/>
        </w:rPr>
      </w:pPr>
      <w:r>
        <w:rPr>
          <w:sz w:val="24"/>
          <w:szCs w:val="24"/>
          <w:rtl/>
        </w:rPr>
        <w:t xml:space="preserve">המורה שמעה על כך והיא הגיעה אל הפסיכולוגית עם האמא. </w:t>
      </w:r>
    </w:p>
    <w:p w14:paraId="4DE82CC4" w14:textId="77777777" w:rsidR="007D5745" w:rsidRDefault="007D5745">
      <w:pPr>
        <w:ind w:left="567" w:firstLine="567"/>
        <w:rPr>
          <w:sz w:val="24"/>
          <w:szCs w:val="24"/>
          <w:rtl/>
        </w:rPr>
      </w:pPr>
      <w:r>
        <w:rPr>
          <w:sz w:val="24"/>
          <w:szCs w:val="24"/>
          <w:rtl/>
        </w:rPr>
        <w:t xml:space="preserve">לגבי ג.ל., הילדה סיפרה על כך בבית ההורים והם הלכו להתייעץ בקשר לכך. </w:t>
      </w:r>
    </w:p>
    <w:p w14:paraId="5F0A2C59" w14:textId="77777777" w:rsidR="007D5745" w:rsidRDefault="007D5745">
      <w:pPr>
        <w:ind w:left="1134"/>
        <w:rPr>
          <w:sz w:val="24"/>
          <w:szCs w:val="24"/>
          <w:rtl/>
        </w:rPr>
      </w:pPr>
      <w:r>
        <w:rPr>
          <w:sz w:val="24"/>
          <w:szCs w:val="24"/>
          <w:rtl/>
        </w:rPr>
        <w:t xml:space="preserve">גם הילדה מ.א., בתו של הנאשם, היתה בטיפול אצל הפסיכולוגית בקשר למעורבותה בדברים שנאמרו לה על ידי מ.ב.ד. </w:t>
      </w:r>
    </w:p>
    <w:p w14:paraId="245447AC" w14:textId="77777777" w:rsidR="007D5745" w:rsidRDefault="007D5745">
      <w:pPr>
        <w:ind w:left="1134"/>
        <w:rPr>
          <w:sz w:val="24"/>
          <w:szCs w:val="24"/>
          <w:rtl/>
        </w:rPr>
      </w:pPr>
    </w:p>
    <w:p w14:paraId="504E5631" w14:textId="77777777" w:rsidR="007D5745" w:rsidRDefault="007D5745">
      <w:pPr>
        <w:ind w:left="1134"/>
        <w:rPr>
          <w:sz w:val="24"/>
          <w:szCs w:val="24"/>
          <w:rtl/>
        </w:rPr>
      </w:pPr>
      <w:r>
        <w:rPr>
          <w:sz w:val="24"/>
          <w:szCs w:val="24"/>
          <w:rtl/>
        </w:rPr>
        <w:t xml:space="preserve">הילדה ג.ש. סיפרה בצורה יותר מתומצתת על הארוע שהנאשם היה בלי מכנסיים,  שהיא ראתה אותו בעת שהרים את המכנסיים. </w:t>
      </w:r>
    </w:p>
    <w:p w14:paraId="684D854B" w14:textId="77777777" w:rsidR="007D5745" w:rsidRDefault="007D5745">
      <w:pPr>
        <w:ind w:left="567" w:firstLine="567"/>
        <w:rPr>
          <w:sz w:val="24"/>
          <w:szCs w:val="24"/>
          <w:rtl/>
        </w:rPr>
      </w:pPr>
      <w:r>
        <w:rPr>
          <w:sz w:val="24"/>
          <w:szCs w:val="24"/>
          <w:rtl/>
        </w:rPr>
        <w:t xml:space="preserve">לגבי ג.ל., הילדה הגיעה אליה עם ההורים שלה מספר ימים מאוחר יותר. </w:t>
      </w:r>
    </w:p>
    <w:p w14:paraId="00FF72E1" w14:textId="77777777" w:rsidR="007D5745" w:rsidRDefault="007D5745">
      <w:pPr>
        <w:ind w:left="1134"/>
        <w:rPr>
          <w:sz w:val="24"/>
          <w:szCs w:val="24"/>
          <w:rtl/>
        </w:rPr>
      </w:pPr>
      <w:r>
        <w:rPr>
          <w:sz w:val="24"/>
          <w:szCs w:val="24"/>
          <w:rtl/>
        </w:rPr>
        <w:t xml:space="preserve">ההורים הגיעו אליה לאחר שהילדה סיפרה להם בבית שהיא ידעה מה קורה עם מ.ב.ד., הם באו לדבר איתה כי הילדה לא נרדמה בלילות, והיתה מפוחדת. </w:t>
      </w:r>
    </w:p>
    <w:p w14:paraId="62E6D30A" w14:textId="77777777" w:rsidR="007D5745" w:rsidRDefault="007D5745">
      <w:pPr>
        <w:ind w:left="1134"/>
        <w:rPr>
          <w:sz w:val="24"/>
          <w:szCs w:val="24"/>
          <w:rtl/>
        </w:rPr>
      </w:pPr>
      <w:r>
        <w:rPr>
          <w:sz w:val="24"/>
          <w:szCs w:val="24"/>
          <w:rtl/>
        </w:rPr>
        <w:t xml:space="preserve">הילדה גם סיפרה שהיא פוחדת, וכן שהיא חוששת לראות את הנאשם. בזמן הפגישה היתה הילדה מכווצת ומתוחה (עמ' 40-41). </w:t>
      </w:r>
    </w:p>
    <w:p w14:paraId="4C3B1467" w14:textId="77777777" w:rsidR="007D5745" w:rsidRDefault="007D5745">
      <w:pPr>
        <w:ind w:left="1134"/>
        <w:rPr>
          <w:sz w:val="24"/>
          <w:szCs w:val="24"/>
          <w:rtl/>
        </w:rPr>
      </w:pPr>
    </w:p>
    <w:p w14:paraId="118A9CB2" w14:textId="77777777" w:rsidR="007D5745" w:rsidRDefault="007D5745">
      <w:pPr>
        <w:ind w:left="567"/>
        <w:rPr>
          <w:sz w:val="24"/>
          <w:szCs w:val="24"/>
          <w:rtl/>
        </w:rPr>
      </w:pPr>
      <w:r>
        <w:rPr>
          <w:sz w:val="24"/>
          <w:szCs w:val="24"/>
          <w:rtl/>
        </w:rPr>
        <w:t>ג.</w:t>
      </w:r>
      <w:r>
        <w:rPr>
          <w:sz w:val="24"/>
          <w:szCs w:val="24"/>
          <w:rtl/>
        </w:rPr>
        <w:tab/>
        <w:t xml:space="preserve">אם המתלוננת מ.ב.ד., א.ב.ד., מסרה באמרתה במשטרה מיום 26.2.96, שהיא יודעת </w:t>
      </w:r>
    </w:p>
    <w:p w14:paraId="0DAA1403" w14:textId="77777777" w:rsidR="007D5745" w:rsidRDefault="007D5745" w:rsidP="005C0339">
      <w:pPr>
        <w:ind w:left="1134"/>
        <w:rPr>
          <w:sz w:val="24"/>
          <w:szCs w:val="24"/>
          <w:rtl/>
        </w:rPr>
      </w:pPr>
      <w:r>
        <w:rPr>
          <w:sz w:val="24"/>
          <w:szCs w:val="24"/>
          <w:rtl/>
        </w:rPr>
        <w:t xml:space="preserve">על מעשים מגונים שנעשו לבת שלה על ידי הנאשם, לאחר שהבת שלה סיפרה על כך לפסיכולוגית של בית הספר, </w:t>
      </w:r>
      <w:r w:rsidR="005C0339">
        <w:rPr>
          <w:rFonts w:hint="cs"/>
          <w:sz w:val="24"/>
          <w:szCs w:val="24"/>
          <w:rtl/>
        </w:rPr>
        <w:t xml:space="preserve">ד. </w:t>
      </w:r>
      <w:r>
        <w:rPr>
          <w:sz w:val="24"/>
          <w:szCs w:val="24"/>
          <w:rtl/>
        </w:rPr>
        <w:t xml:space="preserve">והבת שלה סיפרה באותה שיחה כי הנאשם הוציא </w:t>
      </w:r>
      <w:r>
        <w:rPr>
          <w:sz w:val="24"/>
          <w:szCs w:val="24"/>
          <w:rtl/>
        </w:rPr>
        <w:lastRenderedPageBreak/>
        <w:t>מספר פעמים את אבר מינו גם בביתו, בעת שהבת שלה ביקרה את בתו של הנאשם מ.א., ובמסגרת החוג שהעביר הנאשם.</w:t>
      </w:r>
    </w:p>
    <w:p w14:paraId="50CE652C" w14:textId="77777777" w:rsidR="007D5745" w:rsidRDefault="007D5745">
      <w:pPr>
        <w:ind w:left="1134"/>
        <w:rPr>
          <w:sz w:val="24"/>
          <w:szCs w:val="24"/>
          <w:rtl/>
        </w:rPr>
      </w:pPr>
      <w:r>
        <w:rPr>
          <w:sz w:val="24"/>
          <w:szCs w:val="24"/>
          <w:rtl/>
        </w:rPr>
        <w:t xml:space="preserve">לדבריה, הבת שלה סיפרה שהנאשם ביקש ממנה להחזיק באבר מינו, ואמר לה שזה כמו לחמניה; פעם אחת אמר לה שאם היא נוגעת באבר המין שלו זה קופץ כמו קפיץ, והיא ראתה שאבר המין של הנאשם קפץ כמו קפיץ. </w:t>
      </w:r>
    </w:p>
    <w:p w14:paraId="190C17A9" w14:textId="77777777" w:rsidR="007D5745" w:rsidRDefault="007D5745">
      <w:pPr>
        <w:ind w:left="1134"/>
        <w:rPr>
          <w:sz w:val="24"/>
          <w:szCs w:val="24"/>
          <w:rtl/>
        </w:rPr>
      </w:pPr>
      <w:r>
        <w:rPr>
          <w:sz w:val="24"/>
          <w:szCs w:val="24"/>
          <w:rtl/>
        </w:rPr>
        <w:t xml:space="preserve">באותה שיחה אמרה לה הבת שלה שהנאשם עשה את הדבר פעם אחת בביתו בנוכחות הבת שלו, מ.א., לאחר שקרא לשתיהן לחדר השינה בעת שהיה ערום לגמרי, ואמר להן שלא יפחדו לגעת באבר מינו בגלל הפצעים שהיו לו, ושתי הילדות נגעו לו באבר מינו (ת24/). </w:t>
      </w:r>
    </w:p>
    <w:p w14:paraId="7FF47D97" w14:textId="77777777" w:rsidR="007D5745" w:rsidRDefault="007D5745">
      <w:pPr>
        <w:ind w:left="1134"/>
        <w:rPr>
          <w:sz w:val="24"/>
          <w:szCs w:val="24"/>
          <w:rtl/>
        </w:rPr>
      </w:pPr>
      <w:r>
        <w:rPr>
          <w:sz w:val="24"/>
          <w:szCs w:val="24"/>
          <w:rtl/>
        </w:rPr>
        <w:t>באמרה נוספת מיום 17.9.96 (ת25/) מסרה שמאז המקרה, מ.ב.ד. לא נרדמה בלילות, ופחדה לפגוש את הנאשם בחוץ.</w:t>
      </w:r>
    </w:p>
    <w:p w14:paraId="618309D5" w14:textId="77777777" w:rsidR="007D5745" w:rsidRDefault="007D5745">
      <w:pPr>
        <w:rPr>
          <w:sz w:val="24"/>
          <w:szCs w:val="24"/>
          <w:rtl/>
        </w:rPr>
      </w:pPr>
    </w:p>
    <w:p w14:paraId="7B1D1381" w14:textId="77777777" w:rsidR="007D5745" w:rsidRDefault="007D5745">
      <w:pPr>
        <w:ind w:firstLine="567"/>
        <w:rPr>
          <w:sz w:val="24"/>
          <w:szCs w:val="24"/>
          <w:rtl/>
        </w:rPr>
      </w:pPr>
      <w:r>
        <w:rPr>
          <w:sz w:val="24"/>
          <w:szCs w:val="24"/>
          <w:rtl/>
        </w:rPr>
        <w:tab/>
        <w:t xml:space="preserve">בעדותה בבית המשפט מסרה שנודע לה לראשונה על הענין בפגישה עם </w:t>
      </w:r>
    </w:p>
    <w:p w14:paraId="258247FB" w14:textId="77777777" w:rsidR="007D5745" w:rsidRDefault="007D5745">
      <w:pPr>
        <w:ind w:left="567" w:firstLine="567"/>
        <w:rPr>
          <w:sz w:val="24"/>
          <w:szCs w:val="24"/>
          <w:rtl/>
        </w:rPr>
      </w:pPr>
      <w:r>
        <w:rPr>
          <w:sz w:val="24"/>
          <w:szCs w:val="24"/>
          <w:rtl/>
        </w:rPr>
        <w:t xml:space="preserve">הפסיכולוגית. </w:t>
      </w:r>
    </w:p>
    <w:p w14:paraId="12103570" w14:textId="77777777" w:rsidR="007D5745" w:rsidRDefault="007D5745">
      <w:pPr>
        <w:ind w:left="1134"/>
        <w:rPr>
          <w:sz w:val="24"/>
          <w:szCs w:val="24"/>
          <w:rtl/>
        </w:rPr>
      </w:pPr>
      <w:r>
        <w:rPr>
          <w:sz w:val="24"/>
          <w:szCs w:val="24"/>
          <w:rtl/>
        </w:rPr>
        <w:t xml:space="preserve">לפני ה25.2.96- חשה בדברים מוזרים אצל הבת שלה, אך הפחדים התחילו רק לאחר שהילדה סיפרה לה על הענין. </w:t>
      </w:r>
    </w:p>
    <w:p w14:paraId="12DEC795" w14:textId="77777777" w:rsidR="007D5745" w:rsidRDefault="007D5745">
      <w:pPr>
        <w:ind w:left="1134"/>
        <w:rPr>
          <w:sz w:val="24"/>
          <w:szCs w:val="24"/>
          <w:rtl/>
        </w:rPr>
      </w:pPr>
      <w:r>
        <w:rPr>
          <w:sz w:val="24"/>
          <w:szCs w:val="24"/>
          <w:rtl/>
        </w:rPr>
        <w:t xml:space="preserve">בעדותה מסרה כי היא ילדה בן בחודש 12/95, לא זכורה לה טענת הנאשם, שהוא הדריך אותה לאחר הברית ביחס לטיפול בתינוק לאחר הברית,  אם כי אינה יכולה להכחיש את הדברים. </w:t>
      </w:r>
    </w:p>
    <w:p w14:paraId="079B53F5" w14:textId="77777777" w:rsidR="007D5745" w:rsidRDefault="007D5745">
      <w:pPr>
        <w:ind w:left="567" w:firstLine="567"/>
        <w:rPr>
          <w:sz w:val="24"/>
          <w:szCs w:val="24"/>
          <w:rtl/>
        </w:rPr>
      </w:pPr>
      <w:r>
        <w:rPr>
          <w:sz w:val="24"/>
          <w:szCs w:val="24"/>
          <w:rtl/>
        </w:rPr>
        <w:t xml:space="preserve">מכל מקום, לא היתה שיחה כזאת עם הנאשם בנוכחות הבת שלה. </w:t>
      </w:r>
    </w:p>
    <w:p w14:paraId="6CF093A6" w14:textId="77777777" w:rsidR="007D5745" w:rsidRDefault="007D5745">
      <w:pPr>
        <w:ind w:left="1134"/>
        <w:rPr>
          <w:sz w:val="24"/>
          <w:szCs w:val="24"/>
          <w:rtl/>
        </w:rPr>
      </w:pPr>
      <w:r>
        <w:rPr>
          <w:sz w:val="24"/>
          <w:szCs w:val="24"/>
          <w:rtl/>
        </w:rPr>
        <w:t xml:space="preserve">העדה אישרה שמשפחתה התארחה בבית הנאשם בליל שבת בסמוך לפני הארוע האחרון,  היינו ביום 23.2.96, אך שללה את טענת הנאשם כי הבת שלה התיחסה לאבר המין כאל קצה של לחמניה, ואמרה שהבת שלה אמרה על אבר המין של הנאשם שזה קפץ לו כמו קפיץ. </w:t>
      </w:r>
    </w:p>
    <w:p w14:paraId="645D499A" w14:textId="77777777" w:rsidR="007D5745" w:rsidRDefault="007D5745">
      <w:pPr>
        <w:ind w:left="1134"/>
        <w:rPr>
          <w:sz w:val="24"/>
          <w:szCs w:val="24"/>
          <w:rtl/>
        </w:rPr>
      </w:pPr>
      <w:r>
        <w:rPr>
          <w:sz w:val="24"/>
          <w:szCs w:val="24"/>
          <w:rtl/>
        </w:rPr>
        <w:t xml:space="preserve">אותם דברים נמסרו על ידיה גם באמרתה מיום 17.9.96 (ת25/). </w:t>
      </w:r>
    </w:p>
    <w:p w14:paraId="69DD945A" w14:textId="77777777" w:rsidR="007D5745" w:rsidRDefault="007D5745">
      <w:pPr>
        <w:rPr>
          <w:sz w:val="24"/>
          <w:szCs w:val="24"/>
          <w:rtl/>
        </w:rPr>
      </w:pPr>
    </w:p>
    <w:p w14:paraId="749120C0" w14:textId="77777777" w:rsidR="007D5745" w:rsidRDefault="007D5745">
      <w:pPr>
        <w:ind w:left="1134" w:hanging="567"/>
        <w:rPr>
          <w:sz w:val="24"/>
          <w:szCs w:val="24"/>
          <w:rtl/>
        </w:rPr>
      </w:pPr>
      <w:r>
        <w:rPr>
          <w:sz w:val="24"/>
          <w:szCs w:val="24"/>
          <w:rtl/>
        </w:rPr>
        <w:t>ד.</w:t>
      </w:r>
      <w:r>
        <w:rPr>
          <w:sz w:val="24"/>
          <w:szCs w:val="24"/>
          <w:rtl/>
        </w:rPr>
        <w:tab/>
        <w:t xml:space="preserve">פקיד הסעד </w:t>
      </w:r>
      <w:r w:rsidR="00CB1702">
        <w:rPr>
          <w:sz w:val="24"/>
          <w:szCs w:val="24"/>
          <w:rtl/>
        </w:rPr>
        <w:t>נ.א.</w:t>
      </w:r>
      <w:r>
        <w:rPr>
          <w:sz w:val="24"/>
          <w:szCs w:val="24"/>
          <w:rtl/>
        </w:rPr>
        <w:t xml:space="preserve"> מסר בעדותו בבית המשפט, כי ביום 25.2.96 , יצר הנאשם </w:t>
      </w:r>
    </w:p>
    <w:p w14:paraId="7EA260B4" w14:textId="77777777" w:rsidR="007D5745" w:rsidRDefault="007D5745">
      <w:pPr>
        <w:ind w:left="567" w:firstLine="567"/>
        <w:rPr>
          <w:sz w:val="24"/>
          <w:szCs w:val="24"/>
          <w:rtl/>
        </w:rPr>
      </w:pPr>
      <w:r>
        <w:rPr>
          <w:sz w:val="24"/>
          <w:szCs w:val="24"/>
          <w:rtl/>
        </w:rPr>
        <w:t xml:space="preserve">קשר איתו. </w:t>
      </w:r>
    </w:p>
    <w:p w14:paraId="3664DC71" w14:textId="77777777" w:rsidR="007D5745" w:rsidRDefault="007D5745">
      <w:pPr>
        <w:ind w:left="1134"/>
        <w:rPr>
          <w:sz w:val="24"/>
          <w:szCs w:val="24"/>
          <w:rtl/>
        </w:rPr>
      </w:pPr>
      <w:r>
        <w:rPr>
          <w:sz w:val="24"/>
          <w:szCs w:val="24"/>
          <w:rtl/>
        </w:rPr>
        <w:t xml:space="preserve">בפגישה שקיים עם הנאשם טען לפניו הנאשם כי מעלילים עליו כי הוא נישק ילדות בפה. </w:t>
      </w:r>
    </w:p>
    <w:p w14:paraId="5669A90D" w14:textId="77777777" w:rsidR="007D5745" w:rsidRDefault="007D5745">
      <w:pPr>
        <w:ind w:left="1134"/>
        <w:rPr>
          <w:sz w:val="24"/>
          <w:szCs w:val="24"/>
          <w:rtl/>
        </w:rPr>
      </w:pPr>
      <w:r>
        <w:rPr>
          <w:sz w:val="24"/>
          <w:szCs w:val="24"/>
          <w:rtl/>
        </w:rPr>
        <w:t xml:space="preserve">הסברו של הנאשם באותה שיחה היה שהוא  איש חם הנוהג לחבק ולנשק את מי שהוא פוגש, וכן שהוא נישק אחת הילדות בפה בנוכחות אמה, שהיא מורה בבית הספר, ואז ביקשה ממנו האמא להפסיק לנשק את הילדה, והוא הפסיק. </w:t>
      </w:r>
    </w:p>
    <w:p w14:paraId="2E8734EF" w14:textId="77777777" w:rsidR="007D5745" w:rsidRDefault="007D5745">
      <w:pPr>
        <w:ind w:left="1134"/>
        <w:rPr>
          <w:sz w:val="24"/>
          <w:szCs w:val="24"/>
          <w:rtl/>
        </w:rPr>
      </w:pPr>
      <w:r>
        <w:rPr>
          <w:sz w:val="24"/>
          <w:szCs w:val="24"/>
          <w:rtl/>
        </w:rPr>
        <w:t xml:space="preserve">ביחס לטענה שהוא חשף את אבר מינו לפני הילדות, טען באותה שיחה כי היה מקרה בו נאלץ להטיל את מימיו בחוץ והילדות עברו במקום (עמ' 51-55). </w:t>
      </w:r>
    </w:p>
    <w:p w14:paraId="14068D2B" w14:textId="77777777" w:rsidR="007D5745" w:rsidRDefault="007D5745" w:rsidP="00CB1702">
      <w:pPr>
        <w:ind w:left="1134"/>
        <w:rPr>
          <w:sz w:val="24"/>
          <w:szCs w:val="24"/>
          <w:rtl/>
        </w:rPr>
      </w:pPr>
      <w:r>
        <w:rPr>
          <w:sz w:val="24"/>
          <w:szCs w:val="24"/>
          <w:rtl/>
        </w:rPr>
        <w:t xml:space="preserve">בעדותו בבית המשפט הניח </w:t>
      </w:r>
      <w:r w:rsidR="00CB1702">
        <w:rPr>
          <w:rFonts w:hint="cs"/>
          <w:sz w:val="24"/>
          <w:szCs w:val="24"/>
          <w:rtl/>
        </w:rPr>
        <w:t>נ.א.</w:t>
      </w:r>
      <w:r>
        <w:rPr>
          <w:sz w:val="24"/>
          <w:szCs w:val="24"/>
          <w:rtl/>
        </w:rPr>
        <w:t xml:space="preserve"> תחילה, שהוא ערך תרשומת ביחס לדברים שנאמרו לו על ידי הנאשם, אך לאחר בדיקה בקשר לכך, הוברר לו שלא נערכה בדיקה כזאת (ת27/).</w:t>
      </w:r>
    </w:p>
    <w:p w14:paraId="5A626404" w14:textId="77777777" w:rsidR="007D5745" w:rsidRDefault="007D5745">
      <w:pPr>
        <w:rPr>
          <w:sz w:val="24"/>
          <w:szCs w:val="24"/>
          <w:rtl/>
        </w:rPr>
      </w:pPr>
    </w:p>
    <w:p w14:paraId="0BA3CC8A" w14:textId="77777777" w:rsidR="007D5745" w:rsidRDefault="007D5745">
      <w:pPr>
        <w:ind w:left="1134" w:hanging="567"/>
        <w:rPr>
          <w:sz w:val="24"/>
          <w:szCs w:val="24"/>
          <w:rtl/>
        </w:rPr>
      </w:pPr>
      <w:r>
        <w:rPr>
          <w:sz w:val="24"/>
          <w:szCs w:val="24"/>
          <w:rtl/>
        </w:rPr>
        <w:t>ה.</w:t>
      </w:r>
      <w:r>
        <w:rPr>
          <w:sz w:val="24"/>
          <w:szCs w:val="24"/>
          <w:rtl/>
        </w:rPr>
        <w:tab/>
        <w:t xml:space="preserve">במצב האמור הוגשה תלונה למשטרה, שבעקבותיה נחקרו הילדות ג.ש., מ.ב.ד., ג.ל. </w:t>
      </w:r>
    </w:p>
    <w:p w14:paraId="25EA90DE" w14:textId="77777777" w:rsidR="007D5745" w:rsidRDefault="007D5745">
      <w:pPr>
        <w:ind w:left="567" w:firstLine="567"/>
        <w:rPr>
          <w:sz w:val="24"/>
          <w:szCs w:val="24"/>
          <w:rtl/>
        </w:rPr>
      </w:pPr>
      <w:r>
        <w:rPr>
          <w:sz w:val="24"/>
          <w:szCs w:val="24"/>
          <w:rtl/>
        </w:rPr>
        <w:t xml:space="preserve">ומ.א., באמצעות חוקרת הילדים אביטל ברגמן. </w:t>
      </w:r>
    </w:p>
    <w:p w14:paraId="32C45A1C" w14:textId="77777777" w:rsidR="007D5745" w:rsidRDefault="007D5745">
      <w:pPr>
        <w:ind w:left="567" w:firstLine="567"/>
        <w:rPr>
          <w:sz w:val="24"/>
          <w:szCs w:val="24"/>
          <w:rtl/>
        </w:rPr>
      </w:pPr>
      <w:r>
        <w:rPr>
          <w:sz w:val="24"/>
          <w:szCs w:val="24"/>
          <w:rtl/>
        </w:rPr>
        <w:t xml:space="preserve">הנאשם ועדים אחרים נחקרו במשטרה. </w:t>
      </w:r>
    </w:p>
    <w:p w14:paraId="31C1A643" w14:textId="77777777" w:rsidR="007D5745" w:rsidRDefault="007D5745">
      <w:pPr>
        <w:rPr>
          <w:sz w:val="24"/>
          <w:szCs w:val="24"/>
          <w:rtl/>
        </w:rPr>
      </w:pPr>
    </w:p>
    <w:p w14:paraId="6D1413C1" w14:textId="77777777" w:rsidR="007D5745" w:rsidRDefault="007D5745">
      <w:pPr>
        <w:ind w:left="1134" w:hanging="567"/>
        <w:rPr>
          <w:sz w:val="24"/>
          <w:szCs w:val="24"/>
          <w:rtl/>
        </w:rPr>
      </w:pPr>
      <w:r>
        <w:rPr>
          <w:sz w:val="24"/>
          <w:szCs w:val="24"/>
          <w:rtl/>
        </w:rPr>
        <w:t>ו.</w:t>
      </w:r>
      <w:r>
        <w:rPr>
          <w:sz w:val="24"/>
          <w:szCs w:val="24"/>
          <w:rtl/>
        </w:rPr>
        <w:tab/>
        <w:t xml:space="preserve">הילדה ג.ש. הינה ילידת 11.9.85. בחקירתה על ידי חוקרת הילדים מיום 26.2.96, </w:t>
      </w:r>
    </w:p>
    <w:p w14:paraId="3646D4E4" w14:textId="77777777" w:rsidR="007D5745" w:rsidRDefault="007D5745">
      <w:pPr>
        <w:ind w:left="567" w:firstLine="567"/>
        <w:rPr>
          <w:sz w:val="24"/>
          <w:szCs w:val="24"/>
          <w:rtl/>
        </w:rPr>
      </w:pPr>
      <w:r>
        <w:rPr>
          <w:sz w:val="24"/>
          <w:szCs w:val="24"/>
          <w:rtl/>
        </w:rPr>
        <w:t>שהוקלטה ותומללה נשמע הדו-שיח שלהלן:</w:t>
      </w:r>
      <w:r>
        <w:rPr>
          <w:color w:val="FFFFFF"/>
          <w:sz w:val="4"/>
          <w:szCs w:val="4"/>
          <w:rtl/>
        </w:rPr>
        <w:t>ב</w:t>
      </w:r>
      <w:r>
        <w:rPr>
          <w:sz w:val="24"/>
          <w:szCs w:val="24"/>
          <w:rtl/>
        </w:rPr>
        <w:t xml:space="preserve"> </w:t>
      </w:r>
    </w:p>
    <w:p w14:paraId="5661F961" w14:textId="77777777" w:rsidR="007D5745" w:rsidRDefault="007D5745">
      <w:pPr>
        <w:rPr>
          <w:b/>
          <w:bCs/>
          <w:sz w:val="24"/>
          <w:szCs w:val="24"/>
          <w:rtl/>
        </w:rPr>
      </w:pPr>
      <w:r>
        <w:rPr>
          <w:sz w:val="24"/>
          <w:szCs w:val="24"/>
          <w:rtl/>
        </w:rPr>
        <w:tab/>
      </w:r>
      <w:r>
        <w:rPr>
          <w:sz w:val="24"/>
          <w:szCs w:val="24"/>
          <w:rtl/>
        </w:rPr>
        <w:tab/>
      </w:r>
      <w:r>
        <w:rPr>
          <w:b/>
          <w:bCs/>
          <w:sz w:val="24"/>
          <w:szCs w:val="24"/>
          <w:rtl/>
        </w:rPr>
        <w:t>"י:</w:t>
      </w:r>
      <w:r>
        <w:rPr>
          <w:b/>
          <w:bCs/>
          <w:color w:val="FFFFFF"/>
          <w:sz w:val="4"/>
          <w:szCs w:val="4"/>
          <w:rtl/>
        </w:rPr>
        <w:t>ו</w:t>
      </w:r>
      <w:r>
        <w:rPr>
          <w:b/>
          <w:bCs/>
          <w:sz w:val="24"/>
          <w:szCs w:val="24"/>
          <w:rtl/>
        </w:rPr>
        <w:tab/>
        <w:t xml:space="preserve">כן, וזה גם קשה לי לדבר על זה אבל, </w:t>
      </w:r>
    </w:p>
    <w:p w14:paraId="07A8F42E"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נ</w:t>
      </w:r>
      <w:r>
        <w:rPr>
          <w:b/>
          <w:bCs/>
          <w:sz w:val="24"/>
          <w:szCs w:val="24"/>
          <w:rtl/>
        </w:rPr>
        <w:tab/>
        <w:t xml:space="preserve">אהה. </w:t>
      </w:r>
    </w:p>
    <w:p w14:paraId="77AC3870" w14:textId="77777777" w:rsidR="007D5745" w:rsidRDefault="007D5745">
      <w:pPr>
        <w:ind w:left="567" w:firstLine="567"/>
        <w:rPr>
          <w:b/>
          <w:bCs/>
          <w:sz w:val="24"/>
          <w:szCs w:val="24"/>
          <w:rtl/>
        </w:rPr>
      </w:pPr>
      <w:r>
        <w:rPr>
          <w:b/>
          <w:bCs/>
          <w:sz w:val="24"/>
          <w:szCs w:val="24"/>
          <w:rtl/>
        </w:rPr>
        <w:t>י:</w:t>
      </w:r>
      <w:r>
        <w:rPr>
          <w:b/>
          <w:bCs/>
          <w:color w:val="FFFFFF"/>
          <w:sz w:val="4"/>
          <w:szCs w:val="4"/>
          <w:rtl/>
        </w:rPr>
        <w:t>ב</w:t>
      </w:r>
      <w:r>
        <w:rPr>
          <w:b/>
          <w:bCs/>
          <w:sz w:val="24"/>
          <w:szCs w:val="24"/>
          <w:rtl/>
        </w:rPr>
        <w:tab/>
        <w:t xml:space="preserve">ואתמול שבאו אליי אה, אמא שלי באה שלי לשאול אותי, היא בעצמה </w:t>
      </w:r>
    </w:p>
    <w:p w14:paraId="24FE1594" w14:textId="77777777" w:rsidR="007D5745" w:rsidRDefault="007D5745">
      <w:pPr>
        <w:ind w:left="1134" w:firstLine="567"/>
        <w:rPr>
          <w:b/>
          <w:bCs/>
          <w:sz w:val="24"/>
          <w:szCs w:val="24"/>
          <w:rtl/>
        </w:rPr>
      </w:pPr>
      <w:r>
        <w:rPr>
          <w:b/>
          <w:bCs/>
          <w:sz w:val="24"/>
          <w:szCs w:val="24"/>
          <w:rtl/>
        </w:rPr>
        <w:t xml:space="preserve">את השאלות, אז בכיתי מזה כי פחדתי כזה. </w:t>
      </w:r>
    </w:p>
    <w:p w14:paraId="428E9007"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ו</w:t>
      </w:r>
      <w:r>
        <w:rPr>
          <w:b/>
          <w:bCs/>
          <w:sz w:val="24"/>
          <w:szCs w:val="24"/>
          <w:rtl/>
        </w:rPr>
        <w:tab/>
        <w:t>אהה. אז בואי תגידי לי מה הסיבה שבאת?</w:t>
      </w:r>
    </w:p>
    <w:p w14:paraId="72383E66" w14:textId="77777777" w:rsidR="007D5745" w:rsidRDefault="007D5745">
      <w:pPr>
        <w:rPr>
          <w:b/>
          <w:bCs/>
          <w:sz w:val="24"/>
          <w:szCs w:val="24"/>
          <w:rtl/>
        </w:rPr>
      </w:pPr>
      <w:r>
        <w:rPr>
          <w:b/>
          <w:bCs/>
          <w:sz w:val="24"/>
          <w:szCs w:val="24"/>
          <w:rtl/>
        </w:rPr>
        <w:tab/>
      </w:r>
      <w:r>
        <w:rPr>
          <w:b/>
          <w:bCs/>
          <w:sz w:val="24"/>
          <w:szCs w:val="24"/>
          <w:rtl/>
        </w:rPr>
        <w:tab/>
        <w:t>י:</w:t>
      </w:r>
      <w:r>
        <w:rPr>
          <w:b/>
          <w:bCs/>
          <w:color w:val="FFFFFF"/>
          <w:sz w:val="4"/>
          <w:szCs w:val="4"/>
          <w:rtl/>
        </w:rPr>
        <w:t>נ</w:t>
      </w:r>
      <w:r>
        <w:rPr>
          <w:b/>
          <w:bCs/>
          <w:sz w:val="24"/>
          <w:szCs w:val="24"/>
          <w:rtl/>
        </w:rPr>
        <w:tab/>
        <w:t xml:space="preserve">אממ, בגלל ש, יש אחד שעובד במשק חי ו... הוא עשה בעיות. </w:t>
      </w:r>
    </w:p>
    <w:p w14:paraId="72BEB16F"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ב</w:t>
      </w:r>
      <w:r>
        <w:rPr>
          <w:b/>
          <w:bCs/>
          <w:sz w:val="24"/>
          <w:szCs w:val="24"/>
          <w:rtl/>
        </w:rPr>
        <w:tab/>
        <w:t xml:space="preserve">אהה. </w:t>
      </w:r>
    </w:p>
    <w:p w14:paraId="18A9DC33" w14:textId="77777777" w:rsidR="007D5745" w:rsidRDefault="007D5745">
      <w:pPr>
        <w:rPr>
          <w:b/>
          <w:bCs/>
          <w:sz w:val="24"/>
          <w:szCs w:val="24"/>
          <w:rtl/>
        </w:rPr>
      </w:pPr>
      <w:r>
        <w:rPr>
          <w:b/>
          <w:bCs/>
          <w:sz w:val="24"/>
          <w:szCs w:val="24"/>
          <w:rtl/>
        </w:rPr>
        <w:tab/>
      </w:r>
      <w:r>
        <w:rPr>
          <w:b/>
          <w:bCs/>
          <w:sz w:val="24"/>
          <w:szCs w:val="24"/>
          <w:rtl/>
        </w:rPr>
        <w:tab/>
        <w:t>י:</w:t>
      </w:r>
      <w:r>
        <w:rPr>
          <w:b/>
          <w:bCs/>
          <w:color w:val="FFFFFF"/>
          <w:sz w:val="4"/>
          <w:szCs w:val="4"/>
          <w:rtl/>
        </w:rPr>
        <w:t>ו</w:t>
      </w:r>
      <w:r>
        <w:rPr>
          <w:b/>
          <w:bCs/>
          <w:sz w:val="24"/>
          <w:szCs w:val="24"/>
          <w:rtl/>
        </w:rPr>
        <w:tab/>
        <w:t xml:space="preserve">וראיתי לו ו, </w:t>
      </w:r>
      <w:r>
        <w:rPr>
          <w:b/>
          <w:bCs/>
          <w:sz w:val="24"/>
          <w:szCs w:val="24"/>
          <w:u w:val="single"/>
          <w:rtl/>
        </w:rPr>
        <w:t>ו, הוא מנשק ומחבק אותי כל הזמן</w:t>
      </w:r>
      <w:r>
        <w:rPr>
          <w:b/>
          <w:bCs/>
          <w:sz w:val="24"/>
          <w:szCs w:val="24"/>
          <w:rtl/>
        </w:rPr>
        <w:t xml:space="preserve">. </w:t>
      </w:r>
    </w:p>
    <w:p w14:paraId="47714128"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נ</w:t>
      </w:r>
      <w:r>
        <w:rPr>
          <w:b/>
          <w:bCs/>
          <w:sz w:val="24"/>
          <w:szCs w:val="24"/>
          <w:rtl/>
        </w:rPr>
        <w:tab/>
        <w:t xml:space="preserve">אהה. </w:t>
      </w:r>
    </w:p>
    <w:p w14:paraId="5EDD70F3" w14:textId="77777777" w:rsidR="007D5745" w:rsidRDefault="007D5745">
      <w:pPr>
        <w:rPr>
          <w:b/>
          <w:bCs/>
          <w:sz w:val="24"/>
          <w:szCs w:val="24"/>
          <w:u w:val="single"/>
          <w:rtl/>
        </w:rPr>
      </w:pPr>
      <w:r>
        <w:rPr>
          <w:b/>
          <w:bCs/>
          <w:sz w:val="24"/>
          <w:szCs w:val="24"/>
          <w:rtl/>
        </w:rPr>
        <w:tab/>
      </w:r>
      <w:r>
        <w:rPr>
          <w:b/>
          <w:bCs/>
          <w:sz w:val="24"/>
          <w:szCs w:val="24"/>
          <w:rtl/>
        </w:rPr>
        <w:tab/>
        <w:t>י:</w:t>
      </w:r>
      <w:r>
        <w:rPr>
          <w:b/>
          <w:bCs/>
          <w:color w:val="FFFFFF"/>
          <w:sz w:val="4"/>
          <w:szCs w:val="4"/>
          <w:rtl/>
        </w:rPr>
        <w:t>ב</w:t>
      </w:r>
      <w:r>
        <w:rPr>
          <w:b/>
          <w:bCs/>
          <w:sz w:val="24"/>
          <w:szCs w:val="24"/>
          <w:rtl/>
        </w:rPr>
        <w:tab/>
      </w:r>
      <w:r>
        <w:rPr>
          <w:b/>
          <w:bCs/>
          <w:sz w:val="24"/>
          <w:szCs w:val="24"/>
          <w:u w:val="single"/>
          <w:rtl/>
        </w:rPr>
        <w:t xml:space="preserve">ו, ו, אני מנסה כל הזמן להגיד לו די, אני מנסה כאילו להרחיק אותו כי </w:t>
      </w:r>
    </w:p>
    <w:p w14:paraId="7042F6D0" w14:textId="77777777" w:rsidR="007D5745" w:rsidRDefault="007D5745">
      <w:pPr>
        <w:ind w:left="1134" w:firstLine="567"/>
        <w:rPr>
          <w:b/>
          <w:bCs/>
          <w:sz w:val="24"/>
          <w:szCs w:val="24"/>
          <w:rtl/>
        </w:rPr>
      </w:pPr>
      <w:r>
        <w:rPr>
          <w:b/>
          <w:bCs/>
          <w:sz w:val="24"/>
          <w:szCs w:val="24"/>
          <w:u w:val="single"/>
          <w:rtl/>
        </w:rPr>
        <w:t>לא נעים לי להגיד לו תפסיק ודי.</w:t>
      </w:r>
      <w:r>
        <w:rPr>
          <w:b/>
          <w:bCs/>
          <w:sz w:val="24"/>
          <w:szCs w:val="24"/>
          <w:rtl/>
        </w:rPr>
        <w:t xml:space="preserve"> </w:t>
      </w:r>
    </w:p>
    <w:p w14:paraId="54036FEA"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ו</w:t>
      </w:r>
      <w:r>
        <w:rPr>
          <w:b/>
          <w:bCs/>
          <w:sz w:val="24"/>
          <w:szCs w:val="24"/>
          <w:rtl/>
        </w:rPr>
        <w:tab/>
        <w:t xml:space="preserve">אהה. </w:t>
      </w:r>
    </w:p>
    <w:p w14:paraId="22E942A5" w14:textId="77777777" w:rsidR="007D5745" w:rsidRDefault="007D5745">
      <w:pPr>
        <w:rPr>
          <w:b/>
          <w:bCs/>
          <w:sz w:val="24"/>
          <w:szCs w:val="24"/>
          <w:rtl/>
        </w:rPr>
      </w:pPr>
      <w:r>
        <w:rPr>
          <w:b/>
          <w:bCs/>
          <w:sz w:val="24"/>
          <w:szCs w:val="24"/>
          <w:rtl/>
        </w:rPr>
        <w:tab/>
      </w:r>
      <w:r>
        <w:rPr>
          <w:b/>
          <w:bCs/>
          <w:sz w:val="24"/>
          <w:szCs w:val="24"/>
          <w:rtl/>
        </w:rPr>
        <w:tab/>
        <w:t>י:</w:t>
      </w:r>
      <w:r>
        <w:rPr>
          <w:b/>
          <w:bCs/>
          <w:color w:val="FFFFFF"/>
          <w:sz w:val="4"/>
          <w:szCs w:val="4"/>
          <w:rtl/>
        </w:rPr>
        <w:t>נ</w:t>
      </w:r>
      <w:r>
        <w:rPr>
          <w:b/>
          <w:bCs/>
          <w:sz w:val="24"/>
          <w:szCs w:val="24"/>
          <w:rtl/>
        </w:rPr>
        <w:tab/>
        <w:t xml:space="preserve">ויש לי סיפור, שתי סיפורים ... לספר לך אבל, לספר? </w:t>
      </w:r>
    </w:p>
    <w:p w14:paraId="69AE773A"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ב</w:t>
      </w:r>
      <w:r>
        <w:rPr>
          <w:b/>
          <w:bCs/>
          <w:sz w:val="24"/>
          <w:szCs w:val="24"/>
          <w:rtl/>
        </w:rPr>
        <w:tab/>
        <w:t xml:space="preserve">אהה. </w:t>
      </w:r>
    </w:p>
    <w:p w14:paraId="6520CA41" w14:textId="77777777" w:rsidR="007D5745" w:rsidRDefault="007D5745">
      <w:pPr>
        <w:rPr>
          <w:b/>
          <w:bCs/>
          <w:sz w:val="24"/>
          <w:szCs w:val="24"/>
          <w:rtl/>
        </w:rPr>
      </w:pPr>
      <w:r>
        <w:rPr>
          <w:b/>
          <w:bCs/>
          <w:sz w:val="24"/>
          <w:szCs w:val="24"/>
          <w:rtl/>
        </w:rPr>
        <w:tab/>
      </w:r>
      <w:r>
        <w:rPr>
          <w:b/>
          <w:bCs/>
          <w:sz w:val="24"/>
          <w:szCs w:val="24"/>
          <w:rtl/>
        </w:rPr>
        <w:tab/>
        <w:t>י:</w:t>
      </w:r>
      <w:r>
        <w:rPr>
          <w:b/>
          <w:bCs/>
          <w:color w:val="FFFFFF"/>
          <w:sz w:val="4"/>
          <w:szCs w:val="4"/>
          <w:rtl/>
        </w:rPr>
        <w:t>ו</w:t>
      </w:r>
      <w:r>
        <w:rPr>
          <w:b/>
          <w:bCs/>
          <w:sz w:val="24"/>
          <w:szCs w:val="24"/>
          <w:rtl/>
        </w:rPr>
        <w:tab/>
        <w:t xml:space="preserve">אה יום אחד בסככה הייתי צריכה ללכת לנעול משהו וזה היה בסוף </w:t>
      </w:r>
    </w:p>
    <w:p w14:paraId="35FC05D1" w14:textId="77777777" w:rsidR="007D5745" w:rsidRDefault="007D5745">
      <w:pPr>
        <w:ind w:left="1134" w:firstLine="567"/>
        <w:rPr>
          <w:b/>
          <w:bCs/>
          <w:sz w:val="24"/>
          <w:szCs w:val="24"/>
          <w:rtl/>
        </w:rPr>
      </w:pPr>
      <w:r>
        <w:rPr>
          <w:b/>
          <w:bCs/>
          <w:sz w:val="24"/>
          <w:szCs w:val="24"/>
          <w:rtl/>
        </w:rPr>
        <w:t xml:space="preserve">החוג, אנחנו של קרן קיימת ואני הייתי בחוג של זה. שלו. </w:t>
      </w:r>
    </w:p>
    <w:p w14:paraId="2077F37A" w14:textId="77777777" w:rsidR="007D5745" w:rsidRDefault="007D5745">
      <w:pPr>
        <w:ind w:left="1701"/>
        <w:rPr>
          <w:b/>
          <w:bCs/>
          <w:sz w:val="24"/>
          <w:szCs w:val="24"/>
          <w:rtl/>
        </w:rPr>
      </w:pPr>
      <w:r>
        <w:rPr>
          <w:b/>
          <w:bCs/>
          <w:sz w:val="24"/>
          <w:szCs w:val="24"/>
          <w:rtl/>
        </w:rPr>
        <w:t xml:space="preserve">ו, אז הלכו, כל הילדים הלכו ו, אני יצאתי עם חברה שלי והוא אמר לנו תביאו את המפתחות בסככה, שאלתי אותו אם אני יכולה להיכנס הוא אמר לי כן, והוא היה כזה ... </w:t>
      </w:r>
      <w:r>
        <w:rPr>
          <w:b/>
          <w:bCs/>
          <w:sz w:val="24"/>
          <w:szCs w:val="24"/>
          <w:u w:val="single"/>
          <w:rtl/>
        </w:rPr>
        <w:t>עם המכנסיים ... והפיפי שלו היה בחוץ</w:t>
      </w:r>
      <w:r>
        <w:rPr>
          <w:b/>
          <w:bCs/>
          <w:sz w:val="24"/>
          <w:szCs w:val="24"/>
          <w:rtl/>
        </w:rPr>
        <w:t xml:space="preserve">, והוא לא נראה לי ...(לפי ההקלטה - לא נראה לי, הוא לא השתין נראה לי), הוא הסתכל עלי, אז זרקתי את המפתחות וברחתי, והוא יצא החוצה ושאל אותי למה זרקתי את המפתחות וברחתי אז אני שיקרתי לו בגלל שלא רציתי להגיד לו שראיתי, אז אה, אמרתי כי ל.  היתה שם    בחוץ, אמרתי כי ל. רצתה ללכת. </w:t>
      </w:r>
    </w:p>
    <w:p w14:paraId="34C44CEA" w14:textId="77777777" w:rsidR="007D5745" w:rsidRDefault="007D5745">
      <w:pPr>
        <w:ind w:left="1701"/>
        <w:rPr>
          <w:b/>
          <w:bCs/>
          <w:sz w:val="24"/>
          <w:szCs w:val="24"/>
          <w:rtl/>
        </w:rPr>
      </w:pPr>
      <w:r>
        <w:rPr>
          <w:b/>
          <w:bCs/>
          <w:sz w:val="24"/>
          <w:szCs w:val="24"/>
          <w:rtl/>
        </w:rPr>
        <w:t xml:space="preserve">ו, לא ידעתי מה להגיד לו, ועד, ועד היום לא סיפרתי בבית ספר. רק חברה שלי ידעה על זה. ועוד חברה ואז חברה שלי אמרה את זה לאמא שלה ואמא שלה אמרה את זה לאמא שלי ולאמא של חברה שלי. </w:t>
      </w:r>
    </w:p>
    <w:p w14:paraId="69C76C52"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נ</w:t>
      </w:r>
      <w:r>
        <w:rPr>
          <w:b/>
          <w:bCs/>
          <w:sz w:val="24"/>
          <w:szCs w:val="24"/>
          <w:rtl/>
        </w:rPr>
        <w:tab/>
        <w:t xml:space="preserve">אהה. </w:t>
      </w:r>
    </w:p>
    <w:p w14:paraId="2293724A" w14:textId="77777777" w:rsidR="007D5745" w:rsidRDefault="007D5745">
      <w:pPr>
        <w:rPr>
          <w:b/>
          <w:bCs/>
          <w:sz w:val="24"/>
          <w:szCs w:val="24"/>
          <w:rtl/>
        </w:rPr>
      </w:pPr>
      <w:r>
        <w:rPr>
          <w:b/>
          <w:bCs/>
          <w:sz w:val="24"/>
          <w:szCs w:val="24"/>
          <w:rtl/>
        </w:rPr>
        <w:tab/>
      </w:r>
      <w:r>
        <w:rPr>
          <w:b/>
          <w:bCs/>
          <w:sz w:val="24"/>
          <w:szCs w:val="24"/>
          <w:rtl/>
        </w:rPr>
        <w:tab/>
        <w:t>י:</w:t>
      </w:r>
      <w:r>
        <w:rPr>
          <w:b/>
          <w:bCs/>
          <w:color w:val="FFFFFF"/>
          <w:sz w:val="4"/>
          <w:szCs w:val="4"/>
          <w:rtl/>
        </w:rPr>
        <w:t>ב</w:t>
      </w:r>
      <w:r>
        <w:rPr>
          <w:b/>
          <w:bCs/>
          <w:sz w:val="24"/>
          <w:szCs w:val="24"/>
          <w:rtl/>
        </w:rPr>
        <w:tab/>
        <w:t xml:space="preserve">והם התחילו לטפל בזה. ועכשיו כל הבנות התחילו לגלות לי שזה גם </w:t>
      </w:r>
    </w:p>
    <w:p w14:paraId="0D9434F6" w14:textId="77777777" w:rsidR="007D5745" w:rsidRDefault="007D5745">
      <w:pPr>
        <w:ind w:left="1134" w:firstLine="567"/>
        <w:rPr>
          <w:b/>
          <w:bCs/>
          <w:sz w:val="24"/>
          <w:szCs w:val="24"/>
          <w:rtl/>
        </w:rPr>
      </w:pPr>
      <w:r>
        <w:rPr>
          <w:b/>
          <w:bCs/>
          <w:sz w:val="24"/>
          <w:szCs w:val="24"/>
          <w:rtl/>
        </w:rPr>
        <w:t xml:space="preserve">להם זה קרה. </w:t>
      </w:r>
    </w:p>
    <w:p w14:paraId="09C07E10" w14:textId="77777777" w:rsidR="007D5745" w:rsidRDefault="007D5745">
      <w:pPr>
        <w:rPr>
          <w:b/>
          <w:bCs/>
          <w:sz w:val="24"/>
          <w:szCs w:val="24"/>
          <w:rtl/>
        </w:rPr>
      </w:pPr>
      <w:r>
        <w:rPr>
          <w:b/>
          <w:bCs/>
          <w:sz w:val="24"/>
          <w:szCs w:val="24"/>
          <w:rtl/>
        </w:rPr>
        <w:tab/>
      </w:r>
      <w:r>
        <w:rPr>
          <w:b/>
          <w:bCs/>
          <w:sz w:val="24"/>
          <w:szCs w:val="24"/>
          <w:rtl/>
        </w:rPr>
        <w:tab/>
        <w:t>ח:</w:t>
      </w:r>
      <w:r>
        <w:rPr>
          <w:b/>
          <w:bCs/>
          <w:color w:val="FFFFFF"/>
          <w:sz w:val="4"/>
          <w:szCs w:val="4"/>
          <w:rtl/>
        </w:rPr>
        <w:t>ו</w:t>
      </w:r>
      <w:r>
        <w:rPr>
          <w:b/>
          <w:bCs/>
          <w:sz w:val="24"/>
          <w:szCs w:val="24"/>
          <w:rtl/>
        </w:rPr>
        <w:tab/>
        <w:t xml:space="preserve">אהה. </w:t>
      </w:r>
    </w:p>
    <w:p w14:paraId="38B0E43C"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ועוד מקרה שיום אחד נכנסתי וראיתי כל ה, כל הילדים היו בחוץ, </w:t>
      </w:r>
    </w:p>
    <w:p w14:paraId="7530A304" w14:textId="77777777" w:rsidR="007D5745" w:rsidRDefault="007D5745">
      <w:pPr>
        <w:ind w:left="1701"/>
        <w:rPr>
          <w:b/>
          <w:bCs/>
          <w:sz w:val="24"/>
          <w:szCs w:val="24"/>
          <w:rtl/>
        </w:rPr>
      </w:pPr>
      <w:r>
        <w:rPr>
          <w:b/>
          <w:bCs/>
          <w:sz w:val="24"/>
          <w:szCs w:val="24"/>
          <w:rtl/>
        </w:rPr>
        <w:t xml:space="preserve">יצאו החוצה לש, לדשא, במשק החי, ואני הלכתי והייתי שם וכל, ואמרתי, ואחר כך הוא היה שם מאחורי כזה, בחדר כאילו, ואמרתי לו אם אני יכולה להיכנס הוא אמר כן, והוא סידר לו את המכנסיים וראיתי לו את התחתונים... והוא קודם סידר לו איזה, זה לא מקרה כל כך אסון, ויום אחד הייתי שם ושאלתי אותו איך אתה יודע אם זה בן או בת, בעכברים. </w:t>
      </w:r>
    </w:p>
    <w:p w14:paraId="65EACCC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w:t>
      </w:r>
    </w:p>
    <w:p w14:paraId="7BBE158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עם עכברים. </w:t>
      </w:r>
    </w:p>
    <w:p w14:paraId="464BC656"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עם מי?</w:t>
      </w:r>
    </w:p>
    <w:p w14:paraId="6404AE6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בן או בת בעכברים. אז הוא הראה לי, והוא שאל אותי אם אני רוצה </w:t>
      </w:r>
    </w:p>
    <w:p w14:paraId="22A2909D" w14:textId="77777777" w:rsidR="007D5745" w:rsidRDefault="007D5745">
      <w:pPr>
        <w:ind w:left="1701"/>
        <w:rPr>
          <w:b/>
          <w:bCs/>
          <w:sz w:val="24"/>
          <w:szCs w:val="24"/>
          <w:rtl/>
        </w:rPr>
      </w:pPr>
      <w:r>
        <w:rPr>
          <w:b/>
          <w:bCs/>
          <w:sz w:val="24"/>
          <w:szCs w:val="24"/>
          <w:rtl/>
        </w:rPr>
        <w:t xml:space="preserve">לראות את ההבדל בין הבולבול של העכבר ובין הבולבול של הבן אדם, הוא שאל אותי אם אני רוצה לראות, אמרתי לו לא תודה, כי אני ... לא רציתי ידעתי מה הוא הולך לעשות. </w:t>
      </w:r>
    </w:p>
    <w:p w14:paraId="5192948D"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w:t>
      </w:r>
    </w:p>
    <w:p w14:paraId="7F59C3EE"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וזהו, אז אחר כך יצאתי החוצה אלה המקרים ואז אני ... ו, זה מפחיד </w:t>
      </w:r>
    </w:p>
    <w:p w14:paraId="31BE7214" w14:textId="77777777" w:rsidR="007D5745" w:rsidRDefault="007D5745">
      <w:pPr>
        <w:ind w:left="1701"/>
        <w:rPr>
          <w:b/>
          <w:bCs/>
          <w:sz w:val="24"/>
          <w:szCs w:val="24"/>
          <w:rtl/>
        </w:rPr>
      </w:pPr>
      <w:r>
        <w:rPr>
          <w:b/>
          <w:bCs/>
          <w:sz w:val="24"/>
          <w:szCs w:val="24"/>
          <w:rtl/>
        </w:rPr>
        <w:t xml:space="preserve">אותי שיגידו שהבנות אמרו ... , הוא אמר מה פתאום ... זה מבהיל אותי. </w:t>
      </w:r>
    </w:p>
    <w:p w14:paraId="722B436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w:t>
      </w:r>
    </w:p>
    <w:p w14:paraId="00C5B3F8"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r>
      <w:r>
        <w:rPr>
          <w:b/>
          <w:bCs/>
          <w:sz w:val="24"/>
          <w:szCs w:val="24"/>
          <w:u w:val="single"/>
          <w:rtl/>
        </w:rPr>
        <w:t xml:space="preserve">זה שהוא מנשק ומחבק זה מכאיב. </w:t>
      </w:r>
    </w:p>
    <w:p w14:paraId="3B95D3C9"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טוב. אה, את סיפרת לי הרבה דברים אני מבינה ממך שזה משהו </w:t>
      </w:r>
    </w:p>
    <w:p w14:paraId="7DEAA3AD" w14:textId="77777777" w:rsidR="007D5745" w:rsidRDefault="007D5745">
      <w:pPr>
        <w:ind w:left="1134" w:firstLine="567"/>
        <w:rPr>
          <w:b/>
          <w:bCs/>
          <w:sz w:val="24"/>
          <w:szCs w:val="24"/>
          <w:rtl/>
        </w:rPr>
      </w:pPr>
      <w:r>
        <w:rPr>
          <w:b/>
          <w:bCs/>
          <w:sz w:val="24"/>
          <w:szCs w:val="24"/>
          <w:rtl/>
        </w:rPr>
        <w:t xml:space="preserve">שקרה יותר מפעם אחת. </w:t>
      </w:r>
    </w:p>
    <w:p w14:paraId="2D96317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ו, פעם אחת הייתי איתו בסככה. זה קרה לי בערך פעמיים. </w:t>
      </w:r>
    </w:p>
    <w:p w14:paraId="75F4616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אז בואי, את יודעת מה, אז בואי אולי תנסי לספר לי על הפעם </w:t>
      </w:r>
    </w:p>
    <w:p w14:paraId="3B493E40" w14:textId="77777777" w:rsidR="007D5745" w:rsidRDefault="007D5745">
      <w:pPr>
        <w:ind w:left="1134" w:firstLine="567"/>
        <w:rPr>
          <w:b/>
          <w:bCs/>
          <w:sz w:val="24"/>
          <w:szCs w:val="24"/>
          <w:rtl/>
        </w:rPr>
      </w:pPr>
      <w:r>
        <w:rPr>
          <w:b/>
          <w:bCs/>
          <w:sz w:val="24"/>
          <w:szCs w:val="24"/>
          <w:rtl/>
        </w:rPr>
        <w:t>שאת זוכרת הכי טוב, בסדר?</w:t>
      </w:r>
    </w:p>
    <w:p w14:paraId="03E6001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(לא עונה). </w:t>
      </w:r>
    </w:p>
    <w:p w14:paraId="299DEF83"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אבל תנסי לספר לי, </w:t>
      </w:r>
    </w:p>
    <w:p w14:paraId="2AFA2BD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מה זאת אומרת?</w:t>
      </w:r>
    </w:p>
    <w:p w14:paraId="5A6F9F6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מכל הפעמים שזה קרה,</w:t>
      </w:r>
    </w:p>
    <w:p w14:paraId="07423DC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w:t>
      </w:r>
    </w:p>
    <w:p w14:paraId="1347F613"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תנסי לחשוב איזה מקרה את זוכרת הכי הכי טוב, </w:t>
      </w:r>
    </w:p>
    <w:p w14:paraId="4AB7EC0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שהיה כמו שקרה לי. </w:t>
      </w:r>
    </w:p>
    <w:p w14:paraId="0CE69A1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שמכל הדברים שקרו לך איתו, ותנסי לספר לי את המקרה הזה את הכל </w:t>
      </w:r>
    </w:p>
    <w:p w14:paraId="05B149A2" w14:textId="77777777" w:rsidR="007D5745" w:rsidRDefault="007D5745">
      <w:pPr>
        <w:ind w:left="1134" w:firstLine="567"/>
        <w:rPr>
          <w:b/>
          <w:bCs/>
          <w:sz w:val="24"/>
          <w:szCs w:val="24"/>
          <w:rtl/>
        </w:rPr>
      </w:pPr>
      <w:r>
        <w:rPr>
          <w:b/>
          <w:bCs/>
          <w:sz w:val="24"/>
          <w:szCs w:val="24"/>
          <w:rtl/>
        </w:rPr>
        <w:t xml:space="preserve">הכל, מהתחלה עד הסוף כל מה שאת זוכרת שהיה, בסדר? </w:t>
      </w:r>
    </w:p>
    <w:p w14:paraId="7D627BF4"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אני אספר לך משהו טוב שקרה לי איתו?</w:t>
      </w:r>
    </w:p>
    <w:p w14:paraId="463A310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מה?</w:t>
      </w:r>
    </w:p>
    <w:p w14:paraId="4176ECD3"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משהו טוב?</w:t>
      </w:r>
    </w:p>
    <w:p w14:paraId="0A681EFE"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לא, אולי למשל את סיפרת לי את הדוגמא הזאת שהיתה בסככה במשק </w:t>
      </w:r>
    </w:p>
    <w:p w14:paraId="57799C90" w14:textId="77777777" w:rsidR="007D5745" w:rsidRDefault="007D5745">
      <w:pPr>
        <w:ind w:left="1134" w:firstLine="567"/>
        <w:rPr>
          <w:b/>
          <w:bCs/>
          <w:sz w:val="24"/>
          <w:szCs w:val="24"/>
          <w:rtl/>
        </w:rPr>
      </w:pPr>
      <w:r>
        <w:rPr>
          <w:b/>
          <w:bCs/>
          <w:sz w:val="24"/>
          <w:szCs w:val="24"/>
          <w:rtl/>
        </w:rPr>
        <w:t>חי, אולי תנסי לספר לי רגע שזה דבר שאת זוכרת אותו טוב. נכון?</w:t>
      </w:r>
    </w:p>
    <w:p w14:paraId="6F78132E"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(לא עונה). </w:t>
      </w:r>
    </w:p>
    <w:p w14:paraId="6C84C7DD"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אולי תספר לי</w:t>
      </w:r>
    </w:p>
    <w:p w14:paraId="3CF468B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גם את העכברים אני זוכרת.</w:t>
      </w:r>
    </w:p>
    <w:p w14:paraId="0762F37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כן?</w:t>
      </w:r>
    </w:p>
    <w:p w14:paraId="7A2265FB"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14AF3AE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בסדר, אז בואי נתחיל עם ה, עם המקרה הזה שסיפרת לי עליו קצת </w:t>
      </w:r>
    </w:p>
    <w:p w14:paraId="21739F57" w14:textId="77777777" w:rsidR="007D5745" w:rsidRDefault="007D5745">
      <w:pPr>
        <w:ind w:left="1701"/>
        <w:rPr>
          <w:b/>
          <w:bCs/>
          <w:sz w:val="24"/>
          <w:szCs w:val="24"/>
          <w:rtl/>
        </w:rPr>
      </w:pPr>
      <w:r>
        <w:rPr>
          <w:b/>
          <w:bCs/>
          <w:sz w:val="24"/>
          <w:szCs w:val="24"/>
          <w:rtl/>
        </w:rPr>
        <w:t xml:space="preserve">אבל עכשיו אני רוצה שתספרי לי הכל הכל בדיוק כל מה שאת זוכרת מהרגע שזה התחיל עד הרגע שזה נגמר את כל מה שקרה שם. </w:t>
      </w:r>
    </w:p>
    <w:p w14:paraId="6BB483E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או-קיי. אני אספר לך מה שקרה בסככה. אנחנו נשארנו ... והייתי </w:t>
      </w:r>
    </w:p>
    <w:p w14:paraId="073510B5" w14:textId="77777777" w:rsidR="007D5745" w:rsidRDefault="007D5745">
      <w:pPr>
        <w:ind w:left="1701"/>
        <w:rPr>
          <w:b/>
          <w:bCs/>
          <w:sz w:val="24"/>
          <w:szCs w:val="24"/>
          <w:rtl/>
        </w:rPr>
      </w:pPr>
      <w:r>
        <w:rPr>
          <w:b/>
          <w:bCs/>
          <w:sz w:val="24"/>
          <w:szCs w:val="24"/>
          <w:rtl/>
        </w:rPr>
        <w:t xml:space="preserve">צריכה ללכת לארנבות אז, הוא אמר לנו בו, תחזירו לנו את המפתחות. רק, נעלתי וחזרתי, שאלתי אני יכולה להיכנס? והוא אמר לי שאני יכולה להיכנס, אז פתאום הוא מסתכל עליי ככה ... </w:t>
      </w:r>
    </w:p>
    <w:p w14:paraId="19CEB6DD"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מסובבת את הראש, את מראה לי איך הוא מסתכל.</w:t>
      </w:r>
    </w:p>
    <w:p w14:paraId="2A49FE39"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ו, הוא ככה. ואני אחר כך, אני זרקתי לו את המפתחות, ראיתי לו, </w:t>
      </w:r>
    </w:p>
    <w:p w14:paraId="73AAA48D"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w:t>
      </w:r>
    </w:p>
    <w:p w14:paraId="747798E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 רצתי ככה המומה ואחר כך הלכתי. אמרתי לו ש, אה, אחר כך רצתי, </w:t>
      </w:r>
    </w:p>
    <w:p w14:paraId="2B30B9B2" w14:textId="77777777" w:rsidR="007D5745" w:rsidRDefault="007D5745">
      <w:pPr>
        <w:ind w:left="1701"/>
        <w:rPr>
          <w:b/>
          <w:bCs/>
          <w:sz w:val="24"/>
          <w:szCs w:val="24"/>
          <w:rtl/>
        </w:rPr>
      </w:pPr>
      <w:r>
        <w:rPr>
          <w:b/>
          <w:bCs/>
          <w:sz w:val="24"/>
          <w:szCs w:val="24"/>
          <w:rtl/>
        </w:rPr>
        <w:t xml:space="preserve">והוא בא ואמר לי שאל אותי בלי, הוא כבר הרים את המכנסיים ושאל אותי אה, אה, למה זרקת עליי  את המפתחות ואני לא מרשה לך גם לזרוק עליי ככה את המפתחות. בדיוק ככה הוא אמר לי, 'ג. אני מאוד כועס למה זרקת עליי את המפתח' רוצה, הוא לא אמר אני מאוד כועס אבל הוא אמר לי, 'ג. למה זרקת עליי את המפתחות' ואמרתי לו אה כי, ל. ברחה לי אה, והייתי צריכה לרוץ, לחזור לכיתה. ל. ברחה לי אז רצתי מהר ו, ו, וסתם המצאתי תירוץ כי פחדתי, ו, והלכתי לכיתה. </w:t>
      </w:r>
    </w:p>
    <w:p w14:paraId="07509FEF" w14:textId="77777777" w:rsidR="007D5745" w:rsidRDefault="007D5745">
      <w:pPr>
        <w:ind w:left="1701"/>
        <w:rPr>
          <w:b/>
          <w:bCs/>
          <w:sz w:val="24"/>
          <w:szCs w:val="24"/>
          <w:rtl/>
        </w:rPr>
      </w:pPr>
    </w:p>
    <w:p w14:paraId="3B14452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אני רוצה מתוך מה שסיפרת לי, יש דבר אחד שלא מספיק ברור </w:t>
      </w:r>
    </w:p>
    <w:p w14:paraId="13ACCA66" w14:textId="77777777" w:rsidR="007D5745" w:rsidRDefault="007D5745">
      <w:pPr>
        <w:ind w:left="1701"/>
        <w:rPr>
          <w:b/>
          <w:bCs/>
          <w:sz w:val="24"/>
          <w:szCs w:val="24"/>
          <w:rtl/>
        </w:rPr>
      </w:pPr>
      <w:r>
        <w:rPr>
          <w:b/>
          <w:bCs/>
          <w:sz w:val="24"/>
          <w:szCs w:val="24"/>
          <w:rtl/>
        </w:rPr>
        <w:t>לי על זה. באותו רגע שנכנסת את, את אומרת זה היה במשק חי בסוף השיעור שהיה לכם איתו?</w:t>
      </w:r>
    </w:p>
    <w:p w14:paraId="66DD628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(לא עונה). </w:t>
      </w:r>
    </w:p>
    <w:p w14:paraId="5618B239"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איזה שיעור זה?</w:t>
      </w:r>
    </w:p>
    <w:p w14:paraId="0C7A19D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קרן קיימת. קרן קיימת. </w:t>
      </w:r>
    </w:p>
    <w:p w14:paraId="433EEF0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w:t>
      </w:r>
    </w:p>
    <w:p w14:paraId="6063CA49"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ו, הוא מלמד אותנו את השיעור. שתי, שעתיים. </w:t>
      </w:r>
    </w:p>
    <w:p w14:paraId="6F5432F3"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איך קוראים לו?</w:t>
      </w:r>
    </w:p>
    <w:p w14:paraId="0C338BB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r>
      <w:r w:rsidR="003016E2">
        <w:rPr>
          <w:b/>
          <w:bCs/>
          <w:sz w:val="24"/>
          <w:szCs w:val="24"/>
          <w:rtl/>
        </w:rPr>
        <w:t>פלוני</w:t>
      </w:r>
    </w:p>
    <w:p w14:paraId="3083B3A3"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רן. אז בסוף השיעור סיפרת לי ש, אה, את הלכת להחזיר לו את </w:t>
      </w:r>
    </w:p>
    <w:p w14:paraId="478F4AFB" w14:textId="77777777" w:rsidR="007D5745" w:rsidRDefault="007D5745">
      <w:pPr>
        <w:ind w:left="1134" w:firstLine="567"/>
        <w:rPr>
          <w:b/>
          <w:bCs/>
          <w:sz w:val="24"/>
          <w:szCs w:val="24"/>
          <w:rtl/>
        </w:rPr>
      </w:pPr>
      <w:r>
        <w:rPr>
          <w:b/>
          <w:bCs/>
          <w:sz w:val="24"/>
          <w:szCs w:val="24"/>
          <w:rtl/>
        </w:rPr>
        <w:t>המפתחות של הארנבות?</w:t>
      </w:r>
    </w:p>
    <w:p w14:paraId="5F3C660F"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2B24365A"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כן?</w:t>
      </w:r>
    </w:p>
    <w:p w14:paraId="2745D99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3DB82C00"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ו, ואז שנכנסת תתארי לי מה בדיוק ראית?</w:t>
      </w:r>
    </w:p>
    <w:p w14:paraId="5D7CC8C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להראות לך?</w:t>
      </w:r>
    </w:p>
    <w:p w14:paraId="1730414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כן אם את יכולה.</w:t>
      </w:r>
    </w:p>
    <w:p w14:paraId="314534B5"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אה, זאת אומרת כאן הוא יושב בפתח</w:t>
      </w:r>
    </w:p>
    <w:p w14:paraId="4703DD85"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כן.</w:t>
      </w:r>
    </w:p>
    <w:p w14:paraId="7A560204"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 אז הוא עמד לי כאן, </w:t>
      </w:r>
    </w:p>
    <w:p w14:paraId="5098575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את מראה לי שהוא עומד מול הדלת, כן?</w:t>
      </w:r>
    </w:p>
    <w:p w14:paraId="7F5AFF5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לא מול ממש ... </w:t>
      </w:r>
    </w:p>
    <w:p w14:paraId="6103886C"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לא, עם הפנים לדלת, זאת אומרת בפרופיל. </w:t>
      </w:r>
    </w:p>
    <w:p w14:paraId="5F9577F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w:t>
      </w:r>
    </w:p>
    <w:p w14:paraId="04282BAE" w14:textId="77777777" w:rsidR="007D5745" w:rsidRDefault="007D5745">
      <w:pPr>
        <w:rPr>
          <w:b/>
          <w:bCs/>
          <w:sz w:val="24"/>
          <w:szCs w:val="24"/>
          <w:rtl/>
        </w:rPr>
      </w:pPr>
      <w:r>
        <w:rPr>
          <w:b/>
          <w:bCs/>
          <w:sz w:val="24"/>
          <w:szCs w:val="24"/>
          <w:rtl/>
        </w:rPr>
        <w:tab/>
      </w:r>
      <w:r>
        <w:rPr>
          <w:b/>
          <w:bCs/>
          <w:sz w:val="24"/>
          <w:szCs w:val="24"/>
          <w:rtl/>
        </w:rPr>
        <w:tab/>
      </w:r>
      <w:r>
        <w:rPr>
          <w:b/>
          <w:bCs/>
          <w:sz w:val="24"/>
          <w:szCs w:val="24"/>
          <w:rtl/>
        </w:rPr>
        <w:tab/>
        <w:t>הוא הסתכל עליי ככה, ואני נכנסתי.</w:t>
      </w:r>
    </w:p>
    <w:p w14:paraId="142069BC"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מה את עושה עם הידיים?</w:t>
      </w:r>
    </w:p>
    <w:p w14:paraId="3A851BA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 </w:t>
      </w:r>
    </w:p>
    <w:p w14:paraId="1F81AA29"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את יכולה לתאר? או שזה קצת קשה לך. </w:t>
      </w:r>
    </w:p>
    <w:p w14:paraId="4C69A2F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אה, ...</w:t>
      </w:r>
    </w:p>
    <w:p w14:paraId="0B9E915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את מראה לי שהוא החזיק ליד, ליד הפיפי שלו?</w:t>
      </w:r>
    </w:p>
    <w:p w14:paraId="5D3975E3"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ואחר כך הוא אה, ... נכון? אז נכנסתי ואז ככה ... </w:t>
      </w:r>
    </w:p>
    <w:p w14:paraId="006C7EC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זאת אומרת מה שראית, את ראית אותו עומד </w:t>
      </w:r>
    </w:p>
    <w:p w14:paraId="5D484EB0" w14:textId="77777777" w:rsidR="007D5745" w:rsidRDefault="007D5745">
      <w:pPr>
        <w:rPr>
          <w:b/>
          <w:bCs/>
          <w:sz w:val="24"/>
          <w:szCs w:val="24"/>
          <w:rtl/>
        </w:rPr>
      </w:pPr>
    </w:p>
    <w:p w14:paraId="39FFB13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ושאלתי אותו אם אני יכולה להיכנס, אז מה שהוא אמר לי זה, שאני </w:t>
      </w:r>
    </w:p>
    <w:p w14:paraId="213DA8C0" w14:textId="77777777" w:rsidR="007D5745" w:rsidRDefault="007D5745">
      <w:pPr>
        <w:ind w:left="1134" w:firstLine="567"/>
        <w:rPr>
          <w:b/>
          <w:bCs/>
          <w:sz w:val="24"/>
          <w:szCs w:val="24"/>
          <w:rtl/>
        </w:rPr>
      </w:pPr>
      <w:r>
        <w:rPr>
          <w:b/>
          <w:bCs/>
          <w:sz w:val="24"/>
          <w:szCs w:val="24"/>
          <w:rtl/>
        </w:rPr>
        <w:t>יכולה להיכנס. וחוץ מזה הייתי בחוץ כזה דיברתי איתו.</w:t>
      </w:r>
    </w:p>
    <w:p w14:paraId="557FA291" w14:textId="77777777" w:rsidR="007D5745" w:rsidRDefault="007D5745">
      <w:pPr>
        <w:ind w:left="1695"/>
        <w:rPr>
          <w:b/>
          <w:bCs/>
          <w:sz w:val="24"/>
          <w:szCs w:val="24"/>
          <w:rtl/>
        </w:rPr>
      </w:pPr>
      <w:r>
        <w:rPr>
          <w:b/>
          <w:bCs/>
          <w:sz w:val="24"/>
          <w:szCs w:val="24"/>
          <w:rtl/>
        </w:rPr>
        <w:t xml:space="preserve">אחר כך הלכתי, עוד לפני שהייתי שם אז דיברתי איתו כזה ופתאום אני מסתובבת אני רואה את התחתונים שלו קצת. </w:t>
      </w:r>
    </w:p>
    <w:p w14:paraId="1C8C863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עכשיו רגע, אבל באותה פעם שנכנסת הוא היה עם בגדים בלי בגדים, </w:t>
      </w:r>
    </w:p>
    <w:p w14:paraId="5604E6C2" w14:textId="77777777" w:rsidR="007D5745" w:rsidRDefault="007D5745">
      <w:pPr>
        <w:ind w:left="1134" w:firstLine="567"/>
        <w:rPr>
          <w:b/>
          <w:bCs/>
          <w:sz w:val="24"/>
          <w:szCs w:val="24"/>
          <w:rtl/>
        </w:rPr>
      </w:pPr>
      <w:r>
        <w:rPr>
          <w:b/>
          <w:bCs/>
          <w:sz w:val="24"/>
          <w:szCs w:val="24"/>
          <w:rtl/>
        </w:rPr>
        <w:t>איך ראית אותו?</w:t>
      </w:r>
    </w:p>
    <w:p w14:paraId="15157BF8"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אה הוא רק, רק ה...,</w:t>
      </w:r>
    </w:p>
    <w:p w14:paraId="74418440"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זאת אומרת הוא היה לבוש רק, </w:t>
      </w:r>
    </w:p>
    <w:p w14:paraId="107B7D1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w:t>
      </w:r>
      <w:r>
        <w:rPr>
          <w:b/>
          <w:bCs/>
          <w:sz w:val="24"/>
          <w:szCs w:val="24"/>
          <w:rtl/>
        </w:rPr>
        <w:tab/>
      </w:r>
    </w:p>
    <w:p w14:paraId="6C79CBB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מה?</w:t>
      </w:r>
    </w:p>
    <w:p w14:paraId="178923D1"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רק היה לבוש ... </w:t>
      </w:r>
      <w:r>
        <w:rPr>
          <w:b/>
          <w:bCs/>
          <w:sz w:val="24"/>
          <w:szCs w:val="24"/>
          <w:u w:val="single"/>
          <w:rtl/>
        </w:rPr>
        <w:t>הבולבול שלו היה בחוץ</w:t>
      </w:r>
      <w:r>
        <w:rPr>
          <w:b/>
          <w:bCs/>
          <w:sz w:val="24"/>
          <w:szCs w:val="24"/>
          <w:rtl/>
        </w:rPr>
        <w:t xml:space="preserve">, ככה פעמיים פעם אחת זה </w:t>
      </w:r>
    </w:p>
    <w:p w14:paraId="032FD7FB" w14:textId="77777777" w:rsidR="007D5745" w:rsidRDefault="007D5745">
      <w:pPr>
        <w:ind w:left="1134" w:firstLine="567"/>
        <w:rPr>
          <w:b/>
          <w:bCs/>
          <w:sz w:val="24"/>
          <w:szCs w:val="24"/>
          <w:rtl/>
        </w:rPr>
      </w:pPr>
      <w:r>
        <w:rPr>
          <w:b/>
          <w:bCs/>
          <w:sz w:val="24"/>
          <w:szCs w:val="24"/>
          <w:rtl/>
        </w:rPr>
        <w:t xml:space="preserve">היה בתוך החדר שהוא סידר לו. </w:t>
      </w:r>
    </w:p>
    <w:p w14:paraId="5D7D5D7F"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שמה היה אז?</w:t>
      </w:r>
    </w:p>
    <w:p w14:paraId="2D78BC83"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הוא כזה סידר את המכנסיים שלו, והוא ידע שאני בתוך החדר והוא </w:t>
      </w:r>
    </w:p>
    <w:p w14:paraId="0BE4C33D" w14:textId="77777777" w:rsidR="007D5745" w:rsidRDefault="007D5745">
      <w:pPr>
        <w:ind w:left="1134" w:firstLine="567"/>
        <w:rPr>
          <w:b/>
          <w:bCs/>
          <w:sz w:val="24"/>
          <w:szCs w:val="24"/>
          <w:rtl/>
        </w:rPr>
      </w:pPr>
      <w:r>
        <w:rPr>
          <w:b/>
          <w:bCs/>
          <w:sz w:val="24"/>
          <w:szCs w:val="24"/>
          <w:rtl/>
        </w:rPr>
        <w:t xml:space="preserve">עשה את זה, ו, ואחר כך יצאתי החוצה כל הילדים בגלל שזה קרה. </w:t>
      </w:r>
    </w:p>
    <w:p w14:paraId="62229FE0"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עכשיו איפה זה קרה אמרת בסככה?</w:t>
      </w:r>
    </w:p>
    <w:p w14:paraId="655C2E5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זה לא קרה בסככה זה</w:t>
      </w:r>
    </w:p>
    <w:p w14:paraId="1C6B8565"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הראשון. אה, רגע, אז בואי נעשה סדר, סיפרתי לי על שני מקרים </w:t>
      </w:r>
    </w:p>
    <w:p w14:paraId="63E944D6" w14:textId="77777777" w:rsidR="007D5745" w:rsidRDefault="007D5745">
      <w:pPr>
        <w:ind w:left="1134" w:firstLine="567"/>
        <w:rPr>
          <w:b/>
          <w:bCs/>
          <w:sz w:val="24"/>
          <w:szCs w:val="24"/>
          <w:rtl/>
        </w:rPr>
      </w:pPr>
      <w:r>
        <w:rPr>
          <w:b/>
          <w:bCs/>
          <w:sz w:val="24"/>
          <w:szCs w:val="24"/>
          <w:rtl/>
        </w:rPr>
        <w:t>שונים הפעם הראשונה שנכנסת וראית אותו ערום, איפה זה היה?</w:t>
      </w:r>
    </w:p>
    <w:p w14:paraId="0702BB15"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לא ערום, מה פתאום! כאילו בחוץ, זה היה בתוך הסככה, שם. </w:t>
      </w:r>
    </w:p>
    <w:p w14:paraId="0ECFD95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טוב שאת מתקנת אותי. </w:t>
      </w:r>
    </w:p>
    <w:p w14:paraId="56D1A7BC"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שם הוא רק סידר לו את המכנסיים, והתחתונים רק צצו. </w:t>
      </w:r>
    </w:p>
    <w:p w14:paraId="441CBBED"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אה, </w:t>
      </w:r>
    </w:p>
    <w:p w14:paraId="1D624AC4"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את יודעת מתי נגמר השיעור?</w:t>
      </w:r>
    </w:p>
    <w:p w14:paraId="5EDB089C"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אנחנו נשב עד ש, עד שנגמור, בסדר?</w:t>
      </w:r>
    </w:p>
    <w:p w14:paraId="13E6267C"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(לא עונה). </w:t>
      </w:r>
    </w:p>
    <w:p w14:paraId="7F5F266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(הפסקה) טוב עכשיו אולי תספרי לי שוב את המקרה שסיפרת שהיה </w:t>
      </w:r>
    </w:p>
    <w:p w14:paraId="005148F0" w14:textId="77777777" w:rsidR="007D5745" w:rsidRDefault="007D5745">
      <w:pPr>
        <w:ind w:left="1134" w:firstLine="567"/>
        <w:rPr>
          <w:b/>
          <w:bCs/>
          <w:sz w:val="24"/>
          <w:szCs w:val="24"/>
          <w:rtl/>
        </w:rPr>
      </w:pPr>
      <w:r>
        <w:rPr>
          <w:b/>
          <w:bCs/>
          <w:sz w:val="24"/>
          <w:szCs w:val="24"/>
          <w:rtl/>
        </w:rPr>
        <w:t xml:space="preserve">עם ה, עם העכברים. </w:t>
      </w:r>
    </w:p>
    <w:p w14:paraId="4967DB0E"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או-קיי. אה, אני הייתי, אני הייתי והוא שאל אותי אה, סתם דיברנו </w:t>
      </w:r>
    </w:p>
    <w:p w14:paraId="304B86F3" w14:textId="77777777" w:rsidR="007D5745" w:rsidRDefault="007D5745">
      <w:pPr>
        <w:ind w:left="1701"/>
        <w:rPr>
          <w:b/>
          <w:bCs/>
          <w:sz w:val="24"/>
          <w:szCs w:val="24"/>
          <w:rtl/>
        </w:rPr>
      </w:pPr>
      <w:r>
        <w:rPr>
          <w:b/>
          <w:bCs/>
          <w:sz w:val="24"/>
          <w:szCs w:val="24"/>
          <w:rtl/>
        </w:rPr>
        <w:t xml:space="preserve">שם בזה, שאלתי אותו איך אתם מבדילים בין אבר נקבה לזכר והוא הסביר לי, זאת אומרת הוא אמר לי, הוא אמר לי הנה הנקבה הנקבה היא ככה, וזכר זה ככה, אז הוא שאל את רוצה לראות מה ההבדל בין בן אדם לעכבר אמרתי לו לא תודה, כי ידעתי מה הוא הולך לעשות. אז אני, אז אני לא רציתי ואמרתי לו ... ידעתי שהוא רוצה להראות לי את אה, "אהה" את הבולבול אז אמרתי לו טוב אני צריכה ללכת </w:t>
      </w:r>
      <w:r w:rsidR="003016E2">
        <w:rPr>
          <w:b/>
          <w:bCs/>
          <w:sz w:val="24"/>
          <w:szCs w:val="24"/>
          <w:rtl/>
        </w:rPr>
        <w:t>פלוני</w:t>
      </w:r>
      <w:r>
        <w:rPr>
          <w:b/>
          <w:bCs/>
          <w:sz w:val="24"/>
          <w:szCs w:val="24"/>
          <w:rtl/>
        </w:rPr>
        <w:t xml:space="preserve">, ביי, אה, זאת אומרת החוצה בדרך והלכתי. </w:t>
      </w:r>
    </w:p>
    <w:p w14:paraId="5C84D87D"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 חוץ משלושת המקרים האלה היו עוד דברים שקרו לך איתו? </w:t>
      </w:r>
    </w:p>
    <w:p w14:paraId="6F7226CC"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לא. אה, החיבוקים והנשיקות זה מה שעיצבן אותי, ובטיול שנתי עוד </w:t>
      </w:r>
    </w:p>
    <w:p w14:paraId="094755D3" w14:textId="77777777" w:rsidR="007D5745" w:rsidRDefault="007D5745">
      <w:pPr>
        <w:ind w:left="1701"/>
        <w:rPr>
          <w:b/>
          <w:bCs/>
          <w:sz w:val="24"/>
          <w:szCs w:val="24"/>
          <w:rtl/>
        </w:rPr>
      </w:pPr>
      <w:r>
        <w:rPr>
          <w:b/>
          <w:bCs/>
          <w:sz w:val="24"/>
          <w:szCs w:val="24"/>
          <w:rtl/>
        </w:rPr>
        <w:t xml:space="preserve">פעם אממ, ביקשתי ממנו שהוא יצלם אותי והוא צילם ואחר כך לקחתי ממנו את המצלמה, הוא לקח את המצלמה הוא צילם ככה לחברה שלי פה, פה, פנים הוא החזיק את המצלמה זה סתם פילים, והוא חיבק אותי כל הזמן </w:t>
      </w:r>
      <w:r>
        <w:rPr>
          <w:b/>
          <w:bCs/>
          <w:sz w:val="24"/>
          <w:szCs w:val="24"/>
          <w:u w:val="single"/>
          <w:rtl/>
        </w:rPr>
        <w:t>ונישק אותי וזה ממש הכאיב לי פה</w:t>
      </w:r>
      <w:r>
        <w:rPr>
          <w:b/>
          <w:bCs/>
          <w:sz w:val="24"/>
          <w:szCs w:val="24"/>
          <w:rtl/>
        </w:rPr>
        <w:t xml:space="preserve">. </w:t>
      </w:r>
    </w:p>
    <w:p w14:paraId="10B440EB"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את מראה לי בבית השחי. </w:t>
      </w:r>
    </w:p>
    <w:p w14:paraId="6E2B32D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פה ופה. </w:t>
      </w:r>
    </w:p>
    <w:p w14:paraId="0A4B2AAB"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ובמותניים. </w:t>
      </w:r>
    </w:p>
    <w:p w14:paraId="00B0A8A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r>
      <w:r>
        <w:rPr>
          <w:b/>
          <w:bCs/>
          <w:sz w:val="24"/>
          <w:szCs w:val="24"/>
          <w:u w:val="single"/>
          <w:rtl/>
        </w:rPr>
        <w:t>כן וזה מכאיב לי, זה הכאיב לי</w:t>
      </w:r>
      <w:r>
        <w:rPr>
          <w:b/>
          <w:bCs/>
          <w:sz w:val="24"/>
          <w:szCs w:val="24"/>
          <w:rtl/>
        </w:rPr>
        <w:t xml:space="preserve">. </w:t>
      </w:r>
    </w:p>
    <w:p w14:paraId="1441FF6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סיפרתי לי שהוא היה מנשק אותך.</w:t>
      </w:r>
    </w:p>
    <w:p w14:paraId="42F0073C"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r>
      <w:r>
        <w:rPr>
          <w:b/>
          <w:bCs/>
          <w:sz w:val="24"/>
          <w:szCs w:val="24"/>
          <w:u w:val="single"/>
          <w:rtl/>
        </w:rPr>
        <w:t xml:space="preserve">כן מנשק אותי, פה, ופה, ופה, ואני, </w:t>
      </w:r>
    </w:p>
    <w:p w14:paraId="0D524E99"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את מראה לי, רגע. </w:t>
      </w:r>
      <w:r>
        <w:rPr>
          <w:b/>
          <w:bCs/>
          <w:sz w:val="24"/>
          <w:szCs w:val="24"/>
          <w:u w:val="single"/>
          <w:rtl/>
        </w:rPr>
        <w:t>את מראה לי בפה ובלחי ובמצח.</w:t>
      </w:r>
      <w:r>
        <w:rPr>
          <w:b/>
          <w:bCs/>
          <w:sz w:val="24"/>
          <w:szCs w:val="24"/>
          <w:rtl/>
        </w:rPr>
        <w:t xml:space="preserve"> </w:t>
      </w:r>
    </w:p>
    <w:p w14:paraId="299DEB7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פה, פה, פה פה, וכל זה ו, ו, ו, ו, אני לא רגילה לזה אפילו, אמא שלי </w:t>
      </w:r>
    </w:p>
    <w:p w14:paraId="2A5E402B" w14:textId="77777777" w:rsidR="007D5745" w:rsidRDefault="007D5745">
      <w:pPr>
        <w:ind w:left="1134" w:firstLine="567"/>
        <w:rPr>
          <w:b/>
          <w:bCs/>
          <w:sz w:val="24"/>
          <w:szCs w:val="24"/>
          <w:rtl/>
        </w:rPr>
      </w:pPr>
      <w:r>
        <w:rPr>
          <w:b/>
          <w:bCs/>
          <w:sz w:val="24"/>
          <w:szCs w:val="24"/>
          <w:rtl/>
        </w:rPr>
        <w:t xml:space="preserve">לא מנשקת אותי פה כמעט, </w:t>
      </w:r>
    </w:p>
    <w:p w14:paraId="7CD07D9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r>
      <w:r>
        <w:rPr>
          <w:b/>
          <w:bCs/>
          <w:sz w:val="24"/>
          <w:szCs w:val="24"/>
          <w:u w:val="single"/>
          <w:rtl/>
        </w:rPr>
        <w:t>את אומרת ... שפתיים.</w:t>
      </w:r>
      <w:r>
        <w:rPr>
          <w:b/>
          <w:bCs/>
          <w:sz w:val="24"/>
          <w:szCs w:val="24"/>
          <w:rtl/>
        </w:rPr>
        <w:t xml:space="preserve"> </w:t>
      </w:r>
    </w:p>
    <w:p w14:paraId="656F377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r>
      <w:r>
        <w:rPr>
          <w:b/>
          <w:bCs/>
          <w:sz w:val="24"/>
          <w:szCs w:val="24"/>
          <w:u w:val="single"/>
          <w:rtl/>
        </w:rPr>
        <w:t>כן</w:t>
      </w:r>
      <w:r>
        <w:rPr>
          <w:b/>
          <w:bCs/>
          <w:sz w:val="24"/>
          <w:szCs w:val="24"/>
          <w:rtl/>
        </w:rPr>
        <w:t xml:space="preserve">, היא אומרת שרק אבא. זאת אומרת היא מנשקת אותי לפעמים אבל </w:t>
      </w:r>
    </w:p>
    <w:p w14:paraId="76AFA4D2" w14:textId="77777777" w:rsidR="007D5745" w:rsidRDefault="007D5745">
      <w:pPr>
        <w:ind w:left="1134" w:firstLine="567"/>
        <w:rPr>
          <w:b/>
          <w:bCs/>
          <w:sz w:val="24"/>
          <w:szCs w:val="24"/>
          <w:rtl/>
        </w:rPr>
      </w:pPr>
      <w:r>
        <w:rPr>
          <w:b/>
          <w:bCs/>
          <w:sz w:val="24"/>
          <w:szCs w:val="24"/>
          <w:rtl/>
        </w:rPr>
        <w:t xml:space="preserve">רק אבא, היא אמרה לי שרק אבא נותן נשיקות, זאת אומרת בפנים. </w:t>
      </w:r>
    </w:p>
    <w:p w14:paraId="4B530F43"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ש ?</w:t>
      </w:r>
    </w:p>
    <w:p w14:paraId="4C7D6AA9"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שרק אבא נותן לך נשיקות, ואם לא רוצה תגידי לו שלא. אתמול  </w:t>
      </w:r>
    </w:p>
    <w:p w14:paraId="0271AFC3" w14:textId="77777777" w:rsidR="007D5745" w:rsidRDefault="007D5745" w:rsidP="005C0339">
      <w:pPr>
        <w:ind w:left="1701"/>
        <w:rPr>
          <w:b/>
          <w:bCs/>
          <w:sz w:val="24"/>
          <w:szCs w:val="24"/>
          <w:rtl/>
        </w:rPr>
      </w:pPr>
      <w:r>
        <w:rPr>
          <w:b/>
          <w:bCs/>
          <w:sz w:val="24"/>
          <w:szCs w:val="24"/>
          <w:rtl/>
        </w:rPr>
        <w:t xml:space="preserve">הייתי פה עם פסיכולוגית עם </w:t>
      </w:r>
      <w:r w:rsidR="005C0339">
        <w:rPr>
          <w:rFonts w:hint="cs"/>
          <w:b/>
          <w:bCs/>
          <w:sz w:val="24"/>
          <w:szCs w:val="24"/>
          <w:rtl/>
        </w:rPr>
        <w:t>ד.</w:t>
      </w:r>
      <w:r>
        <w:rPr>
          <w:b/>
          <w:bCs/>
          <w:sz w:val="24"/>
          <w:szCs w:val="24"/>
          <w:rtl/>
        </w:rPr>
        <w:t xml:space="preserve"> והיא אמרה לי, היא אמרה לי מה ... להפסיק את זה לנשק אותי ולחבק אותי.</w:t>
      </w:r>
    </w:p>
    <w:p w14:paraId="5E708190"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למי?</w:t>
      </w:r>
    </w:p>
    <w:p w14:paraId="1D275439"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לאמא שלי שתלך להגיד לו, ל</w:t>
      </w:r>
      <w:r w:rsidR="003016E2">
        <w:rPr>
          <w:b/>
          <w:bCs/>
          <w:sz w:val="24"/>
          <w:szCs w:val="24"/>
          <w:rtl/>
        </w:rPr>
        <w:t>פלוני</w:t>
      </w:r>
      <w:r>
        <w:rPr>
          <w:b/>
          <w:bCs/>
          <w:sz w:val="24"/>
          <w:szCs w:val="24"/>
          <w:rtl/>
        </w:rPr>
        <w:t xml:space="preserve">. והיא, היא הלכה להגיד לו, היא לא </w:t>
      </w:r>
    </w:p>
    <w:p w14:paraId="08D6D033" w14:textId="77777777" w:rsidR="007D5745" w:rsidRDefault="007D5745">
      <w:pPr>
        <w:ind w:left="1134" w:firstLine="567"/>
        <w:rPr>
          <w:b/>
          <w:bCs/>
          <w:sz w:val="24"/>
          <w:szCs w:val="24"/>
          <w:rtl/>
        </w:rPr>
      </w:pPr>
      <w:r>
        <w:rPr>
          <w:b/>
          <w:bCs/>
          <w:sz w:val="24"/>
          <w:szCs w:val="24"/>
          <w:rtl/>
        </w:rPr>
        <w:t>אמרה לו שום מילה בקשר ל-</w:t>
      </w:r>
    </w:p>
    <w:p w14:paraId="33FDDE90"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שמה?</w:t>
      </w:r>
    </w:p>
    <w:p w14:paraId="2D501055"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בקשר ל- ...</w:t>
      </w:r>
    </w:p>
    <w:p w14:paraId="738F546F"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לא הבנתי. </w:t>
      </w:r>
    </w:p>
    <w:p w14:paraId="5CA71212" w14:textId="77777777" w:rsidR="007D5745" w:rsidRDefault="007D5745" w:rsidP="005C0339">
      <w:pPr>
        <w:rPr>
          <w:b/>
          <w:bCs/>
          <w:sz w:val="24"/>
          <w:szCs w:val="24"/>
          <w:rtl/>
        </w:rPr>
      </w:pPr>
      <w:r>
        <w:rPr>
          <w:b/>
          <w:bCs/>
          <w:sz w:val="24"/>
          <w:szCs w:val="24"/>
          <w:rtl/>
        </w:rPr>
        <w:tab/>
      </w:r>
      <w:r>
        <w:rPr>
          <w:b/>
          <w:bCs/>
          <w:sz w:val="24"/>
          <w:szCs w:val="24"/>
          <w:rtl/>
        </w:rPr>
        <w:tab/>
        <w:t>י:</w:t>
      </w:r>
      <w:r>
        <w:rPr>
          <w:b/>
          <w:bCs/>
          <w:sz w:val="24"/>
          <w:szCs w:val="24"/>
          <w:rtl/>
        </w:rPr>
        <w:tab/>
        <w:t xml:space="preserve">היא לא אמרה לו ... כי </w:t>
      </w:r>
      <w:r w:rsidR="005C0339">
        <w:rPr>
          <w:rFonts w:hint="cs"/>
          <w:b/>
          <w:bCs/>
          <w:sz w:val="24"/>
          <w:szCs w:val="24"/>
          <w:rtl/>
        </w:rPr>
        <w:t>ד.</w:t>
      </w:r>
      <w:r>
        <w:rPr>
          <w:b/>
          <w:bCs/>
          <w:sz w:val="24"/>
          <w:szCs w:val="24"/>
          <w:rtl/>
        </w:rPr>
        <w:t xml:space="preserve"> אמרה לה לו להגיד היא אמרה לה רק </w:t>
      </w:r>
    </w:p>
    <w:p w14:paraId="106D1E2D" w14:textId="77777777" w:rsidR="007D5745" w:rsidRDefault="007D5745">
      <w:pPr>
        <w:ind w:left="1134" w:firstLine="567"/>
        <w:rPr>
          <w:b/>
          <w:bCs/>
          <w:sz w:val="24"/>
          <w:szCs w:val="24"/>
          <w:rtl/>
        </w:rPr>
      </w:pPr>
      <w:r>
        <w:rPr>
          <w:b/>
          <w:bCs/>
          <w:sz w:val="24"/>
          <w:szCs w:val="24"/>
          <w:rtl/>
        </w:rPr>
        <w:t xml:space="preserve">להגיד את זה. </w:t>
      </w:r>
    </w:p>
    <w:p w14:paraId="452B4B76"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אה, מתי הוא היה מנשק ומחבק אותך?</w:t>
      </w:r>
    </w:p>
    <w:p w14:paraId="28FAC0AA" w14:textId="77777777" w:rsidR="007D5745" w:rsidRDefault="007D5745">
      <w:pPr>
        <w:rPr>
          <w:b/>
          <w:bCs/>
          <w:sz w:val="24"/>
          <w:szCs w:val="24"/>
          <w:rtl/>
        </w:rPr>
      </w:pPr>
    </w:p>
    <w:p w14:paraId="36BE0895"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כל מתי שהיינו נפגשים, זאת אומרת, בחדר מורים ב, בחוגים שלו, </w:t>
      </w:r>
    </w:p>
    <w:p w14:paraId="335C1944" w14:textId="77777777" w:rsidR="007D5745" w:rsidRDefault="007D5745">
      <w:pPr>
        <w:ind w:left="1134" w:firstLine="567"/>
        <w:rPr>
          <w:b/>
          <w:bCs/>
          <w:sz w:val="24"/>
          <w:szCs w:val="24"/>
          <w:rtl/>
        </w:rPr>
      </w:pPr>
      <w:r>
        <w:rPr>
          <w:b/>
          <w:bCs/>
          <w:sz w:val="24"/>
          <w:szCs w:val="24"/>
          <w:rtl/>
        </w:rPr>
        <w:t xml:space="preserve">בטיול, הוא יצא איתנו לטיול. </w:t>
      </w:r>
    </w:p>
    <w:p w14:paraId="6F421713"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גם כשאנשים אחרים היו רואים?</w:t>
      </w:r>
    </w:p>
    <w:p w14:paraId="557C17C8"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14A9327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את עושה לי עם הראש כן. </w:t>
      </w:r>
    </w:p>
    <w:p w14:paraId="3A00EA4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w:t>
      </w:r>
    </w:p>
    <w:p w14:paraId="5028555F"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אה, המקרים האלה שסיפרת לי עליהם מה שהיה ב, בסככה ומה </w:t>
      </w:r>
    </w:p>
    <w:p w14:paraId="36600477" w14:textId="77777777" w:rsidR="007D5745" w:rsidRDefault="007D5745">
      <w:pPr>
        <w:ind w:left="1134" w:firstLine="567"/>
        <w:rPr>
          <w:b/>
          <w:bCs/>
          <w:sz w:val="24"/>
          <w:szCs w:val="24"/>
          <w:rtl/>
        </w:rPr>
      </w:pPr>
      <w:r>
        <w:rPr>
          <w:b/>
          <w:bCs/>
          <w:sz w:val="24"/>
          <w:szCs w:val="24"/>
          <w:rtl/>
        </w:rPr>
        <w:t>שהיה עם העכברים את יודעת בערך מתי זה היה? לפני כמה זמן?</w:t>
      </w:r>
    </w:p>
    <w:p w14:paraId="1C9812BD"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זה היה לפני חודשיים בערך ה, חוג שלנו, איתו. אז זה קרה באמצע, </w:t>
      </w:r>
    </w:p>
    <w:p w14:paraId="11139768" w14:textId="77777777" w:rsidR="007D5745" w:rsidRDefault="007D5745">
      <w:pPr>
        <w:ind w:left="1134" w:firstLine="567"/>
        <w:rPr>
          <w:b/>
          <w:bCs/>
          <w:sz w:val="24"/>
          <w:szCs w:val="24"/>
          <w:rtl/>
        </w:rPr>
      </w:pPr>
      <w:r>
        <w:rPr>
          <w:b/>
          <w:bCs/>
          <w:sz w:val="24"/>
          <w:szCs w:val="24"/>
          <w:rtl/>
        </w:rPr>
        <w:t>בסוף החוגים. בסוף השיעו, ה, לא, זה היה באמצע.</w:t>
      </w:r>
    </w:p>
    <w:p w14:paraId="37A433D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רגע, החוג, מתי החוג הזה?</w:t>
      </w:r>
    </w:p>
    <w:p w14:paraId="3165AEC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לפני חודשיים,</w:t>
      </w:r>
    </w:p>
    <w:p w14:paraId="24EDC7F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לפני חודשיים הוא נגמר?</w:t>
      </w:r>
    </w:p>
    <w:p w14:paraId="511CAB1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w:t>
      </w:r>
    </w:p>
    <w:p w14:paraId="53DB7355"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w:t>
      </w:r>
    </w:p>
    <w:p w14:paraId="24E45AA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וזה היה באמצע.</w:t>
      </w:r>
    </w:p>
    <w:p w14:paraId="677652D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אז זה חוג שהתחיל בתחילת השנה?</w:t>
      </w:r>
    </w:p>
    <w:p w14:paraId="415404D3"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4F49F7E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כן?</w:t>
      </w:r>
    </w:p>
    <w:p w14:paraId="63B75BC9"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0C492130"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אה, כשזה קרה את סיפרת למישהו?</w:t>
      </w:r>
    </w:p>
    <w:p w14:paraId="6C8AE8E1"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רק חברה שלי ידעה מזה.</w:t>
      </w:r>
    </w:p>
    <w:p w14:paraId="2814F3A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איזה חברה?</w:t>
      </w:r>
    </w:p>
    <w:p w14:paraId="46D4278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נ. פ. </w:t>
      </w:r>
    </w:p>
    <w:p w14:paraId="53FC77E6"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איך היא ידעה?</w:t>
      </w:r>
    </w:p>
    <w:p w14:paraId="17908BF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כי, זאת אומרת הייתי חייבת לספר את זה ל, לאחת החברות שלי </w:t>
      </w:r>
    </w:p>
    <w:p w14:paraId="1F559124" w14:textId="77777777" w:rsidR="007D5745" w:rsidRDefault="007D5745">
      <w:pPr>
        <w:ind w:left="1701"/>
        <w:rPr>
          <w:b/>
          <w:bCs/>
          <w:sz w:val="24"/>
          <w:szCs w:val="24"/>
          <w:rtl/>
        </w:rPr>
      </w:pPr>
      <w:r>
        <w:rPr>
          <w:b/>
          <w:bCs/>
          <w:sz w:val="24"/>
          <w:szCs w:val="24"/>
          <w:rtl/>
        </w:rPr>
        <w:t>טובות, אז סיפרתי לה את זה, ו, היא זה פשוט נפלט לה מהפה וסיפרה את זה לאחת יותר גדולה בכיתה בכיתה ו', והיא ... לא לספר את זה לאף אחד, ואמא שלה היתה מטפלת שלי ..., הלכה ואמרה את זה לשולה ולאמא שלי, כי שולה אה, אה, הוא כל הזמן הוא מנשק את הבת שלה.</w:t>
      </w:r>
    </w:p>
    <w:p w14:paraId="30ADDDD5"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את הבת של שולה? מי זאת?</w:t>
      </w:r>
    </w:p>
    <w:p w14:paraId="1924005C"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נ.פ. </w:t>
      </w:r>
    </w:p>
    <w:p w14:paraId="152E83F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w:t>
      </w:r>
    </w:p>
    <w:p w14:paraId="3488891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היא לא ראתה לו. </w:t>
      </w:r>
    </w:p>
    <w:p w14:paraId="74FF4D2E"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היא בכיתה שלך?</w:t>
      </w:r>
    </w:p>
    <w:p w14:paraId="0140CF28"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 והיא לא פה בבית ספר כבר.</w:t>
      </w:r>
    </w:p>
    <w:p w14:paraId="2E57E54F"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איפה היא?</w:t>
      </w:r>
    </w:p>
    <w:p w14:paraId="7D04CEE1"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היא נסעה כבר הביתה.</w:t>
      </w:r>
    </w:p>
    <w:p w14:paraId="3C81888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w:t>
      </w:r>
    </w:p>
    <w:p w14:paraId="505EC1B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היא לא בכיתה שלי היא בכיתה השניה. </w:t>
      </w:r>
    </w:p>
    <w:p w14:paraId="5E3A3ED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גם בד'?</w:t>
      </w:r>
    </w:p>
    <w:p w14:paraId="7B89317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 אבל ד' 1.</w:t>
      </w:r>
    </w:p>
    <w:p w14:paraId="593AA18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w:t>
      </w:r>
    </w:p>
    <w:p w14:paraId="3952A99B"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היא תבוא מחר. תוכלי לדבר איתה. </w:t>
      </w:r>
    </w:p>
    <w:p w14:paraId="33416DAF"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 אז את סיפרת רק לה?</w:t>
      </w:r>
    </w:p>
    <w:p w14:paraId="7019AC43"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23F27071"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ואת אומרת שלה, </w:t>
      </w:r>
    </w:p>
    <w:p w14:paraId="26D05A52"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w:t>
      </w:r>
    </w:p>
    <w:p w14:paraId="2225C94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זה לא קרה אבל כן קרו נשיקות?</w:t>
      </w:r>
    </w:p>
    <w:p w14:paraId="1EA7088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 כן קרו נשיקות והחיבוקים ..., זה מה שקרה לה</w:t>
      </w:r>
    </w:p>
    <w:p w14:paraId="08FDE55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ומה? הרמות?</w:t>
      </w:r>
    </w:p>
    <w:p w14:paraId="0F537E4B"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להרים אותה ולנשק אותה זה מה שקרה לה. </w:t>
      </w:r>
    </w:p>
    <w:p w14:paraId="1120AE42"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אהה. אה, </w:t>
      </w:r>
    </w:p>
    <w:p w14:paraId="2DC9D77E"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והיא זה קרה לחברה שלה משהו יותר נורא, מ., שהיא בכיתה שלה. </w:t>
      </w:r>
    </w:p>
    <w:p w14:paraId="335CDB7C" w14:textId="77777777" w:rsidR="007D5745" w:rsidRDefault="007D5745">
      <w:pPr>
        <w:ind w:left="1701"/>
        <w:rPr>
          <w:b/>
          <w:bCs/>
          <w:sz w:val="24"/>
          <w:szCs w:val="24"/>
          <w:rtl/>
        </w:rPr>
      </w:pPr>
      <w:r>
        <w:rPr>
          <w:b/>
          <w:bCs/>
          <w:sz w:val="24"/>
          <w:szCs w:val="24"/>
          <w:rtl/>
        </w:rPr>
        <w:t xml:space="preserve">אה, מ., זה קרה לה סיפור אותו דבר אבל לה הוא החזיק את היד ככה היא סיפרה, אני לא יודעת אם זה אמת או שקר אבל היא, אמת שזה היא ראתה לו אבל את זה ..., אני לא יודעת אם אני מאמינה לה שהוא הכריח אותה שהוא הכריח אותה לגעת בבולבול שלו, אני לא יודעת אם זה אמת כל דבר .., קוראים לה מ. אם את רוצה לדבר איתה, ול. מהכיתה שלי, לה היא גם, היא ראתה לו. </w:t>
      </w:r>
    </w:p>
    <w:p w14:paraId="0C5CEE4E"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כן.</w:t>
      </w:r>
    </w:p>
    <w:p w14:paraId="642EDA09"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746F71D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ל. מה?</w:t>
      </w:r>
    </w:p>
    <w:p w14:paraId="726F5EDB"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ל., לא יודעת מה השם משפחה שלה אבל היא גרה ב.... </w:t>
      </w:r>
    </w:p>
    <w:p w14:paraId="3596ED46"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w:t>
      </w:r>
    </w:p>
    <w:p w14:paraId="7A1957B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יש פה,</w:t>
      </w:r>
    </w:p>
    <w:p w14:paraId="3946032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בסדר, היא גם כיתה ד'?</w:t>
      </w:r>
    </w:p>
    <w:p w14:paraId="4DF3F81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כן, בכיתה שלי.</w:t>
      </w:r>
    </w:p>
    <w:p w14:paraId="2380522F"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w:t>
      </w:r>
    </w:p>
    <w:p w14:paraId="0CDD9CC9"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ו, ש.ט, היא גרה ב..., והיא ראתה לו גם.</w:t>
      </w:r>
    </w:p>
    <w:p w14:paraId="2CD477FA"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איך את יודעת את כולם?</w:t>
      </w:r>
    </w:p>
    <w:p w14:paraId="6E0B8B0F"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כי שהתחלנו לדבר על זה אז, הם סיפרו לי שגם להם זה קרה. </w:t>
      </w:r>
    </w:p>
    <w:p w14:paraId="4BE2A51A"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מתי דיברתם על זה ביניכם?</w:t>
      </w:r>
    </w:p>
    <w:p w14:paraId="50E4AA9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זה התחיל אתמול כל הדיבור הזה, וחברה שלי מאוד מפחדת, ל. כי </w:t>
      </w:r>
    </w:p>
    <w:p w14:paraId="6F713C04" w14:textId="77777777" w:rsidR="007D5745" w:rsidRDefault="007D5745">
      <w:pPr>
        <w:ind w:left="1701"/>
        <w:rPr>
          <w:b/>
          <w:bCs/>
          <w:sz w:val="24"/>
          <w:szCs w:val="24"/>
          <w:rtl/>
        </w:rPr>
      </w:pPr>
      <w:r>
        <w:rPr>
          <w:b/>
          <w:bCs/>
          <w:sz w:val="24"/>
          <w:szCs w:val="24"/>
          <w:rtl/>
        </w:rPr>
        <w:t>אתמול הוא בא אליה לנשק אותה אפילו בארוחת צהריים מול כל הילדים.</w:t>
      </w:r>
    </w:p>
    <w:p w14:paraId="66186B7F"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w:t>
      </w:r>
    </w:p>
    <w:p w14:paraId="51E0E5B1"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זה מפחיד אותה והיא אמרה את זה לאמא שלה, אבל היא לא אמרה </w:t>
      </w:r>
    </w:p>
    <w:p w14:paraId="3BD88920" w14:textId="77777777" w:rsidR="007D5745" w:rsidRDefault="007D5745">
      <w:pPr>
        <w:ind w:left="1134" w:firstLine="567"/>
        <w:rPr>
          <w:b/>
          <w:bCs/>
          <w:sz w:val="24"/>
          <w:szCs w:val="24"/>
          <w:rtl/>
        </w:rPr>
      </w:pPr>
      <w:r>
        <w:rPr>
          <w:b/>
          <w:bCs/>
          <w:sz w:val="24"/>
          <w:szCs w:val="24"/>
          <w:rtl/>
        </w:rPr>
        <w:t>לה שזה ר.</w:t>
      </w:r>
    </w:p>
    <w:p w14:paraId="7D115196"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מה היא אמרה.</w:t>
      </w:r>
    </w:p>
    <w:p w14:paraId="1C73D3D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היא אמרה לה ... בבולבול והכל, זה הכל היא לא אמרה, היא אמרה </w:t>
      </w:r>
    </w:p>
    <w:p w14:paraId="2292ABC2" w14:textId="77777777" w:rsidR="007D5745" w:rsidRDefault="007D5745" w:rsidP="000B753C">
      <w:pPr>
        <w:ind w:left="1701"/>
        <w:rPr>
          <w:b/>
          <w:bCs/>
          <w:sz w:val="24"/>
          <w:szCs w:val="24"/>
          <w:rtl/>
        </w:rPr>
      </w:pPr>
      <w:r>
        <w:rPr>
          <w:b/>
          <w:bCs/>
          <w:sz w:val="24"/>
          <w:szCs w:val="24"/>
          <w:rtl/>
        </w:rPr>
        <w:t xml:space="preserve">לאמא שלה, ואמא שלה אמרה שתדבר על זה עם </w:t>
      </w:r>
      <w:r w:rsidR="005C0339">
        <w:rPr>
          <w:rFonts w:hint="cs"/>
          <w:b/>
          <w:bCs/>
          <w:sz w:val="24"/>
          <w:szCs w:val="24"/>
          <w:rtl/>
        </w:rPr>
        <w:t>ר.</w:t>
      </w:r>
      <w:r>
        <w:rPr>
          <w:b/>
          <w:bCs/>
          <w:sz w:val="24"/>
          <w:szCs w:val="24"/>
          <w:rtl/>
        </w:rPr>
        <w:t>, אבל היא לא אמרה לה שזה בכלל אה זה, אה, שזה, ש, ש, ר</w:t>
      </w:r>
      <w:r w:rsidR="000B753C">
        <w:rPr>
          <w:rFonts w:hint="cs"/>
          <w:b/>
          <w:bCs/>
          <w:sz w:val="24"/>
          <w:szCs w:val="24"/>
          <w:rtl/>
        </w:rPr>
        <w:t>.</w:t>
      </w:r>
      <w:r>
        <w:rPr>
          <w:b/>
          <w:bCs/>
          <w:sz w:val="24"/>
          <w:szCs w:val="24"/>
          <w:rtl/>
        </w:rPr>
        <w:t xml:space="preserve"> היא לא אמרה לה את זה. היא חשבה שזה אחד מהכיתה.</w:t>
      </w:r>
    </w:p>
    <w:p w14:paraId="6FD40458"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את יודעת אמרת לי קודם בהתחלה שרק התחלנו לדבר שאת אה, קצת </w:t>
      </w:r>
    </w:p>
    <w:p w14:paraId="33B7A020" w14:textId="77777777" w:rsidR="007D5745" w:rsidRDefault="007D5745">
      <w:pPr>
        <w:ind w:left="1134" w:firstLine="567"/>
        <w:rPr>
          <w:b/>
          <w:bCs/>
          <w:sz w:val="24"/>
          <w:szCs w:val="24"/>
          <w:rtl/>
        </w:rPr>
      </w:pPr>
      <w:r>
        <w:rPr>
          <w:b/>
          <w:bCs/>
          <w:sz w:val="24"/>
          <w:szCs w:val="24"/>
          <w:rtl/>
        </w:rPr>
        <w:t>קשה לך לדבר על זה שאת קצת מתביישת.</w:t>
      </w:r>
    </w:p>
    <w:p w14:paraId="2686C4B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גם אתמול שאמא נפגשה איתי אז בכיתי.</w:t>
      </w:r>
    </w:p>
    <w:p w14:paraId="1B357933"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למה?</w:t>
      </w:r>
    </w:p>
    <w:p w14:paraId="6D774F6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כי, היא באה לשאול אותי שאלות, ... , אבל מרוב כל השאלות האלה </w:t>
      </w:r>
    </w:p>
    <w:p w14:paraId="152DECE6" w14:textId="77777777" w:rsidR="007D5745" w:rsidRDefault="007D5745">
      <w:pPr>
        <w:ind w:left="1701"/>
        <w:rPr>
          <w:b/>
          <w:bCs/>
          <w:sz w:val="24"/>
          <w:szCs w:val="24"/>
          <w:rtl/>
        </w:rPr>
      </w:pPr>
      <w:r>
        <w:rPr>
          <w:b/>
          <w:bCs/>
          <w:sz w:val="24"/>
          <w:szCs w:val="24"/>
          <w:rtl/>
        </w:rPr>
        <w:t xml:space="preserve">זה ממש שהיא כל כך דאגה לי, זה הפחיד אותי ובכיתי מזה. והתעוררתי פעם אחת בלילה. חברה שלי ... </w:t>
      </w:r>
      <w:r>
        <w:rPr>
          <w:b/>
          <w:bCs/>
          <w:sz w:val="24"/>
          <w:szCs w:val="24"/>
          <w:u w:val="single"/>
          <w:rtl/>
        </w:rPr>
        <w:t>זה מפחיד אותנו שפעם אחת פתאום יופיע לנו בכיתה</w:t>
      </w:r>
      <w:r>
        <w:rPr>
          <w:b/>
          <w:bCs/>
          <w:sz w:val="24"/>
          <w:szCs w:val="24"/>
          <w:rtl/>
        </w:rPr>
        <w:t xml:space="preserve">, ו, </w:t>
      </w:r>
    </w:p>
    <w:p w14:paraId="1DE5FC50"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ומה?</w:t>
      </w:r>
    </w:p>
    <w:p w14:paraId="1B0D4ADA" w14:textId="77777777" w:rsidR="007D5745" w:rsidRDefault="007D5745">
      <w:pPr>
        <w:rPr>
          <w:b/>
          <w:bCs/>
          <w:sz w:val="24"/>
          <w:szCs w:val="24"/>
          <w:u w:val="single"/>
          <w:rtl/>
        </w:rPr>
      </w:pPr>
      <w:r>
        <w:rPr>
          <w:b/>
          <w:bCs/>
          <w:sz w:val="24"/>
          <w:szCs w:val="24"/>
          <w:rtl/>
        </w:rPr>
        <w:tab/>
      </w:r>
      <w:r>
        <w:rPr>
          <w:b/>
          <w:bCs/>
          <w:sz w:val="24"/>
          <w:szCs w:val="24"/>
          <w:rtl/>
        </w:rPr>
        <w:tab/>
        <w:t>י:</w:t>
      </w:r>
      <w:r>
        <w:rPr>
          <w:b/>
          <w:bCs/>
          <w:sz w:val="24"/>
          <w:szCs w:val="24"/>
          <w:rtl/>
        </w:rPr>
        <w:tab/>
        <w:t xml:space="preserve">ו, זה, </w:t>
      </w:r>
      <w:r>
        <w:rPr>
          <w:b/>
          <w:bCs/>
          <w:sz w:val="24"/>
          <w:szCs w:val="24"/>
          <w:u w:val="single"/>
          <w:rtl/>
        </w:rPr>
        <w:t xml:space="preserve">רצו לצאת לעבור כיתה והוא ישאל אותנו שאלות, ממש מפחיד </w:t>
      </w:r>
    </w:p>
    <w:p w14:paraId="67FD531A" w14:textId="77777777" w:rsidR="007D5745" w:rsidRDefault="007D5745">
      <w:pPr>
        <w:ind w:left="1134" w:firstLine="567"/>
        <w:rPr>
          <w:b/>
          <w:bCs/>
          <w:sz w:val="24"/>
          <w:szCs w:val="24"/>
          <w:u w:val="single"/>
          <w:rtl/>
        </w:rPr>
      </w:pPr>
      <w:r>
        <w:rPr>
          <w:b/>
          <w:bCs/>
          <w:sz w:val="24"/>
          <w:szCs w:val="24"/>
          <w:u w:val="single"/>
          <w:rtl/>
        </w:rPr>
        <w:t>אותי.</w:t>
      </w:r>
    </w:p>
    <w:p w14:paraId="7C69F85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מה מפחיד אותך שלא, </w:t>
      </w:r>
    </w:p>
    <w:p w14:paraId="0869110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שהוא יבא פתאום לכיתה שלנו ויתחיל לכעוס וכל זה. </w:t>
      </w:r>
    </w:p>
    <w:p w14:paraId="41BEF0EA"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לכעוס על מה?</w:t>
      </w:r>
    </w:p>
    <w:p w14:paraId="552D23C3"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ש, שגילינו את זה ...</w:t>
      </w:r>
    </w:p>
    <w:p w14:paraId="3FC1D91D"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 אני רוצה לשאול אותך, הוא אמר לך פעם לא לספר?</w:t>
      </w:r>
    </w:p>
    <w:p w14:paraId="0AB30F3F"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 עונה)</w:t>
      </w:r>
    </w:p>
    <w:p w14:paraId="125C91F9"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לא, את עושה לי עם הראש לא.</w:t>
      </w:r>
    </w:p>
    <w:p w14:paraId="0458A5C6"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w:t>
      </w:r>
    </w:p>
    <w:p w14:paraId="57DC45C4"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טוב. יש עוד משהו שאת חושבת שאני צריכה לדעת.</w:t>
      </w:r>
    </w:p>
    <w:p w14:paraId="386D49D1"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שזה מפחיד אותי וזה לא יצא לי..., אני בבוקר חשבתי שאני, שאני </w:t>
      </w:r>
    </w:p>
    <w:p w14:paraId="53B5BA0E" w14:textId="77777777" w:rsidR="007D5745" w:rsidRDefault="007D5745">
      <w:pPr>
        <w:ind w:left="1134" w:firstLine="567"/>
        <w:rPr>
          <w:b/>
          <w:bCs/>
          <w:sz w:val="24"/>
          <w:szCs w:val="24"/>
          <w:rtl/>
        </w:rPr>
      </w:pPr>
      <w:r>
        <w:rPr>
          <w:b/>
          <w:bCs/>
          <w:sz w:val="24"/>
          <w:szCs w:val="24"/>
          <w:rtl/>
        </w:rPr>
        <w:t xml:space="preserve">ייצא, היום בבוקר פתאום נזכרתי בזה, בלילה. </w:t>
      </w:r>
    </w:p>
    <w:p w14:paraId="7DAF90D6" w14:textId="77777777" w:rsidR="007D5745" w:rsidRDefault="007D5745">
      <w:pPr>
        <w:ind w:left="1695"/>
        <w:rPr>
          <w:b/>
          <w:bCs/>
          <w:sz w:val="24"/>
          <w:szCs w:val="24"/>
          <w:rtl/>
        </w:rPr>
      </w:pPr>
      <w:r>
        <w:rPr>
          <w:b/>
          <w:bCs/>
          <w:sz w:val="24"/>
          <w:szCs w:val="24"/>
          <w:rtl/>
        </w:rPr>
        <w:t>ו, אני מעכשיו לא בקשר ... אני הכל ... ממנו אני כבר לא הולכת למשק חי ...</w:t>
      </w:r>
    </w:p>
    <w:p w14:paraId="53545535"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w:t>
      </w:r>
    </w:p>
    <w:p w14:paraId="6555A8A5"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(הפסקה). </w:t>
      </w:r>
    </w:p>
    <w:p w14:paraId="2233AC57"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יש עוד משהו שאת רוצה לספר לי?</w:t>
      </w:r>
    </w:p>
    <w:p w14:paraId="33675CC0"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לא.</w:t>
      </w:r>
    </w:p>
    <w:p w14:paraId="1F5DEEBE"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 xml:space="preserve">אני מוכרחה להגיד לך שלמרות שהיה לך קשה, את סיפרת לי מאוד </w:t>
      </w:r>
    </w:p>
    <w:p w14:paraId="719CC351" w14:textId="77777777" w:rsidR="007D5745" w:rsidRDefault="007D5745">
      <w:pPr>
        <w:ind w:left="1134" w:firstLine="567"/>
        <w:rPr>
          <w:b/>
          <w:bCs/>
          <w:sz w:val="24"/>
          <w:szCs w:val="24"/>
          <w:rtl/>
        </w:rPr>
      </w:pPr>
      <w:r>
        <w:rPr>
          <w:b/>
          <w:bCs/>
          <w:sz w:val="24"/>
          <w:szCs w:val="24"/>
          <w:rtl/>
        </w:rPr>
        <w:t>יפה ותודה, זה בהחלט עזר לי קצת להבין מה קרה.</w:t>
      </w:r>
    </w:p>
    <w:p w14:paraId="25FDE187"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יש לי שאלה. חוץ מזה, חשבנו שהבת שלו בהתחלה שהיא לא יודעת </w:t>
      </w:r>
    </w:p>
    <w:p w14:paraId="17C1CF7D" w14:textId="77777777" w:rsidR="007D5745" w:rsidRDefault="007D5745">
      <w:pPr>
        <w:ind w:left="1701"/>
        <w:rPr>
          <w:b/>
          <w:bCs/>
          <w:sz w:val="24"/>
          <w:szCs w:val="24"/>
          <w:rtl/>
        </w:rPr>
      </w:pPr>
      <w:r>
        <w:rPr>
          <w:b/>
          <w:bCs/>
          <w:sz w:val="24"/>
          <w:szCs w:val="24"/>
          <w:rtl/>
        </w:rPr>
        <w:t>מכלום, גם שמענו את זה בסוד מפני ... חשבנו שהיא לא יודעת, והיא יודעת מה זה? מה שקורה? מה שקרה עם אבא שלה?</w:t>
      </w:r>
    </w:p>
    <w:p w14:paraId="0141A0EA"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אני לא יודעת. אה, אתם שמרתם את זה בסוד ממנה?</w:t>
      </w:r>
    </w:p>
    <w:p w14:paraId="4DC6F4D1"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 אנחנו לא רצינו שהיא תיפגע, חוץ מזה מ. אמרה לי שהיא יודעת </w:t>
      </w:r>
    </w:p>
    <w:p w14:paraId="64AADE86" w14:textId="77777777" w:rsidR="007D5745" w:rsidRDefault="007D5745">
      <w:pPr>
        <w:ind w:left="1134" w:firstLine="567"/>
        <w:rPr>
          <w:b/>
          <w:bCs/>
          <w:sz w:val="24"/>
          <w:szCs w:val="24"/>
          <w:rtl/>
        </w:rPr>
      </w:pPr>
      <w:r>
        <w:rPr>
          <w:b/>
          <w:bCs/>
          <w:sz w:val="24"/>
          <w:szCs w:val="24"/>
          <w:rtl/>
        </w:rPr>
        <w:t>מזה ושהיא אמרה שזה לא אשמתה.</w:t>
      </w:r>
    </w:p>
    <w:p w14:paraId="0A27B5DE" w14:textId="77777777" w:rsidR="007D5745" w:rsidRDefault="007D5745">
      <w:pPr>
        <w:rPr>
          <w:b/>
          <w:bCs/>
          <w:sz w:val="24"/>
          <w:szCs w:val="24"/>
          <w:rtl/>
        </w:rPr>
      </w:pPr>
      <w:r>
        <w:rPr>
          <w:b/>
          <w:bCs/>
          <w:sz w:val="24"/>
          <w:szCs w:val="24"/>
          <w:rtl/>
        </w:rPr>
        <w:tab/>
      </w:r>
      <w:r>
        <w:rPr>
          <w:b/>
          <w:bCs/>
          <w:sz w:val="24"/>
          <w:szCs w:val="24"/>
          <w:rtl/>
        </w:rPr>
        <w:tab/>
        <w:t>ח:</w:t>
      </w:r>
      <w:r>
        <w:rPr>
          <w:b/>
          <w:bCs/>
          <w:sz w:val="24"/>
          <w:szCs w:val="24"/>
          <w:rtl/>
        </w:rPr>
        <w:tab/>
        <w:t>אהה. והיא חברה שלך?</w:t>
      </w:r>
    </w:p>
    <w:p w14:paraId="3078AA71" w14:textId="77777777" w:rsidR="007D5745" w:rsidRDefault="007D5745">
      <w:pPr>
        <w:rPr>
          <w:b/>
          <w:bCs/>
          <w:sz w:val="24"/>
          <w:szCs w:val="24"/>
          <w:rtl/>
        </w:rPr>
      </w:pPr>
      <w:r>
        <w:rPr>
          <w:b/>
          <w:bCs/>
          <w:sz w:val="24"/>
          <w:szCs w:val="24"/>
          <w:rtl/>
        </w:rPr>
        <w:tab/>
      </w:r>
      <w:r>
        <w:rPr>
          <w:b/>
          <w:bCs/>
          <w:sz w:val="24"/>
          <w:szCs w:val="24"/>
          <w:rtl/>
        </w:rPr>
        <w:tab/>
        <w:t>י:</w:t>
      </w:r>
      <w:r>
        <w:rPr>
          <w:b/>
          <w:bCs/>
          <w:sz w:val="24"/>
          <w:szCs w:val="24"/>
          <w:rtl/>
        </w:rPr>
        <w:tab/>
        <w:t xml:space="preserve">כן, ומ. סיפרה לי שהיא היתה אצלה בבית אז אבא שלה הראה לה </w:t>
      </w:r>
    </w:p>
    <w:p w14:paraId="202F6BA6" w14:textId="77777777" w:rsidR="007D5745" w:rsidRDefault="007D5745">
      <w:pPr>
        <w:ind w:left="1134" w:firstLine="567"/>
        <w:rPr>
          <w:b/>
          <w:bCs/>
          <w:sz w:val="24"/>
          <w:szCs w:val="24"/>
          <w:rtl/>
        </w:rPr>
      </w:pPr>
      <w:r>
        <w:rPr>
          <w:b/>
          <w:bCs/>
          <w:sz w:val="24"/>
          <w:szCs w:val="24"/>
          <w:rtl/>
        </w:rPr>
        <w:t>ולבת שלו. מ. סיפרה את הסיפורים האלה..." (הדגשות - ב.א)</w:t>
      </w:r>
    </w:p>
    <w:p w14:paraId="5641746E" w14:textId="77777777" w:rsidR="007D5745" w:rsidRDefault="007D5745">
      <w:pPr>
        <w:rPr>
          <w:b/>
          <w:bCs/>
          <w:sz w:val="24"/>
          <w:szCs w:val="24"/>
          <w:rtl/>
        </w:rPr>
      </w:pPr>
    </w:p>
    <w:p w14:paraId="281C717C" w14:textId="77777777" w:rsidR="007D5745" w:rsidRDefault="007D5745">
      <w:pPr>
        <w:ind w:left="1134" w:firstLine="6"/>
        <w:rPr>
          <w:sz w:val="24"/>
          <w:szCs w:val="24"/>
          <w:rtl/>
        </w:rPr>
      </w:pPr>
      <w:r>
        <w:rPr>
          <w:sz w:val="24"/>
          <w:szCs w:val="24"/>
          <w:rtl/>
        </w:rPr>
        <w:t xml:space="preserve">חוקרת הילדים הביעה את דעתה ביחס לילדה ג.ש שהיתה תלמידת כתה ד', שהילדה נבונה, מפותחת בהתאם לגילה, וורבלית, נאה, שיתפה פעולה ולא היה צורך לדובב אותה, הבינה היטב את הסיטואציה ונראתה נרגשת, דיבורה לווה בתנועות ידיים וגוף, נראתה נבוכה כשהתייחסה לאבר המין. </w:t>
      </w:r>
    </w:p>
    <w:p w14:paraId="663A6D7F" w14:textId="77777777" w:rsidR="007D5745" w:rsidRDefault="007D5745">
      <w:pPr>
        <w:spacing w:before="240"/>
        <w:ind w:left="1134"/>
        <w:rPr>
          <w:sz w:val="24"/>
          <w:szCs w:val="24"/>
          <w:rtl/>
        </w:rPr>
      </w:pPr>
      <w:r>
        <w:rPr>
          <w:sz w:val="24"/>
          <w:szCs w:val="24"/>
          <w:rtl/>
        </w:rPr>
        <w:t xml:space="preserve">היא התרשמה שהעדות מהימנה, התאור מפורט, מעוגן בזמן ובמרחב, מכיל פרטים רבים ומתקשרים למציאות חיי היום יום של הילדה. התמונה שהתקבלה היתה חיה ואוטנטית (ת3/). </w:t>
      </w:r>
    </w:p>
    <w:p w14:paraId="6A879DF7" w14:textId="77777777" w:rsidR="007D5745" w:rsidRDefault="007D5745">
      <w:pPr>
        <w:spacing w:before="240"/>
        <w:ind w:left="1134"/>
        <w:rPr>
          <w:sz w:val="24"/>
          <w:szCs w:val="24"/>
          <w:rtl/>
        </w:rPr>
      </w:pPr>
    </w:p>
    <w:p w14:paraId="6FC3FE18" w14:textId="77777777" w:rsidR="007D5745" w:rsidRDefault="007D5745">
      <w:pPr>
        <w:spacing w:before="240"/>
        <w:ind w:left="1134"/>
        <w:rPr>
          <w:sz w:val="24"/>
          <w:szCs w:val="24"/>
          <w:rtl/>
        </w:rPr>
      </w:pPr>
    </w:p>
    <w:p w14:paraId="4CF7D81A" w14:textId="77777777" w:rsidR="007D5745" w:rsidRDefault="007D5745">
      <w:pPr>
        <w:spacing w:before="240"/>
        <w:ind w:left="1134"/>
        <w:rPr>
          <w:sz w:val="24"/>
          <w:szCs w:val="24"/>
          <w:rtl/>
        </w:rPr>
      </w:pPr>
    </w:p>
    <w:p w14:paraId="5B2A412C" w14:textId="77777777" w:rsidR="007D5745" w:rsidRDefault="007D5745">
      <w:pPr>
        <w:spacing w:before="240" w:line="240" w:lineRule="auto"/>
        <w:rPr>
          <w:sz w:val="24"/>
          <w:szCs w:val="24"/>
          <w:rtl/>
        </w:rPr>
      </w:pPr>
      <w:r>
        <w:rPr>
          <w:sz w:val="24"/>
          <w:szCs w:val="24"/>
          <w:rtl/>
        </w:rPr>
        <w:tab/>
        <w:t>ז.</w:t>
      </w:r>
      <w:r>
        <w:rPr>
          <w:sz w:val="24"/>
          <w:szCs w:val="24"/>
          <w:rtl/>
        </w:rPr>
        <w:tab/>
        <w:t>הילדה מ.ב.ד הינה ילידת 27.11.86.</w:t>
      </w:r>
    </w:p>
    <w:p w14:paraId="7F132C1E" w14:textId="77777777" w:rsidR="007D5745" w:rsidRDefault="007D5745">
      <w:pPr>
        <w:spacing w:before="240" w:line="240" w:lineRule="auto"/>
        <w:ind w:left="567" w:firstLine="567"/>
        <w:rPr>
          <w:sz w:val="24"/>
          <w:szCs w:val="24"/>
          <w:rtl/>
        </w:rPr>
      </w:pPr>
      <w:r>
        <w:rPr>
          <w:sz w:val="24"/>
          <w:szCs w:val="24"/>
          <w:rtl/>
        </w:rPr>
        <w:t xml:space="preserve">בחקירתה על ידי חוקרת הילדים ביום 27.2.96 שהוקלטה נשמע הדו-שיח שלהלן: </w:t>
      </w:r>
    </w:p>
    <w:p w14:paraId="1D9073C3" w14:textId="77777777" w:rsidR="007D5745" w:rsidRDefault="007D5745">
      <w:pPr>
        <w:spacing w:before="240" w:line="240" w:lineRule="auto"/>
        <w:ind w:left="1701" w:hanging="567"/>
        <w:rPr>
          <w:b/>
          <w:bCs/>
          <w:sz w:val="24"/>
          <w:szCs w:val="24"/>
          <w:rtl/>
        </w:rPr>
      </w:pPr>
      <w:r>
        <w:rPr>
          <w:b/>
          <w:bCs/>
          <w:sz w:val="24"/>
          <w:szCs w:val="24"/>
          <w:rtl/>
        </w:rPr>
        <w:t>"י:</w:t>
      </w:r>
      <w:r>
        <w:rPr>
          <w:b/>
          <w:bCs/>
          <w:sz w:val="24"/>
          <w:szCs w:val="24"/>
          <w:rtl/>
        </w:rPr>
        <w:tab/>
        <w:t xml:space="preserve">קרה לי איזה שהוא מקרה בבית ספר אז, </w:t>
      </w:r>
    </w:p>
    <w:p w14:paraId="49B5B2DE" w14:textId="77777777" w:rsidR="007D5745" w:rsidRDefault="007D5745">
      <w:pPr>
        <w:spacing w:before="240" w:line="240" w:lineRule="auto"/>
        <w:ind w:left="1701" w:hanging="567"/>
        <w:rPr>
          <w:b/>
          <w:bCs/>
          <w:sz w:val="24"/>
          <w:szCs w:val="24"/>
          <w:rtl/>
        </w:rPr>
      </w:pPr>
      <w:r>
        <w:rPr>
          <w:b/>
          <w:bCs/>
          <w:sz w:val="24"/>
          <w:szCs w:val="24"/>
          <w:rtl/>
        </w:rPr>
        <w:t>ח:</w:t>
      </w:r>
      <w:r>
        <w:rPr>
          <w:b/>
          <w:bCs/>
          <w:sz w:val="24"/>
          <w:szCs w:val="24"/>
          <w:rtl/>
        </w:rPr>
        <w:tab/>
        <w:t xml:space="preserve">טוב, אז אני באמת מבינה שאת אה, סיפרת לכל מיני אנשים על מה שקרה לך עם אה, </w:t>
      </w:r>
      <w:r w:rsidR="003016E2">
        <w:rPr>
          <w:b/>
          <w:bCs/>
          <w:sz w:val="24"/>
          <w:szCs w:val="24"/>
          <w:rtl/>
        </w:rPr>
        <w:t>פלוני</w:t>
      </w:r>
      <w:r>
        <w:rPr>
          <w:b/>
          <w:bCs/>
          <w:sz w:val="24"/>
          <w:szCs w:val="24"/>
          <w:rtl/>
        </w:rPr>
        <w:t xml:space="preserve"> שהוא מורה ל-</w:t>
      </w:r>
    </w:p>
    <w:p w14:paraId="5A9BBCDF" w14:textId="77777777" w:rsidR="007D5745" w:rsidRDefault="007D5745" w:rsidP="005C0339">
      <w:pPr>
        <w:spacing w:before="240" w:line="240" w:lineRule="auto"/>
        <w:ind w:left="1134"/>
        <w:rPr>
          <w:b/>
          <w:bCs/>
          <w:sz w:val="24"/>
          <w:szCs w:val="24"/>
          <w:rtl/>
        </w:rPr>
      </w:pPr>
      <w:r>
        <w:rPr>
          <w:b/>
          <w:bCs/>
          <w:sz w:val="24"/>
          <w:szCs w:val="24"/>
          <w:rtl/>
        </w:rPr>
        <w:t>י:</w:t>
      </w:r>
      <w:r>
        <w:rPr>
          <w:b/>
          <w:bCs/>
          <w:sz w:val="24"/>
          <w:szCs w:val="24"/>
          <w:rtl/>
        </w:rPr>
        <w:tab/>
        <w:t>סיפרתי לאמא שלי ל</w:t>
      </w:r>
      <w:r w:rsidR="005C0339">
        <w:rPr>
          <w:rFonts w:hint="cs"/>
          <w:b/>
          <w:bCs/>
          <w:sz w:val="24"/>
          <w:szCs w:val="24"/>
          <w:rtl/>
        </w:rPr>
        <w:t>ד.</w:t>
      </w:r>
      <w:r>
        <w:rPr>
          <w:b/>
          <w:bCs/>
          <w:sz w:val="24"/>
          <w:szCs w:val="24"/>
          <w:rtl/>
        </w:rPr>
        <w:t xml:space="preserve"> דודה שלי ... וסיפרתי לל. היא יודעת מי זה. </w:t>
      </w:r>
    </w:p>
    <w:p w14:paraId="23A9A921"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w:t>
      </w:r>
    </w:p>
    <w:p w14:paraId="3ECA22F7"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בגלל שגם לה קרה משהו.</w:t>
      </w:r>
    </w:p>
    <w:p w14:paraId="6BAC3E9C"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טוב אז אני רוצה עכשיו לבקש אה, שתספרי לי מ. את כל מה שקרה לך מהתחלה ועד הסוף הכי טוב שאת זוכרת. </w:t>
      </w:r>
    </w:p>
    <w:p w14:paraId="49EAE18E" w14:textId="77777777" w:rsidR="007D5745" w:rsidRDefault="007D5745">
      <w:pPr>
        <w:spacing w:line="240" w:lineRule="auto"/>
        <w:ind w:left="1701" w:hanging="567"/>
        <w:rPr>
          <w:b/>
          <w:bCs/>
          <w:sz w:val="24"/>
          <w:szCs w:val="24"/>
          <w:rtl/>
        </w:rPr>
      </w:pPr>
      <w:r>
        <w:rPr>
          <w:b/>
          <w:bCs/>
          <w:sz w:val="24"/>
          <w:szCs w:val="24"/>
          <w:rtl/>
        </w:rPr>
        <w:t>י:</w:t>
      </w:r>
      <w:r>
        <w:rPr>
          <w:b/>
          <w:bCs/>
          <w:sz w:val="24"/>
          <w:szCs w:val="24"/>
          <w:rtl/>
        </w:rPr>
        <w:tab/>
        <w:t xml:space="preserve">אני לא זוכרת כל כך בדיוק את ה- זה, אני אספר לך את הסוף. הסוף הוא ש, הוא הלכנו, סיפרתי לאמא ... </w:t>
      </w:r>
      <w:r>
        <w:rPr>
          <w:b/>
          <w:bCs/>
          <w:sz w:val="24"/>
          <w:szCs w:val="24"/>
          <w:u w:val="single"/>
          <w:rtl/>
        </w:rPr>
        <w:t>שאנחנו קוראים לה לזה של הלחמניה של ... בולבול ואנחנו קוראים לזה בולבול</w:t>
      </w:r>
      <w:r>
        <w:rPr>
          <w:b/>
          <w:bCs/>
          <w:sz w:val="24"/>
          <w:szCs w:val="24"/>
          <w:rtl/>
        </w:rPr>
        <w:t xml:space="preserve">. </w:t>
      </w:r>
    </w:p>
    <w:p w14:paraId="52DBDA3A" w14:textId="77777777" w:rsidR="007D5745" w:rsidRDefault="007D5745">
      <w:pPr>
        <w:spacing w:line="240" w:lineRule="auto"/>
        <w:ind w:left="1701"/>
        <w:rPr>
          <w:b/>
          <w:bCs/>
          <w:sz w:val="24"/>
          <w:szCs w:val="24"/>
          <w:rtl/>
        </w:rPr>
      </w:pPr>
      <w:r>
        <w:rPr>
          <w:b/>
          <w:bCs/>
          <w:sz w:val="24"/>
          <w:szCs w:val="24"/>
          <w:rtl/>
        </w:rPr>
        <w:t xml:space="preserve">אז יום אחד אחרי החופש חזרתי ... מבית משק חי, אז אה, הוא לקח אותי מאחורי הכלוב של הארנבות שלנו והוא פשוט הוריד שמה. </w:t>
      </w:r>
      <w:r>
        <w:rPr>
          <w:b/>
          <w:bCs/>
          <w:sz w:val="24"/>
          <w:szCs w:val="24"/>
          <w:u w:val="single"/>
          <w:rtl/>
        </w:rPr>
        <w:t>ושאל אותי מה ההבדל בין הזה של הלחמניה ומה ההבדל ב- ...</w:t>
      </w:r>
    </w:p>
    <w:p w14:paraId="574FD483"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לא שומעת.</w:t>
      </w:r>
    </w:p>
    <w:p w14:paraId="2C987F95"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הוא שאל אותי מה זה, ומה ה, הזה של הלחמניה, ו, ...</w:t>
      </w:r>
    </w:p>
    <w:p w14:paraId="7163305F"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 xml:space="preserve">אהה </w:t>
      </w:r>
    </w:p>
    <w:p w14:paraId="0543A407" w14:textId="77777777" w:rsidR="007D5745" w:rsidRDefault="007D5745">
      <w:pPr>
        <w:spacing w:line="240" w:lineRule="auto"/>
        <w:ind w:left="1701" w:hanging="567"/>
        <w:rPr>
          <w:b/>
          <w:bCs/>
          <w:sz w:val="24"/>
          <w:szCs w:val="24"/>
          <w:rtl/>
        </w:rPr>
      </w:pPr>
      <w:r>
        <w:rPr>
          <w:b/>
          <w:bCs/>
          <w:sz w:val="24"/>
          <w:szCs w:val="24"/>
          <w:rtl/>
        </w:rPr>
        <w:t>י:</w:t>
      </w:r>
      <w:r>
        <w:rPr>
          <w:b/>
          <w:bCs/>
          <w:sz w:val="24"/>
          <w:szCs w:val="24"/>
          <w:rtl/>
        </w:rPr>
        <w:tab/>
        <w:t xml:space="preserve">אני לא בדיוק יודעת איך זה בדיוק אמרתי לו ניסיתי ככה להתחמק אמרתי   לו שיש לי עוד כמה שאני צריכה ללכת לשיעור וזה אז הוא אמר שיש לי עוד חמש דקות וזה. ואז אחרי זה אה, הוא אמר לי לגעת ב, חלק ה, זה. איך אני אסביר לך? (לוחשת). אהה, איך אני אסביר לך את זה? (לוחשת) ה, האחרון? החלק הזה, </w:t>
      </w:r>
      <w:r>
        <w:rPr>
          <w:b/>
          <w:bCs/>
          <w:sz w:val="24"/>
          <w:szCs w:val="24"/>
          <w:u w:val="single"/>
          <w:rtl/>
        </w:rPr>
        <w:t>ואז אם נוגעים שמה חלש אז זה קופץ</w:t>
      </w:r>
      <w:r>
        <w:rPr>
          <w:b/>
          <w:bCs/>
          <w:sz w:val="24"/>
          <w:szCs w:val="24"/>
          <w:rtl/>
        </w:rPr>
        <w:t xml:space="preserve"> ... ואחרי זה הלכתי. </w:t>
      </w:r>
    </w:p>
    <w:p w14:paraId="0EF8493B"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אהה.</w:t>
      </w:r>
    </w:p>
    <w:p w14:paraId="661E281C"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פעם אחת אני זוכרת בערך שהוא שאל אותי מתי שהוא או בבית שלו </w:t>
      </w:r>
    </w:p>
    <w:p w14:paraId="2DF5A58C" w14:textId="77777777" w:rsidR="007D5745" w:rsidRDefault="007D5745">
      <w:pPr>
        <w:spacing w:before="240"/>
        <w:ind w:left="1701"/>
        <w:rPr>
          <w:b/>
          <w:bCs/>
          <w:sz w:val="24"/>
          <w:szCs w:val="24"/>
          <w:rtl/>
        </w:rPr>
      </w:pPr>
      <w:r>
        <w:rPr>
          <w:b/>
          <w:bCs/>
          <w:sz w:val="24"/>
          <w:szCs w:val="24"/>
          <w:rtl/>
        </w:rPr>
        <w:t xml:space="preserve">או מאחורי הכלוב של הארנבות אה, </w:t>
      </w:r>
      <w:r>
        <w:rPr>
          <w:b/>
          <w:bCs/>
          <w:sz w:val="24"/>
          <w:szCs w:val="24"/>
          <w:u w:val="single"/>
          <w:rtl/>
        </w:rPr>
        <w:t>הראה לי את הפצעים שלו ושאל אותי אה, אמר לי לגעת פעם ראשונה</w:t>
      </w:r>
      <w:r>
        <w:rPr>
          <w:b/>
          <w:bCs/>
          <w:sz w:val="24"/>
          <w:szCs w:val="24"/>
          <w:rtl/>
        </w:rPr>
        <w:t xml:space="preserve">. </w:t>
      </w:r>
    </w:p>
    <w:p w14:paraId="43DCAA80" w14:textId="77777777" w:rsidR="007D5745" w:rsidRDefault="007D5745">
      <w:pPr>
        <w:spacing w:before="240"/>
        <w:ind w:left="567" w:firstLine="567"/>
        <w:rPr>
          <w:b/>
          <w:bCs/>
          <w:sz w:val="24"/>
          <w:szCs w:val="24"/>
          <w:rtl/>
        </w:rPr>
      </w:pPr>
      <w:r>
        <w:rPr>
          <w:b/>
          <w:bCs/>
          <w:sz w:val="24"/>
          <w:szCs w:val="24"/>
          <w:rtl/>
        </w:rPr>
        <w:t>ח:</w:t>
      </w:r>
      <w:r>
        <w:rPr>
          <w:b/>
          <w:bCs/>
          <w:sz w:val="24"/>
          <w:szCs w:val="24"/>
          <w:rtl/>
        </w:rPr>
        <w:tab/>
        <w:t xml:space="preserve">אהה. </w:t>
      </w:r>
    </w:p>
    <w:p w14:paraId="0385C4A6"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וזהו.</w:t>
      </w:r>
    </w:p>
    <w:p w14:paraId="3DD5C71B"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ומה עוד?</w:t>
      </w:r>
    </w:p>
    <w:p w14:paraId="4D44367E"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 xml:space="preserve">זהו זה מה שקרה. </w:t>
      </w:r>
    </w:p>
    <w:p w14:paraId="4CEB57E3"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 xml:space="preserve">אהה. </w:t>
      </w:r>
    </w:p>
    <w:p w14:paraId="7B9790AE"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r>
      <w:r>
        <w:rPr>
          <w:b/>
          <w:bCs/>
          <w:sz w:val="24"/>
          <w:szCs w:val="24"/>
          <w:u w:val="single"/>
          <w:rtl/>
        </w:rPr>
        <w:t>ותמיד שהוא פוגש אותי הוא מנשק אותי ומחבק אותי</w:t>
      </w:r>
      <w:r>
        <w:rPr>
          <w:b/>
          <w:bCs/>
          <w:sz w:val="24"/>
          <w:szCs w:val="24"/>
          <w:rtl/>
        </w:rPr>
        <w:t>, ...</w:t>
      </w:r>
    </w:p>
    <w:p w14:paraId="00964EAA"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טוב אה, זה קרה פעם או יותר מפעם אחת?</w:t>
      </w:r>
    </w:p>
    <w:p w14:paraId="21546F28"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 xml:space="preserve">יותר מפ, </w:t>
      </w:r>
      <w:r>
        <w:rPr>
          <w:b/>
          <w:bCs/>
          <w:sz w:val="24"/>
          <w:szCs w:val="24"/>
          <w:u w:val="single"/>
          <w:rtl/>
        </w:rPr>
        <w:t>יותר מפעם אחת בערך שתי פעמים או שלוש.</w:t>
      </w:r>
    </w:p>
    <w:p w14:paraId="3F390921"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אהה, אה, בואי תנסי לספר לי על הפעם שאת זוכרת הכי הכי טוב.</w:t>
      </w:r>
    </w:p>
    <w:p w14:paraId="0A2013CA"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מה?</w:t>
      </w:r>
    </w:p>
    <w:p w14:paraId="0BA3F19F"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את הפעם שאת זוכרת הכי טוב.</w:t>
      </w:r>
    </w:p>
    <w:p w14:paraId="2B790DF2"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אני סיפרתי לך הרגע את הפעם שאני הכי זוכרת.</w:t>
      </w:r>
    </w:p>
    <w:p w14:paraId="5E18C4B2"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שזו היתה הפעם עם הלחמניה?</w:t>
      </w:r>
    </w:p>
    <w:p w14:paraId="773EBAF3"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כן.</w:t>
      </w:r>
    </w:p>
    <w:p w14:paraId="3C96F7C2" w14:textId="77777777" w:rsidR="007D5745" w:rsidRDefault="007D5745">
      <w:pPr>
        <w:ind w:left="1701" w:hanging="567"/>
        <w:rPr>
          <w:b/>
          <w:bCs/>
          <w:sz w:val="24"/>
          <w:szCs w:val="24"/>
          <w:rtl/>
        </w:rPr>
      </w:pPr>
      <w:r>
        <w:rPr>
          <w:b/>
          <w:bCs/>
          <w:sz w:val="24"/>
          <w:szCs w:val="24"/>
          <w:rtl/>
        </w:rPr>
        <w:t>ח:</w:t>
      </w:r>
      <w:r>
        <w:rPr>
          <w:b/>
          <w:bCs/>
          <w:sz w:val="24"/>
          <w:szCs w:val="24"/>
          <w:rtl/>
        </w:rPr>
        <w:tab/>
        <w:t>אז אני רוצה לבקש עכשיו מ. שתנסי לספר לי את הפעם הזאת הכי הכי טוב שאת יכולה מהתחלה עד הסוף את כל מה שקרה שם בדיוק בדיוק. בסדר?</w:t>
      </w:r>
    </w:p>
    <w:p w14:paraId="06ABB482"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פעם אחרונה?</w:t>
      </w:r>
    </w:p>
    <w:p w14:paraId="04388957"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בפעם הזאת כן.</w:t>
      </w:r>
    </w:p>
    <w:p w14:paraId="07F9853B" w14:textId="77777777" w:rsidR="007D5745" w:rsidRDefault="007D5745">
      <w:pPr>
        <w:spacing w:before="240" w:line="240" w:lineRule="auto"/>
        <w:rPr>
          <w:b/>
          <w:bCs/>
          <w:sz w:val="24"/>
          <w:szCs w:val="24"/>
          <w:rtl/>
        </w:rPr>
      </w:pPr>
    </w:p>
    <w:p w14:paraId="0A78EBDF" w14:textId="77777777" w:rsidR="007D5745" w:rsidRDefault="007D5745">
      <w:pPr>
        <w:ind w:left="1701" w:hanging="567"/>
        <w:rPr>
          <w:b/>
          <w:bCs/>
          <w:sz w:val="24"/>
          <w:szCs w:val="24"/>
          <w:rtl/>
        </w:rPr>
      </w:pPr>
      <w:r>
        <w:rPr>
          <w:b/>
          <w:bCs/>
          <w:sz w:val="24"/>
          <w:szCs w:val="24"/>
          <w:rtl/>
        </w:rPr>
        <w:t>י:</w:t>
      </w:r>
      <w:r>
        <w:rPr>
          <w:b/>
          <w:bCs/>
          <w:sz w:val="24"/>
          <w:szCs w:val="24"/>
          <w:rtl/>
        </w:rPr>
        <w:tab/>
        <w:t xml:space="preserve">קרה ש, ש. ילדה מהכיתה שלנו הארנבת קפצה לה והיא לא יכלה </w:t>
      </w:r>
    </w:p>
    <w:p w14:paraId="5BFD8FC5" w14:textId="77777777" w:rsidR="007D5745" w:rsidRDefault="007D5745">
      <w:pPr>
        <w:ind w:left="1701"/>
        <w:rPr>
          <w:b/>
          <w:bCs/>
          <w:sz w:val="24"/>
          <w:szCs w:val="24"/>
          <w:rtl/>
        </w:rPr>
      </w:pPr>
      <w:r>
        <w:rPr>
          <w:b/>
          <w:bCs/>
          <w:sz w:val="24"/>
          <w:szCs w:val="24"/>
          <w:rtl/>
        </w:rPr>
        <w:t>להחזיק אותה אז הוא ביקש ממני להחזיר אותה את הארנבת לכלוב, אז החזרתי אותה אחרי זה הוא קרא לי מאחורי הכלוב של הארנבות לעזור לי שמה.</w:t>
      </w:r>
    </w:p>
    <w:p w14:paraId="29815687" w14:textId="77777777" w:rsidR="007D5745" w:rsidRDefault="007D5745">
      <w:pPr>
        <w:ind w:left="1701"/>
        <w:rPr>
          <w:b/>
          <w:bCs/>
          <w:sz w:val="24"/>
          <w:szCs w:val="24"/>
          <w:rtl/>
        </w:rPr>
      </w:pPr>
      <w:r>
        <w:rPr>
          <w:b/>
          <w:bCs/>
          <w:sz w:val="24"/>
          <w:szCs w:val="24"/>
          <w:rtl/>
        </w:rPr>
        <w:t xml:space="preserve"> הוא, ואז אה, </w:t>
      </w:r>
      <w:r>
        <w:rPr>
          <w:b/>
          <w:bCs/>
          <w:sz w:val="24"/>
          <w:szCs w:val="24"/>
          <w:u w:val="single"/>
          <w:rtl/>
        </w:rPr>
        <w:t>הוא שאל אותי מה ההבדל בין הזה של הלחמניה, לבין ש, לבולבול אמיתי?</w:t>
      </w:r>
    </w:p>
    <w:p w14:paraId="61E14A57" w14:textId="77777777" w:rsidR="007D5745" w:rsidRDefault="007D5745">
      <w:pPr>
        <w:ind w:left="1701"/>
        <w:rPr>
          <w:b/>
          <w:bCs/>
          <w:sz w:val="24"/>
          <w:szCs w:val="24"/>
          <w:rtl/>
        </w:rPr>
      </w:pPr>
      <w:r>
        <w:rPr>
          <w:b/>
          <w:bCs/>
          <w:sz w:val="24"/>
          <w:szCs w:val="24"/>
          <w:rtl/>
        </w:rPr>
        <w:t>ואמרתי לו שהחלק הזה ה, הראשון דומה, כי לא בדיוק יכולתי להסביר לו.</w:t>
      </w:r>
    </w:p>
    <w:p w14:paraId="1AEDC885" w14:textId="77777777" w:rsidR="007D5745" w:rsidRDefault="007D5745">
      <w:pPr>
        <w:ind w:left="1701"/>
        <w:rPr>
          <w:b/>
          <w:bCs/>
          <w:sz w:val="24"/>
          <w:szCs w:val="24"/>
          <w:rtl/>
        </w:rPr>
      </w:pPr>
      <w:r>
        <w:rPr>
          <w:b/>
          <w:bCs/>
          <w:sz w:val="24"/>
          <w:szCs w:val="24"/>
          <w:rtl/>
        </w:rPr>
        <w:t>אחרי זה הוא אמר לי לגעת בחלק האחרון, ה, זה, של הסוף, אז אה, ואז הוא אמר לי שזה בעצם קופץ שנוגעים שמה אז הוא אמר לי לגעת שם. ואז אה, להרגיש איך שזה קופץ.</w:t>
      </w:r>
    </w:p>
    <w:p w14:paraId="2F3252C9"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אהה. כן?</w:t>
      </w:r>
    </w:p>
    <w:p w14:paraId="389EB2E6" w14:textId="77777777" w:rsidR="007D5745" w:rsidRDefault="007D5745">
      <w:pPr>
        <w:spacing w:before="240" w:line="240" w:lineRule="auto"/>
        <w:ind w:left="567" w:firstLine="567"/>
        <w:rPr>
          <w:b/>
          <w:bCs/>
          <w:sz w:val="24"/>
          <w:szCs w:val="24"/>
          <w:rtl/>
        </w:rPr>
      </w:pPr>
    </w:p>
    <w:p w14:paraId="3B41FF24" w14:textId="77777777" w:rsidR="007D5745" w:rsidRDefault="007D5745">
      <w:pPr>
        <w:spacing w:before="240" w:line="240" w:lineRule="auto"/>
        <w:ind w:left="567" w:firstLine="567"/>
        <w:rPr>
          <w:b/>
          <w:bCs/>
          <w:sz w:val="24"/>
          <w:szCs w:val="24"/>
          <w:rtl/>
        </w:rPr>
      </w:pPr>
    </w:p>
    <w:p w14:paraId="6DE5DCE5" w14:textId="77777777" w:rsidR="007D5745" w:rsidRDefault="007D5745">
      <w:pPr>
        <w:ind w:left="1701" w:hanging="567"/>
        <w:rPr>
          <w:b/>
          <w:bCs/>
          <w:sz w:val="24"/>
          <w:szCs w:val="24"/>
          <w:u w:val="single"/>
          <w:rtl/>
        </w:rPr>
      </w:pPr>
      <w:r>
        <w:rPr>
          <w:b/>
          <w:bCs/>
          <w:sz w:val="24"/>
          <w:szCs w:val="24"/>
          <w:rtl/>
        </w:rPr>
        <w:t>י:</w:t>
      </w:r>
      <w:r>
        <w:rPr>
          <w:b/>
          <w:bCs/>
          <w:sz w:val="24"/>
          <w:szCs w:val="24"/>
          <w:rtl/>
        </w:rPr>
        <w:tab/>
        <w:t xml:space="preserve">ואז אה, ניסיתי כמה שיותר להתחמק, אבל אה, לא הצלחתי </w:t>
      </w:r>
      <w:r>
        <w:rPr>
          <w:b/>
          <w:bCs/>
          <w:sz w:val="24"/>
          <w:szCs w:val="24"/>
          <w:u w:val="single"/>
          <w:rtl/>
        </w:rPr>
        <w:t>אז הוא לקח לי את היד ושם לי אותה כאן ואמר לי אממ, ש, ש, את לא צריכה לפחד ואז, ... ואז אחרי זה רצתי לכיתה.</w:t>
      </w:r>
    </w:p>
    <w:p w14:paraId="26582EB6"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 xml:space="preserve">אהה. </w:t>
      </w:r>
    </w:p>
    <w:p w14:paraId="2004B6CA"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זהו.</w:t>
      </w:r>
    </w:p>
    <w:p w14:paraId="6FE51F79"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 את קודם הזכרת שהוא אמר לך אה, לגעת ולהרגיש?</w:t>
      </w:r>
    </w:p>
    <w:p w14:paraId="43F558B9"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 xml:space="preserve">(לא עונה). </w:t>
      </w:r>
    </w:p>
    <w:p w14:paraId="36597D1C"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r>
      <w:r>
        <w:rPr>
          <w:b/>
          <w:bCs/>
          <w:sz w:val="24"/>
          <w:szCs w:val="24"/>
          <w:u w:val="single"/>
          <w:rtl/>
        </w:rPr>
        <w:t>איך זה קופץ?</w:t>
      </w:r>
    </w:p>
    <w:p w14:paraId="22217517"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r>
      <w:r>
        <w:rPr>
          <w:b/>
          <w:bCs/>
          <w:sz w:val="24"/>
          <w:szCs w:val="24"/>
          <w:u w:val="single"/>
          <w:rtl/>
        </w:rPr>
        <w:t>כן</w:t>
      </w:r>
      <w:r>
        <w:rPr>
          <w:b/>
          <w:bCs/>
          <w:sz w:val="24"/>
          <w:szCs w:val="24"/>
          <w:rtl/>
        </w:rPr>
        <w:t>.</w:t>
      </w:r>
    </w:p>
    <w:p w14:paraId="7895A5A1"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את יכולה לספר לי את כל מה שקרה לך על ה- על הנגיעה הזו?</w:t>
      </w:r>
    </w:p>
    <w:p w14:paraId="20000D1F"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r>
      <w:r>
        <w:rPr>
          <w:b/>
          <w:bCs/>
          <w:sz w:val="24"/>
          <w:szCs w:val="24"/>
          <w:u w:val="single"/>
          <w:rtl/>
        </w:rPr>
        <w:t>אממ, הוא אמר לי לגעת</w:t>
      </w:r>
      <w:r>
        <w:rPr>
          <w:b/>
          <w:bCs/>
          <w:sz w:val="24"/>
          <w:szCs w:val="24"/>
          <w:rtl/>
        </w:rPr>
        <w:t>.</w:t>
      </w:r>
    </w:p>
    <w:p w14:paraId="3D042D03" w14:textId="77777777" w:rsidR="007D5745" w:rsidRDefault="007D5745">
      <w:pPr>
        <w:spacing w:before="240" w:line="240" w:lineRule="auto"/>
        <w:ind w:left="567" w:firstLine="567"/>
        <w:rPr>
          <w:b/>
          <w:bCs/>
          <w:sz w:val="24"/>
          <w:szCs w:val="24"/>
          <w:rtl/>
        </w:rPr>
      </w:pPr>
      <w:r>
        <w:rPr>
          <w:b/>
          <w:bCs/>
          <w:sz w:val="24"/>
          <w:szCs w:val="24"/>
          <w:rtl/>
        </w:rPr>
        <w:t xml:space="preserve">ח: </w:t>
      </w:r>
      <w:r>
        <w:rPr>
          <w:b/>
          <w:bCs/>
          <w:sz w:val="24"/>
          <w:szCs w:val="24"/>
          <w:rtl/>
        </w:rPr>
        <w:tab/>
        <w:t>אהה.</w:t>
      </w:r>
    </w:p>
    <w:p w14:paraId="643FA241"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 xml:space="preserve">ו, ה, ... וככה ... ככה. </w:t>
      </w:r>
    </w:p>
    <w:p w14:paraId="78409377" w14:textId="77777777" w:rsidR="007D5745" w:rsidRDefault="007D5745">
      <w:pPr>
        <w:spacing w:before="240" w:line="240" w:lineRule="auto"/>
        <w:ind w:left="567" w:firstLine="567"/>
        <w:rPr>
          <w:b/>
          <w:bCs/>
          <w:sz w:val="24"/>
          <w:szCs w:val="24"/>
          <w:rtl/>
        </w:rPr>
      </w:pPr>
    </w:p>
    <w:p w14:paraId="60664619" w14:textId="77777777" w:rsidR="007D5745" w:rsidRDefault="007D5745">
      <w:pPr>
        <w:ind w:left="1701" w:hanging="567"/>
        <w:rPr>
          <w:b/>
          <w:bCs/>
          <w:sz w:val="24"/>
          <w:szCs w:val="24"/>
          <w:rtl/>
        </w:rPr>
      </w:pPr>
      <w:r>
        <w:rPr>
          <w:b/>
          <w:bCs/>
          <w:sz w:val="24"/>
          <w:szCs w:val="24"/>
          <w:rtl/>
        </w:rPr>
        <w:t>ח:</w:t>
      </w:r>
      <w:r>
        <w:rPr>
          <w:b/>
          <w:bCs/>
          <w:sz w:val="24"/>
          <w:szCs w:val="24"/>
          <w:rtl/>
        </w:rPr>
        <w:tab/>
        <w:t xml:space="preserve">מראה לי את היד, את מחזיקה, אני מנסה לתאר את זה בשביל הטייפ </w:t>
      </w:r>
    </w:p>
    <w:p w14:paraId="4E9C0F50" w14:textId="77777777" w:rsidR="007D5745" w:rsidRDefault="007D5745">
      <w:pPr>
        <w:ind w:left="1701"/>
        <w:rPr>
          <w:b/>
          <w:bCs/>
          <w:sz w:val="24"/>
          <w:szCs w:val="24"/>
          <w:rtl/>
        </w:rPr>
      </w:pPr>
      <w:r>
        <w:rPr>
          <w:b/>
          <w:bCs/>
          <w:sz w:val="24"/>
          <w:szCs w:val="24"/>
          <w:rtl/>
        </w:rPr>
        <w:t>את מה, ש, איך, איך, את מראה לי עם היד?</w:t>
      </w:r>
    </w:p>
    <w:p w14:paraId="54044EEC" w14:textId="77777777" w:rsidR="007D5745" w:rsidRDefault="007D5745">
      <w:pPr>
        <w:ind w:left="1701"/>
        <w:rPr>
          <w:b/>
          <w:bCs/>
          <w:sz w:val="24"/>
          <w:szCs w:val="24"/>
          <w:rtl/>
        </w:rPr>
      </w:pPr>
    </w:p>
    <w:p w14:paraId="44548BED" w14:textId="77777777" w:rsidR="007D5745" w:rsidRDefault="007D5745">
      <w:pPr>
        <w:ind w:left="1134"/>
        <w:rPr>
          <w:b/>
          <w:bCs/>
          <w:sz w:val="24"/>
          <w:szCs w:val="24"/>
          <w:u w:val="single"/>
          <w:rtl/>
        </w:rPr>
      </w:pPr>
      <w:r>
        <w:rPr>
          <w:b/>
          <w:bCs/>
          <w:sz w:val="24"/>
          <w:szCs w:val="24"/>
          <w:rtl/>
        </w:rPr>
        <w:t>י:</w:t>
      </w:r>
      <w:r>
        <w:rPr>
          <w:b/>
          <w:bCs/>
          <w:sz w:val="24"/>
          <w:szCs w:val="24"/>
          <w:rtl/>
        </w:rPr>
        <w:tab/>
      </w:r>
      <w:r>
        <w:rPr>
          <w:b/>
          <w:bCs/>
          <w:sz w:val="24"/>
          <w:szCs w:val="24"/>
          <w:u w:val="single"/>
          <w:rtl/>
        </w:rPr>
        <w:t xml:space="preserve">כאילו פה זה ה- זה הבולבול אז זה כאן, הוא אמר לי להחזיק ככה את </w:t>
      </w:r>
    </w:p>
    <w:p w14:paraId="7A88D4EB" w14:textId="77777777" w:rsidR="007D5745" w:rsidRDefault="007D5745">
      <w:pPr>
        <w:ind w:left="1134" w:firstLine="567"/>
        <w:rPr>
          <w:b/>
          <w:bCs/>
          <w:sz w:val="24"/>
          <w:szCs w:val="24"/>
          <w:u w:val="single"/>
          <w:rtl/>
        </w:rPr>
      </w:pPr>
      <w:r>
        <w:rPr>
          <w:b/>
          <w:bCs/>
          <w:sz w:val="24"/>
          <w:szCs w:val="24"/>
          <w:u w:val="single"/>
          <w:rtl/>
        </w:rPr>
        <w:t>החלק האחרון.</w:t>
      </w:r>
    </w:p>
    <w:p w14:paraId="6E5D22B2" w14:textId="77777777" w:rsidR="007D5745" w:rsidRDefault="007D5745">
      <w:pPr>
        <w:ind w:left="1134"/>
        <w:rPr>
          <w:b/>
          <w:bCs/>
          <w:sz w:val="24"/>
          <w:szCs w:val="24"/>
          <w:u w:val="single"/>
          <w:rtl/>
        </w:rPr>
      </w:pPr>
      <w:r>
        <w:rPr>
          <w:b/>
          <w:bCs/>
          <w:sz w:val="24"/>
          <w:szCs w:val="24"/>
          <w:rtl/>
        </w:rPr>
        <w:t>ח:</w:t>
      </w:r>
      <w:r>
        <w:rPr>
          <w:b/>
          <w:bCs/>
          <w:sz w:val="24"/>
          <w:szCs w:val="24"/>
          <w:rtl/>
        </w:rPr>
        <w:tab/>
      </w:r>
      <w:r>
        <w:rPr>
          <w:b/>
          <w:bCs/>
          <w:sz w:val="24"/>
          <w:szCs w:val="24"/>
          <w:u w:val="single"/>
          <w:rtl/>
        </w:rPr>
        <w:t xml:space="preserve">מראה לי שאת מחזיקה עם היד מסביב כן? כאילו עם האצבעות שלו </w:t>
      </w:r>
    </w:p>
    <w:p w14:paraId="0608F317" w14:textId="77777777" w:rsidR="007D5745" w:rsidRDefault="007D5745">
      <w:pPr>
        <w:ind w:left="1134" w:firstLine="567"/>
        <w:rPr>
          <w:b/>
          <w:bCs/>
          <w:sz w:val="24"/>
          <w:szCs w:val="24"/>
          <w:rtl/>
        </w:rPr>
      </w:pPr>
      <w:r>
        <w:rPr>
          <w:b/>
          <w:bCs/>
          <w:sz w:val="24"/>
          <w:szCs w:val="24"/>
          <w:u w:val="single"/>
          <w:rtl/>
        </w:rPr>
        <w:t>מסביב עם הבולבול שלו?</w:t>
      </w:r>
    </w:p>
    <w:p w14:paraId="2062668A" w14:textId="77777777" w:rsidR="007D5745" w:rsidRDefault="007D5745">
      <w:pPr>
        <w:ind w:left="1134"/>
        <w:rPr>
          <w:b/>
          <w:bCs/>
          <w:sz w:val="24"/>
          <w:szCs w:val="24"/>
          <w:rtl/>
        </w:rPr>
      </w:pPr>
      <w:r>
        <w:rPr>
          <w:b/>
          <w:bCs/>
          <w:sz w:val="24"/>
          <w:szCs w:val="24"/>
          <w:rtl/>
        </w:rPr>
        <w:t>י:</w:t>
      </w:r>
      <w:r>
        <w:rPr>
          <w:b/>
          <w:bCs/>
          <w:sz w:val="24"/>
          <w:szCs w:val="24"/>
          <w:rtl/>
        </w:rPr>
        <w:tab/>
      </w:r>
      <w:r>
        <w:rPr>
          <w:b/>
          <w:bCs/>
          <w:sz w:val="24"/>
          <w:szCs w:val="24"/>
          <w:u w:val="single"/>
          <w:rtl/>
        </w:rPr>
        <w:t>כן</w:t>
      </w:r>
      <w:r>
        <w:rPr>
          <w:b/>
          <w:bCs/>
          <w:sz w:val="24"/>
          <w:szCs w:val="24"/>
          <w:rtl/>
        </w:rPr>
        <w:t>.</w:t>
      </w:r>
    </w:p>
    <w:p w14:paraId="7A0483E9" w14:textId="77777777" w:rsidR="007D5745" w:rsidRDefault="007D5745">
      <w:pPr>
        <w:ind w:left="1701"/>
        <w:rPr>
          <w:b/>
          <w:bCs/>
          <w:sz w:val="24"/>
          <w:szCs w:val="24"/>
          <w:rtl/>
        </w:rPr>
      </w:pPr>
      <w:r>
        <w:rPr>
          <w:b/>
          <w:bCs/>
          <w:sz w:val="24"/>
          <w:szCs w:val="24"/>
          <w:u w:val="single"/>
          <w:rtl/>
        </w:rPr>
        <w:t>הוא אמר לי לגעת ביד מתי שנגעתי בעצם זה קפץ. וזה בכלל גם לא דומה ל- זה של הלחמניה.</w:t>
      </w:r>
      <w:r>
        <w:rPr>
          <w:b/>
          <w:bCs/>
          <w:sz w:val="24"/>
          <w:szCs w:val="24"/>
          <w:rtl/>
        </w:rPr>
        <w:t xml:space="preserve"> </w:t>
      </w:r>
    </w:p>
    <w:p w14:paraId="1A45824D" w14:textId="77777777" w:rsidR="007D5745" w:rsidRDefault="007D5745">
      <w:pPr>
        <w:spacing w:before="240"/>
        <w:ind w:left="567" w:firstLine="567"/>
        <w:rPr>
          <w:b/>
          <w:bCs/>
          <w:sz w:val="24"/>
          <w:szCs w:val="24"/>
          <w:rtl/>
        </w:rPr>
      </w:pPr>
      <w:r>
        <w:rPr>
          <w:b/>
          <w:bCs/>
          <w:sz w:val="24"/>
          <w:szCs w:val="24"/>
          <w:rtl/>
        </w:rPr>
        <w:t>ח:</w:t>
      </w:r>
      <w:r>
        <w:rPr>
          <w:b/>
          <w:bCs/>
          <w:sz w:val="24"/>
          <w:szCs w:val="24"/>
          <w:rtl/>
        </w:rPr>
        <w:tab/>
        <w:t xml:space="preserve">אהה. </w:t>
      </w:r>
    </w:p>
    <w:p w14:paraId="77A472CD"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זהו. </w:t>
      </w:r>
    </w:p>
    <w:p w14:paraId="7AD51077"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אה, מה קרה אחר כך?</w:t>
      </w:r>
    </w:p>
    <w:p w14:paraId="5AE597F2" w14:textId="77777777" w:rsidR="007D5745" w:rsidRDefault="007D5745">
      <w:pPr>
        <w:spacing w:before="240"/>
        <w:ind w:left="567" w:firstLine="567"/>
        <w:rPr>
          <w:b/>
          <w:bCs/>
          <w:sz w:val="24"/>
          <w:szCs w:val="24"/>
          <w:rtl/>
        </w:rPr>
      </w:pPr>
    </w:p>
    <w:p w14:paraId="3502FC5A" w14:textId="77777777" w:rsidR="007D5745" w:rsidRDefault="007D5745">
      <w:pPr>
        <w:ind w:left="1134"/>
        <w:rPr>
          <w:b/>
          <w:bCs/>
          <w:sz w:val="24"/>
          <w:szCs w:val="24"/>
          <w:rtl/>
        </w:rPr>
      </w:pPr>
      <w:r>
        <w:rPr>
          <w:b/>
          <w:bCs/>
          <w:sz w:val="24"/>
          <w:szCs w:val="24"/>
          <w:rtl/>
        </w:rPr>
        <w:t>י:</w:t>
      </w:r>
      <w:r>
        <w:rPr>
          <w:b/>
          <w:bCs/>
          <w:sz w:val="24"/>
          <w:szCs w:val="24"/>
          <w:rtl/>
        </w:rPr>
        <w:tab/>
        <w:t xml:space="preserve">אחר כך אה, אה, הוא נישק אותי וחיבק אותי ועל זה אני, אני רצתי </w:t>
      </w:r>
    </w:p>
    <w:p w14:paraId="4E97CF94" w14:textId="77777777" w:rsidR="007D5745" w:rsidRDefault="007D5745">
      <w:pPr>
        <w:ind w:left="1701"/>
        <w:rPr>
          <w:b/>
          <w:bCs/>
          <w:sz w:val="24"/>
          <w:szCs w:val="24"/>
          <w:rtl/>
        </w:rPr>
      </w:pPr>
      <w:r>
        <w:rPr>
          <w:b/>
          <w:bCs/>
          <w:sz w:val="24"/>
          <w:szCs w:val="24"/>
          <w:rtl/>
        </w:rPr>
        <w:t xml:space="preserve">לכיתה ואז בדרך לפני שיצאתי ממשק חי שרצתי ואז הייתי כמעט בחוץ, אז הוא אמר לי למה את רצה יש לך עוד שתי דקות, ואז אמרתי לו כי אני רוצה לשחק עם חברות שלי או משהו כזה לא בדיוק זוכרת מה אמרתי לו ואז רצתי לכיתה וזהו. </w:t>
      </w:r>
    </w:p>
    <w:p w14:paraId="31033429" w14:textId="77777777" w:rsidR="007D5745" w:rsidRDefault="007D5745">
      <w:pPr>
        <w:ind w:left="1701"/>
        <w:rPr>
          <w:b/>
          <w:bCs/>
          <w:sz w:val="24"/>
          <w:szCs w:val="24"/>
          <w:rtl/>
        </w:rPr>
      </w:pPr>
      <w:r>
        <w:rPr>
          <w:b/>
          <w:bCs/>
          <w:sz w:val="24"/>
          <w:szCs w:val="24"/>
          <w:rtl/>
        </w:rPr>
        <w:t>ו, ולמחרת אה, זה נראה לי לא, לא, אחרי שבוע ביום ראשון שהיה אז אמא שלי קראה לי באמצע החוג היא אמרה ל</w:t>
      </w:r>
      <w:r w:rsidR="003016E2">
        <w:rPr>
          <w:b/>
          <w:bCs/>
          <w:sz w:val="24"/>
          <w:szCs w:val="24"/>
          <w:rtl/>
        </w:rPr>
        <w:t>פלוני</w:t>
      </w:r>
      <w:r>
        <w:rPr>
          <w:b/>
          <w:bCs/>
          <w:sz w:val="24"/>
          <w:szCs w:val="24"/>
          <w:rtl/>
        </w:rPr>
        <w:t xml:space="preserve"> ש זה, ש, ש, שאני עוד כמה זמן חוזרת ובסוף לא חזרתי. </w:t>
      </w:r>
    </w:p>
    <w:p w14:paraId="62F4E91A" w14:textId="77777777" w:rsidR="007D5745" w:rsidRDefault="007D5745">
      <w:pPr>
        <w:ind w:left="1134" w:firstLine="567"/>
        <w:rPr>
          <w:b/>
          <w:bCs/>
          <w:sz w:val="24"/>
          <w:szCs w:val="24"/>
          <w:rtl/>
        </w:rPr>
      </w:pPr>
      <w:r>
        <w:rPr>
          <w:b/>
          <w:bCs/>
          <w:sz w:val="24"/>
          <w:szCs w:val="24"/>
          <w:rtl/>
        </w:rPr>
        <w:t xml:space="preserve">ואז אה אמ, אה, היא שאלה אותי כל מיני שאלות וזהו. </w:t>
      </w:r>
    </w:p>
    <w:p w14:paraId="689F6CF9" w14:textId="77777777" w:rsidR="007D5745" w:rsidRDefault="007D5745" w:rsidP="005C0339">
      <w:pPr>
        <w:ind w:left="1701"/>
        <w:rPr>
          <w:b/>
          <w:bCs/>
          <w:sz w:val="24"/>
          <w:szCs w:val="24"/>
          <w:rtl/>
        </w:rPr>
      </w:pPr>
      <w:r>
        <w:rPr>
          <w:b/>
          <w:bCs/>
          <w:sz w:val="24"/>
          <w:szCs w:val="24"/>
          <w:rtl/>
        </w:rPr>
        <w:t>ונהיה כבר מאוחר ... כאילו ו, סיפרו לי, לר</w:t>
      </w:r>
      <w:r w:rsidR="005C0339">
        <w:rPr>
          <w:rFonts w:hint="cs"/>
          <w:b/>
          <w:bCs/>
          <w:sz w:val="24"/>
          <w:szCs w:val="24"/>
          <w:rtl/>
        </w:rPr>
        <w:t>.</w:t>
      </w:r>
      <w:r>
        <w:rPr>
          <w:b/>
          <w:bCs/>
          <w:sz w:val="24"/>
          <w:szCs w:val="24"/>
          <w:rtl/>
        </w:rPr>
        <w:t xml:space="preserve"> סיפרה לי שקרה לה מקרה דומה.</w:t>
      </w:r>
    </w:p>
    <w:p w14:paraId="47248731" w14:textId="77777777" w:rsidR="007D5745" w:rsidRDefault="007D5745">
      <w:pPr>
        <w:ind w:left="1701"/>
        <w:rPr>
          <w:b/>
          <w:bCs/>
          <w:sz w:val="24"/>
          <w:szCs w:val="24"/>
          <w:rtl/>
        </w:rPr>
      </w:pPr>
      <w:r>
        <w:rPr>
          <w:b/>
          <w:bCs/>
          <w:sz w:val="24"/>
          <w:szCs w:val="24"/>
          <w:rtl/>
        </w:rPr>
        <w:t>ו, אחרי זה יעל אמרה שהיא תעביר אותי חוג שזה לא יקרה שם אף פעם, עוד פעם עד שלא ידברו איתו, ... ויש לו, יש לו, שיש לו איזשהי מחלת מין ושלא יודעת, אמא שלי אמרה לי את זה וגם אה, ...</w:t>
      </w:r>
    </w:p>
    <w:p w14:paraId="5F632A81" w14:textId="77777777" w:rsidR="007D5745" w:rsidRDefault="007D5745">
      <w:pPr>
        <w:ind w:left="1134" w:firstLine="567"/>
        <w:rPr>
          <w:b/>
          <w:bCs/>
          <w:sz w:val="24"/>
          <w:szCs w:val="24"/>
          <w:rtl/>
        </w:rPr>
      </w:pPr>
      <w:r>
        <w:rPr>
          <w:b/>
          <w:bCs/>
          <w:sz w:val="24"/>
          <w:szCs w:val="24"/>
          <w:rtl/>
        </w:rPr>
        <w:t xml:space="preserve">ו, וזהו. </w:t>
      </w:r>
    </w:p>
    <w:p w14:paraId="7A62908B" w14:textId="77777777" w:rsidR="007D5745" w:rsidRDefault="007D5745">
      <w:pPr>
        <w:ind w:left="1134" w:hanging="51"/>
        <w:rPr>
          <w:b/>
          <w:bCs/>
          <w:sz w:val="24"/>
          <w:szCs w:val="24"/>
          <w:rtl/>
        </w:rPr>
      </w:pPr>
      <w:r>
        <w:rPr>
          <w:b/>
          <w:bCs/>
          <w:sz w:val="24"/>
          <w:szCs w:val="24"/>
          <w:rtl/>
        </w:rPr>
        <w:t xml:space="preserve"> ח:</w:t>
      </w:r>
      <w:r>
        <w:rPr>
          <w:b/>
          <w:bCs/>
          <w:sz w:val="24"/>
          <w:szCs w:val="24"/>
          <w:rtl/>
        </w:rPr>
        <w:tab/>
        <w:t>אה, אני רוצה לשאול אותך כמה דברים שלא ברורים לי עד הסוף.</w:t>
      </w:r>
    </w:p>
    <w:p w14:paraId="3250241A" w14:textId="77777777" w:rsidR="007D5745" w:rsidRDefault="007D5745">
      <w:pPr>
        <w:ind w:left="1134" w:firstLine="567"/>
        <w:rPr>
          <w:b/>
          <w:bCs/>
          <w:sz w:val="24"/>
          <w:szCs w:val="24"/>
          <w:rtl/>
        </w:rPr>
      </w:pPr>
      <w:r>
        <w:rPr>
          <w:b/>
          <w:bCs/>
          <w:sz w:val="24"/>
          <w:szCs w:val="24"/>
          <w:rtl/>
        </w:rPr>
        <w:t>כשהוא קרא לך ללכת זה היה מאחורי הכלוב של הארנבות?</w:t>
      </w:r>
    </w:p>
    <w:p w14:paraId="4785B9CF"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כן. </w:t>
      </w:r>
    </w:p>
    <w:p w14:paraId="70361529"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אה, היו עוד ילדים מסביב?</w:t>
      </w:r>
    </w:p>
    <w:p w14:paraId="65D6B35D" w14:textId="77777777" w:rsidR="007D5745" w:rsidRDefault="007D5745">
      <w:pPr>
        <w:spacing w:before="240"/>
        <w:ind w:left="567" w:firstLine="567"/>
        <w:rPr>
          <w:b/>
          <w:bCs/>
          <w:sz w:val="24"/>
          <w:szCs w:val="24"/>
          <w:rtl/>
        </w:rPr>
      </w:pPr>
      <w:r>
        <w:rPr>
          <w:b/>
          <w:bCs/>
          <w:sz w:val="24"/>
          <w:szCs w:val="24"/>
          <w:rtl/>
        </w:rPr>
        <w:t>י:</w:t>
      </w:r>
      <w:r>
        <w:rPr>
          <w:b/>
          <w:bCs/>
          <w:sz w:val="24"/>
          <w:szCs w:val="24"/>
          <w:rtl/>
        </w:rPr>
        <w:tab/>
        <w:t>תצ' בגלל שכולם הלכו ...</w:t>
      </w:r>
    </w:p>
    <w:p w14:paraId="78ABDF28" w14:textId="77777777" w:rsidR="007D5745" w:rsidRDefault="007D5745">
      <w:pPr>
        <w:spacing w:before="240"/>
        <w:ind w:left="567" w:firstLine="567"/>
        <w:rPr>
          <w:b/>
          <w:bCs/>
          <w:sz w:val="24"/>
          <w:szCs w:val="24"/>
          <w:rtl/>
        </w:rPr>
      </w:pPr>
      <w:r>
        <w:rPr>
          <w:b/>
          <w:bCs/>
          <w:sz w:val="24"/>
          <w:szCs w:val="24"/>
          <w:rtl/>
        </w:rPr>
        <w:t>ח:</w:t>
      </w:r>
      <w:r>
        <w:rPr>
          <w:b/>
          <w:bCs/>
          <w:sz w:val="24"/>
          <w:szCs w:val="24"/>
          <w:rtl/>
        </w:rPr>
        <w:tab/>
        <w:t>ולמה, ולמה את נשארת?</w:t>
      </w:r>
    </w:p>
    <w:p w14:paraId="749D02B4" w14:textId="77777777" w:rsidR="007D5745" w:rsidRDefault="007D5745">
      <w:pPr>
        <w:ind w:left="1134"/>
        <w:rPr>
          <w:b/>
          <w:bCs/>
          <w:sz w:val="24"/>
          <w:szCs w:val="24"/>
          <w:rtl/>
        </w:rPr>
      </w:pPr>
      <w:r>
        <w:rPr>
          <w:b/>
          <w:bCs/>
          <w:sz w:val="24"/>
          <w:szCs w:val="24"/>
          <w:rtl/>
        </w:rPr>
        <w:t>י:</w:t>
      </w:r>
      <w:r>
        <w:rPr>
          <w:b/>
          <w:bCs/>
          <w:sz w:val="24"/>
          <w:szCs w:val="24"/>
          <w:rtl/>
        </w:rPr>
        <w:tab/>
        <w:t xml:space="preserve">כי אמר לי כל מיני ... הוא קרא לי ביחד איתו להחזיר את הארנבת </w:t>
      </w:r>
    </w:p>
    <w:p w14:paraId="467DB94A" w14:textId="77777777" w:rsidR="007D5745" w:rsidRDefault="007D5745">
      <w:pPr>
        <w:ind w:left="1134" w:firstLine="567"/>
        <w:rPr>
          <w:b/>
          <w:bCs/>
          <w:sz w:val="24"/>
          <w:szCs w:val="24"/>
          <w:rtl/>
        </w:rPr>
      </w:pPr>
      <w:r>
        <w:rPr>
          <w:b/>
          <w:bCs/>
          <w:sz w:val="24"/>
          <w:szCs w:val="24"/>
          <w:rtl/>
        </w:rPr>
        <w:t>והייתי שמה ליד הארנבת ואמרתי לו ... תברח?</w:t>
      </w:r>
    </w:p>
    <w:p w14:paraId="603A1623"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את אומרת הוא קרא לך להחזיר ארנבת לכלוב.</w:t>
      </w:r>
    </w:p>
    <w:p w14:paraId="2F7016C8" w14:textId="77777777" w:rsidR="007D5745" w:rsidRDefault="007D5745">
      <w:pPr>
        <w:spacing w:before="240"/>
        <w:ind w:left="567" w:firstLine="567"/>
        <w:rPr>
          <w:b/>
          <w:bCs/>
          <w:sz w:val="24"/>
          <w:szCs w:val="24"/>
          <w:rtl/>
        </w:rPr>
      </w:pPr>
      <w:r>
        <w:rPr>
          <w:b/>
          <w:bCs/>
          <w:sz w:val="24"/>
          <w:szCs w:val="24"/>
          <w:rtl/>
        </w:rPr>
        <w:t>י:</w:t>
      </w:r>
      <w:r>
        <w:rPr>
          <w:b/>
          <w:bCs/>
          <w:sz w:val="24"/>
          <w:szCs w:val="24"/>
          <w:rtl/>
        </w:rPr>
        <w:tab/>
        <w:t>כן, ואז אחרי זה מתי שכבר כולם הלכו כבר...</w:t>
      </w:r>
    </w:p>
    <w:p w14:paraId="7A26B6DE" w14:textId="77777777" w:rsidR="007D5745" w:rsidRDefault="007D5745">
      <w:pPr>
        <w:spacing w:before="240"/>
        <w:ind w:left="567" w:firstLine="567"/>
        <w:rPr>
          <w:b/>
          <w:bCs/>
          <w:sz w:val="24"/>
          <w:szCs w:val="24"/>
          <w:rtl/>
        </w:rPr>
      </w:pPr>
      <w:r>
        <w:rPr>
          <w:b/>
          <w:bCs/>
          <w:sz w:val="24"/>
          <w:szCs w:val="24"/>
          <w:rtl/>
        </w:rPr>
        <w:t xml:space="preserve">ח: </w:t>
      </w:r>
      <w:r>
        <w:rPr>
          <w:b/>
          <w:bCs/>
          <w:sz w:val="24"/>
          <w:szCs w:val="24"/>
          <w:rtl/>
        </w:rPr>
        <w:tab/>
        <w:t>אהה.</w:t>
      </w:r>
    </w:p>
    <w:p w14:paraId="3A42560A" w14:textId="77777777" w:rsidR="007D5745" w:rsidRDefault="007D5745">
      <w:pPr>
        <w:spacing w:before="240"/>
        <w:ind w:left="567" w:firstLine="567"/>
        <w:rPr>
          <w:b/>
          <w:bCs/>
          <w:sz w:val="24"/>
          <w:szCs w:val="24"/>
          <w:rtl/>
        </w:rPr>
      </w:pPr>
    </w:p>
    <w:p w14:paraId="1DEB8CFC" w14:textId="77777777" w:rsidR="007D5745" w:rsidRDefault="007D5745">
      <w:pPr>
        <w:spacing w:before="240"/>
        <w:ind w:left="567" w:firstLine="567"/>
        <w:rPr>
          <w:b/>
          <w:bCs/>
          <w:sz w:val="24"/>
          <w:szCs w:val="24"/>
          <w:rtl/>
        </w:rPr>
      </w:pPr>
    </w:p>
    <w:p w14:paraId="708C60BB" w14:textId="77777777" w:rsidR="007D5745" w:rsidRDefault="007D5745">
      <w:pPr>
        <w:ind w:left="1134"/>
        <w:rPr>
          <w:b/>
          <w:bCs/>
          <w:sz w:val="24"/>
          <w:szCs w:val="24"/>
          <w:rtl/>
        </w:rPr>
      </w:pPr>
      <w:r>
        <w:rPr>
          <w:b/>
          <w:bCs/>
          <w:sz w:val="24"/>
          <w:szCs w:val="24"/>
          <w:rtl/>
        </w:rPr>
        <w:t>י:</w:t>
      </w:r>
      <w:r>
        <w:rPr>
          <w:b/>
          <w:bCs/>
          <w:sz w:val="24"/>
          <w:szCs w:val="24"/>
          <w:rtl/>
        </w:rPr>
        <w:tab/>
        <w:t xml:space="preserve">ואז, ואני כבר ידעתי שזה, זה כאילו זה כבר היה הפעם השלישית בערך </w:t>
      </w:r>
    </w:p>
    <w:p w14:paraId="5467E72F" w14:textId="77777777" w:rsidR="007D5745" w:rsidRDefault="007D5745">
      <w:pPr>
        <w:ind w:left="1701"/>
        <w:rPr>
          <w:b/>
          <w:bCs/>
          <w:sz w:val="24"/>
          <w:szCs w:val="24"/>
          <w:rtl/>
        </w:rPr>
      </w:pPr>
      <w:r>
        <w:rPr>
          <w:b/>
          <w:bCs/>
          <w:sz w:val="24"/>
          <w:szCs w:val="24"/>
          <w:rtl/>
        </w:rPr>
        <w:t>או השניה אז כבר ידעתי ורציתי להגיד לו אם היא היתה מחכה שהוא לא יעשה לי את זה</w:t>
      </w:r>
    </w:p>
    <w:p w14:paraId="311CDCA7" w14:textId="77777777" w:rsidR="007D5745" w:rsidRDefault="007D5745">
      <w:pPr>
        <w:spacing w:before="240"/>
        <w:ind w:left="567" w:firstLine="567"/>
        <w:rPr>
          <w:b/>
          <w:bCs/>
          <w:sz w:val="24"/>
          <w:szCs w:val="24"/>
          <w:rtl/>
        </w:rPr>
      </w:pPr>
      <w:r>
        <w:rPr>
          <w:b/>
          <w:bCs/>
          <w:sz w:val="24"/>
          <w:szCs w:val="24"/>
          <w:rtl/>
        </w:rPr>
        <w:t>(הפרעה - דפיקות בדלת).</w:t>
      </w:r>
    </w:p>
    <w:p w14:paraId="3B49BFB2" w14:textId="77777777" w:rsidR="007D5745" w:rsidRDefault="007D5745">
      <w:pPr>
        <w:ind w:left="1134"/>
        <w:rPr>
          <w:b/>
          <w:bCs/>
          <w:sz w:val="24"/>
          <w:szCs w:val="24"/>
          <w:rtl/>
        </w:rPr>
      </w:pPr>
      <w:r>
        <w:rPr>
          <w:b/>
          <w:bCs/>
          <w:sz w:val="24"/>
          <w:szCs w:val="24"/>
          <w:rtl/>
        </w:rPr>
        <w:t>ח:</w:t>
      </w:r>
      <w:r>
        <w:rPr>
          <w:b/>
          <w:bCs/>
          <w:sz w:val="24"/>
          <w:szCs w:val="24"/>
          <w:rtl/>
        </w:rPr>
        <w:tab/>
        <w:t>רק רגע.</w:t>
      </w:r>
    </w:p>
    <w:p w14:paraId="174BDF04" w14:textId="77777777" w:rsidR="007D5745" w:rsidRDefault="007D5745">
      <w:pPr>
        <w:ind w:left="1134" w:firstLine="567"/>
        <w:rPr>
          <w:b/>
          <w:bCs/>
          <w:sz w:val="24"/>
          <w:szCs w:val="24"/>
          <w:rtl/>
        </w:rPr>
      </w:pPr>
      <w:r>
        <w:rPr>
          <w:b/>
          <w:bCs/>
          <w:sz w:val="24"/>
          <w:szCs w:val="24"/>
          <w:rtl/>
        </w:rPr>
        <w:t>אה, אמרנו 15:30. או שתחכה כאן אבל זה יקח לי ... בסדר?</w:t>
      </w:r>
    </w:p>
    <w:p w14:paraId="54B75DA4" w14:textId="77777777" w:rsidR="007D5745" w:rsidRDefault="007D5745">
      <w:pPr>
        <w:ind w:left="1134" w:firstLine="567"/>
        <w:rPr>
          <w:b/>
          <w:bCs/>
          <w:sz w:val="24"/>
          <w:szCs w:val="24"/>
          <w:rtl/>
        </w:rPr>
      </w:pPr>
      <w:r>
        <w:rPr>
          <w:b/>
          <w:bCs/>
          <w:sz w:val="24"/>
          <w:szCs w:val="24"/>
          <w:rtl/>
        </w:rPr>
        <w:t xml:space="preserve">כן, סליחה. </w:t>
      </w:r>
    </w:p>
    <w:p w14:paraId="19903778" w14:textId="77777777" w:rsidR="007D5745" w:rsidRDefault="007D5745">
      <w:pPr>
        <w:ind w:left="1134" w:firstLine="567"/>
        <w:rPr>
          <w:b/>
          <w:bCs/>
          <w:sz w:val="24"/>
          <w:szCs w:val="24"/>
          <w:rtl/>
        </w:rPr>
      </w:pPr>
      <w:r>
        <w:rPr>
          <w:b/>
          <w:bCs/>
          <w:sz w:val="24"/>
          <w:szCs w:val="24"/>
          <w:rtl/>
        </w:rPr>
        <w:t>כו אז אמרת שכבר ידעת כי זה קרה כבר לפני זה פעם. ו-?</w:t>
      </w:r>
    </w:p>
    <w:p w14:paraId="4CACB6BB"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וזהו. </w:t>
      </w:r>
    </w:p>
    <w:p w14:paraId="18EB105C" w14:textId="77777777" w:rsidR="007D5745" w:rsidRDefault="007D5745">
      <w:pPr>
        <w:spacing w:before="240"/>
        <w:ind w:left="567" w:firstLine="567"/>
        <w:rPr>
          <w:b/>
          <w:bCs/>
          <w:sz w:val="24"/>
          <w:szCs w:val="24"/>
          <w:rtl/>
        </w:rPr>
      </w:pPr>
      <w:r>
        <w:rPr>
          <w:b/>
          <w:bCs/>
          <w:sz w:val="24"/>
          <w:szCs w:val="24"/>
          <w:rtl/>
        </w:rPr>
        <w:t>ח:</w:t>
      </w:r>
      <w:r>
        <w:rPr>
          <w:b/>
          <w:bCs/>
          <w:sz w:val="24"/>
          <w:szCs w:val="24"/>
          <w:rtl/>
        </w:rPr>
        <w:tab/>
        <w:t>ואז איך הגעתם לשמה מאחורי הכלוב?</w:t>
      </w:r>
    </w:p>
    <w:p w14:paraId="0CDF4688" w14:textId="77777777" w:rsidR="007D5745" w:rsidRDefault="007D5745">
      <w:pPr>
        <w:ind w:left="1134"/>
        <w:rPr>
          <w:b/>
          <w:bCs/>
          <w:sz w:val="24"/>
          <w:szCs w:val="24"/>
          <w:rtl/>
        </w:rPr>
      </w:pPr>
      <w:r>
        <w:rPr>
          <w:b/>
          <w:bCs/>
          <w:sz w:val="24"/>
          <w:szCs w:val="24"/>
          <w:rtl/>
        </w:rPr>
        <w:t>י:</w:t>
      </w:r>
      <w:r>
        <w:rPr>
          <w:b/>
          <w:bCs/>
          <w:sz w:val="24"/>
          <w:szCs w:val="24"/>
          <w:rtl/>
        </w:rPr>
        <w:tab/>
        <w:t xml:space="preserve">הגענו למשק חי ואז ... הוא הלך מאחורי הכלוב וזה, ואז אני, הוא </w:t>
      </w:r>
    </w:p>
    <w:p w14:paraId="6CA19038" w14:textId="77777777" w:rsidR="007D5745" w:rsidRDefault="007D5745">
      <w:pPr>
        <w:ind w:left="1701"/>
        <w:rPr>
          <w:b/>
          <w:bCs/>
          <w:sz w:val="24"/>
          <w:szCs w:val="24"/>
          <w:rtl/>
        </w:rPr>
      </w:pPr>
      <w:r>
        <w:rPr>
          <w:b/>
          <w:bCs/>
          <w:sz w:val="24"/>
          <w:szCs w:val="24"/>
          <w:rtl/>
        </w:rPr>
        <w:t>קרא, אה, אני שאלתי אותו איפה? אם לנעול את הכלוב או לא אז הוא אמר לי בואי, בואי, בואי ואז אה, ...</w:t>
      </w:r>
    </w:p>
    <w:p w14:paraId="0D2692C2"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אהה. ואז שבאת לשם, את יכולה לתאר לי בדיוק איך הוא היה?</w:t>
      </w:r>
    </w:p>
    <w:p w14:paraId="1BD8CADC"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כבר אה, בערך המכנסיים שלו הגיעו עד לכאן. </w:t>
      </w:r>
    </w:p>
    <w:p w14:paraId="66EB1E1B" w14:textId="77777777" w:rsidR="007D5745" w:rsidRDefault="007D5745">
      <w:pPr>
        <w:spacing w:before="240"/>
        <w:ind w:left="567" w:firstLine="567"/>
        <w:rPr>
          <w:b/>
          <w:bCs/>
          <w:sz w:val="24"/>
          <w:szCs w:val="24"/>
          <w:rtl/>
        </w:rPr>
      </w:pPr>
      <w:r>
        <w:rPr>
          <w:b/>
          <w:bCs/>
          <w:sz w:val="24"/>
          <w:szCs w:val="24"/>
          <w:rtl/>
        </w:rPr>
        <w:t>ח:</w:t>
      </w:r>
      <w:r>
        <w:rPr>
          <w:b/>
          <w:bCs/>
          <w:sz w:val="24"/>
          <w:szCs w:val="24"/>
          <w:rtl/>
        </w:rPr>
        <w:tab/>
        <w:t>מראה ליד הברכיים.</w:t>
      </w:r>
    </w:p>
    <w:p w14:paraId="64EED6E3" w14:textId="77777777" w:rsidR="007D5745" w:rsidRDefault="007D5745">
      <w:pPr>
        <w:spacing w:before="240"/>
        <w:ind w:left="567" w:firstLine="567"/>
        <w:rPr>
          <w:b/>
          <w:bCs/>
          <w:sz w:val="24"/>
          <w:szCs w:val="24"/>
          <w:rtl/>
        </w:rPr>
      </w:pPr>
      <w:r>
        <w:rPr>
          <w:b/>
          <w:bCs/>
          <w:sz w:val="24"/>
          <w:szCs w:val="24"/>
          <w:rtl/>
        </w:rPr>
        <w:t>י:</w:t>
      </w:r>
      <w:r>
        <w:rPr>
          <w:b/>
          <w:bCs/>
          <w:sz w:val="24"/>
          <w:szCs w:val="24"/>
          <w:rtl/>
        </w:rPr>
        <w:tab/>
        <w:t>כן.</w:t>
      </w:r>
    </w:p>
    <w:p w14:paraId="39B69D94" w14:textId="77777777" w:rsidR="007D5745" w:rsidRDefault="007D5745">
      <w:pPr>
        <w:spacing w:before="240"/>
        <w:ind w:left="567" w:firstLine="567"/>
        <w:rPr>
          <w:b/>
          <w:bCs/>
          <w:sz w:val="24"/>
          <w:szCs w:val="24"/>
          <w:rtl/>
        </w:rPr>
      </w:pPr>
      <w:r>
        <w:rPr>
          <w:b/>
          <w:bCs/>
          <w:sz w:val="24"/>
          <w:szCs w:val="24"/>
          <w:rtl/>
        </w:rPr>
        <w:t>ח:</w:t>
      </w:r>
      <w:r>
        <w:rPr>
          <w:b/>
          <w:bCs/>
          <w:sz w:val="24"/>
          <w:szCs w:val="24"/>
          <w:rtl/>
        </w:rPr>
        <w:tab/>
        <w:t>זאת אומרת המכנסיים והתחתונים שלו היו מורדות עד הברכיים.</w:t>
      </w:r>
    </w:p>
    <w:p w14:paraId="2DC80BD0" w14:textId="77777777" w:rsidR="007D5745" w:rsidRDefault="007D5745">
      <w:pPr>
        <w:spacing w:before="240"/>
        <w:ind w:left="567" w:firstLine="567"/>
        <w:rPr>
          <w:b/>
          <w:bCs/>
          <w:sz w:val="24"/>
          <w:szCs w:val="24"/>
          <w:rtl/>
        </w:rPr>
      </w:pPr>
      <w:r>
        <w:rPr>
          <w:b/>
          <w:bCs/>
          <w:sz w:val="24"/>
          <w:szCs w:val="24"/>
          <w:rtl/>
        </w:rPr>
        <w:t>י:</w:t>
      </w:r>
      <w:r>
        <w:rPr>
          <w:b/>
          <w:bCs/>
          <w:sz w:val="24"/>
          <w:szCs w:val="24"/>
          <w:rtl/>
        </w:rPr>
        <w:tab/>
        <w:t>כן. בערך. ו, ואז היה ...</w:t>
      </w:r>
    </w:p>
    <w:p w14:paraId="6E79E441" w14:textId="77777777" w:rsidR="007D5745" w:rsidRDefault="007D5745">
      <w:pPr>
        <w:spacing w:before="240"/>
        <w:ind w:left="567" w:firstLine="567"/>
        <w:rPr>
          <w:b/>
          <w:bCs/>
          <w:sz w:val="24"/>
          <w:szCs w:val="24"/>
          <w:rtl/>
        </w:rPr>
      </w:pPr>
      <w:r>
        <w:rPr>
          <w:b/>
          <w:bCs/>
          <w:sz w:val="24"/>
          <w:szCs w:val="24"/>
          <w:rtl/>
        </w:rPr>
        <w:t>(הפרעה)</w:t>
      </w:r>
    </w:p>
    <w:p w14:paraId="55368C92" w14:textId="77777777" w:rsidR="007D5745" w:rsidRDefault="007D5745">
      <w:pPr>
        <w:ind w:left="1134"/>
        <w:rPr>
          <w:b/>
          <w:bCs/>
          <w:sz w:val="24"/>
          <w:szCs w:val="24"/>
          <w:rtl/>
        </w:rPr>
      </w:pPr>
      <w:r>
        <w:rPr>
          <w:b/>
          <w:bCs/>
          <w:sz w:val="24"/>
          <w:szCs w:val="24"/>
          <w:rtl/>
        </w:rPr>
        <w:t>ח:</w:t>
      </w:r>
      <w:r>
        <w:rPr>
          <w:b/>
          <w:bCs/>
          <w:sz w:val="24"/>
          <w:szCs w:val="24"/>
          <w:rtl/>
        </w:rPr>
        <w:tab/>
        <w:t xml:space="preserve">ואז היה הסיפור שהוא אמר לך אה, לגעת ולהגיד בין להגיד לבין מה זה </w:t>
      </w:r>
    </w:p>
    <w:p w14:paraId="28BB99BA" w14:textId="77777777" w:rsidR="007D5745" w:rsidRDefault="007D5745">
      <w:pPr>
        <w:ind w:left="1134" w:firstLine="567"/>
        <w:rPr>
          <w:b/>
          <w:bCs/>
          <w:sz w:val="24"/>
          <w:szCs w:val="24"/>
          <w:rtl/>
        </w:rPr>
      </w:pPr>
      <w:r>
        <w:rPr>
          <w:b/>
          <w:bCs/>
          <w:sz w:val="24"/>
          <w:szCs w:val="24"/>
          <w:rtl/>
        </w:rPr>
        <w:t xml:space="preserve">שונה מה - מהלחמניה מהקצה של הלחמניה. </w:t>
      </w:r>
    </w:p>
    <w:p w14:paraId="4005427F" w14:textId="77777777" w:rsidR="007D5745" w:rsidRDefault="007D5745">
      <w:pPr>
        <w:ind w:left="1134" w:firstLine="567"/>
        <w:rPr>
          <w:b/>
          <w:bCs/>
          <w:sz w:val="24"/>
          <w:szCs w:val="24"/>
          <w:rtl/>
        </w:rPr>
      </w:pPr>
      <w:r>
        <w:rPr>
          <w:b/>
          <w:bCs/>
          <w:sz w:val="24"/>
          <w:szCs w:val="24"/>
          <w:rtl/>
        </w:rPr>
        <w:t xml:space="preserve">אה, זה היה הרבה זמן שאת נגעת, או ש, </w:t>
      </w:r>
    </w:p>
    <w:p w14:paraId="24D4D862" w14:textId="77777777" w:rsidR="007D5745" w:rsidRDefault="007D5745">
      <w:pPr>
        <w:spacing w:before="240"/>
        <w:ind w:left="567" w:firstLine="567"/>
        <w:rPr>
          <w:b/>
          <w:bCs/>
          <w:sz w:val="24"/>
          <w:szCs w:val="24"/>
          <w:rtl/>
        </w:rPr>
      </w:pPr>
      <w:r>
        <w:rPr>
          <w:b/>
          <w:bCs/>
          <w:sz w:val="24"/>
          <w:szCs w:val="24"/>
          <w:rtl/>
        </w:rPr>
        <w:t>י:</w:t>
      </w:r>
      <w:r>
        <w:rPr>
          <w:b/>
          <w:bCs/>
          <w:sz w:val="24"/>
          <w:szCs w:val="24"/>
          <w:rtl/>
        </w:rPr>
        <w:tab/>
        <w:t>אה, לא.</w:t>
      </w:r>
    </w:p>
    <w:p w14:paraId="147DDDB4"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אהה.</w:t>
      </w:r>
    </w:p>
    <w:p w14:paraId="3BAEFB69"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בערך דקה, דקה או חצי דקה לא יודעת לא היה לי שעון. </w:t>
      </w:r>
    </w:p>
    <w:p w14:paraId="42EFCDC0" w14:textId="77777777" w:rsidR="007D5745" w:rsidRDefault="007D5745">
      <w:pPr>
        <w:spacing w:before="240"/>
        <w:ind w:left="567" w:firstLine="567"/>
        <w:rPr>
          <w:b/>
          <w:bCs/>
          <w:sz w:val="24"/>
          <w:szCs w:val="24"/>
          <w:rtl/>
        </w:rPr>
      </w:pPr>
      <w:r>
        <w:rPr>
          <w:b/>
          <w:bCs/>
          <w:sz w:val="24"/>
          <w:szCs w:val="24"/>
          <w:rtl/>
        </w:rPr>
        <w:t>ח:</w:t>
      </w:r>
      <w:r>
        <w:rPr>
          <w:b/>
          <w:bCs/>
          <w:sz w:val="24"/>
          <w:szCs w:val="24"/>
          <w:rtl/>
        </w:rPr>
        <w:tab/>
        <w:t>ומה היה בזמן שאת נגעת מה הוא עשה?</w:t>
      </w:r>
    </w:p>
    <w:p w14:paraId="04B51A17" w14:textId="77777777" w:rsidR="007D5745" w:rsidRDefault="007D5745">
      <w:pPr>
        <w:spacing w:before="240"/>
        <w:ind w:left="567" w:firstLine="567"/>
        <w:rPr>
          <w:b/>
          <w:bCs/>
          <w:sz w:val="24"/>
          <w:szCs w:val="24"/>
          <w:rtl/>
        </w:rPr>
      </w:pPr>
    </w:p>
    <w:p w14:paraId="32B6A7F1" w14:textId="77777777" w:rsidR="007D5745" w:rsidRDefault="007D5745">
      <w:pPr>
        <w:ind w:left="1701" w:hanging="567"/>
        <w:rPr>
          <w:b/>
          <w:bCs/>
          <w:sz w:val="24"/>
          <w:szCs w:val="24"/>
          <w:rtl/>
        </w:rPr>
      </w:pPr>
      <w:r>
        <w:rPr>
          <w:b/>
          <w:bCs/>
          <w:sz w:val="24"/>
          <w:szCs w:val="24"/>
          <w:rtl/>
        </w:rPr>
        <w:t>י:</w:t>
      </w:r>
      <w:r>
        <w:rPr>
          <w:b/>
          <w:bCs/>
          <w:sz w:val="24"/>
          <w:szCs w:val="24"/>
          <w:rtl/>
        </w:rPr>
        <w:tab/>
      </w:r>
      <w:r>
        <w:rPr>
          <w:b/>
          <w:bCs/>
          <w:sz w:val="24"/>
          <w:szCs w:val="24"/>
          <w:u w:val="single"/>
          <w:rtl/>
        </w:rPr>
        <w:t xml:space="preserve">הוא עמד. הוא אמר לי להרגיש ... אחרי זה לפני שהוא הוריד את ה- זה </w:t>
      </w:r>
      <w:r>
        <w:rPr>
          <w:b/>
          <w:bCs/>
          <w:sz w:val="24"/>
          <w:szCs w:val="24"/>
          <w:u w:val="single"/>
          <w:rtl/>
        </w:rPr>
        <w:br/>
        <w:t xml:space="preserve">אז לא יודעת ... אז אה, הוא לקח אותי לגוף שלו וחיבק אותי ונישק אותי, ואז אה, </w:t>
      </w:r>
      <w:r>
        <w:rPr>
          <w:b/>
          <w:bCs/>
          <w:sz w:val="24"/>
          <w:szCs w:val="24"/>
          <w:rtl/>
        </w:rPr>
        <w:t xml:space="preserve">... </w:t>
      </w:r>
    </w:p>
    <w:p w14:paraId="24559C3F" w14:textId="77777777" w:rsidR="007D5745" w:rsidRDefault="007D5745">
      <w:pPr>
        <w:ind w:left="1701" w:hanging="567"/>
        <w:rPr>
          <w:b/>
          <w:bCs/>
          <w:sz w:val="24"/>
          <w:szCs w:val="24"/>
          <w:rtl/>
        </w:rPr>
      </w:pPr>
      <w:r>
        <w:rPr>
          <w:b/>
          <w:bCs/>
          <w:sz w:val="24"/>
          <w:szCs w:val="24"/>
          <w:rtl/>
        </w:rPr>
        <w:t>ח:</w:t>
      </w:r>
      <w:r>
        <w:rPr>
          <w:b/>
          <w:bCs/>
          <w:sz w:val="24"/>
          <w:szCs w:val="24"/>
          <w:rtl/>
        </w:rPr>
        <w:tab/>
      </w:r>
      <w:r>
        <w:rPr>
          <w:b/>
          <w:bCs/>
          <w:sz w:val="24"/>
          <w:szCs w:val="24"/>
          <w:u w:val="single"/>
          <w:rtl/>
        </w:rPr>
        <w:t xml:space="preserve">כשאת אומרת שהוא חיבק אותך ונישק אותך הוא היה לבוש או היה </w:t>
      </w:r>
      <w:r>
        <w:rPr>
          <w:b/>
          <w:bCs/>
          <w:sz w:val="24"/>
          <w:szCs w:val="24"/>
          <w:u w:val="single"/>
          <w:rtl/>
        </w:rPr>
        <w:br/>
        <w:t>עם מכנסיים או בלי?</w:t>
      </w:r>
    </w:p>
    <w:p w14:paraId="0357F29C" w14:textId="77777777" w:rsidR="007D5745" w:rsidRDefault="007D5745">
      <w:pPr>
        <w:ind w:left="1701" w:hanging="567"/>
        <w:rPr>
          <w:b/>
          <w:bCs/>
          <w:sz w:val="24"/>
          <w:szCs w:val="24"/>
          <w:rtl/>
        </w:rPr>
      </w:pPr>
      <w:r>
        <w:rPr>
          <w:b/>
          <w:bCs/>
          <w:sz w:val="24"/>
          <w:szCs w:val="24"/>
          <w:rtl/>
        </w:rPr>
        <w:t>י:</w:t>
      </w:r>
      <w:r>
        <w:rPr>
          <w:b/>
          <w:bCs/>
          <w:sz w:val="24"/>
          <w:szCs w:val="24"/>
          <w:rtl/>
        </w:rPr>
        <w:tab/>
      </w:r>
      <w:r>
        <w:rPr>
          <w:b/>
          <w:bCs/>
          <w:sz w:val="24"/>
          <w:szCs w:val="24"/>
          <w:u w:val="single"/>
          <w:rtl/>
        </w:rPr>
        <w:t>לא ממש סגורים</w:t>
      </w:r>
      <w:r>
        <w:rPr>
          <w:b/>
          <w:bCs/>
          <w:sz w:val="24"/>
          <w:szCs w:val="24"/>
          <w:rtl/>
        </w:rPr>
        <w:t xml:space="preserve">. אבל אני לא בדיוק זוכרת כי כבר קרה לי כמה פעמים </w:t>
      </w:r>
    </w:p>
    <w:p w14:paraId="6002F65A" w14:textId="77777777" w:rsidR="007D5745" w:rsidRDefault="007D5745">
      <w:pPr>
        <w:ind w:left="1701"/>
        <w:rPr>
          <w:b/>
          <w:bCs/>
          <w:sz w:val="24"/>
          <w:szCs w:val="24"/>
          <w:rtl/>
        </w:rPr>
      </w:pPr>
      <w:r>
        <w:rPr>
          <w:b/>
          <w:bCs/>
          <w:sz w:val="24"/>
          <w:szCs w:val="24"/>
          <w:rtl/>
        </w:rPr>
        <w:t xml:space="preserve">אז אני לא, כי פעם אחת קרה לי שהוא היה בלי ופעם אחת עם אז אני לא זוכרת. </w:t>
      </w:r>
    </w:p>
    <w:p w14:paraId="6CB1D6ED"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וכשהוא חיבק ונישק אותך את יכולה לתאר לי איך הוא עשה את </w:t>
      </w:r>
    </w:p>
    <w:p w14:paraId="7D8F2214" w14:textId="77777777" w:rsidR="007D5745" w:rsidRDefault="007D5745">
      <w:pPr>
        <w:ind w:left="1701"/>
        <w:rPr>
          <w:b/>
          <w:bCs/>
          <w:sz w:val="24"/>
          <w:szCs w:val="24"/>
          <w:rtl/>
        </w:rPr>
      </w:pPr>
      <w:r>
        <w:rPr>
          <w:b/>
          <w:bCs/>
          <w:sz w:val="24"/>
          <w:szCs w:val="24"/>
          <w:rtl/>
        </w:rPr>
        <w:t>זה?</w:t>
      </w:r>
    </w:p>
    <w:p w14:paraId="771B4D54" w14:textId="77777777" w:rsidR="007D5745" w:rsidRDefault="007D5745">
      <w:pPr>
        <w:ind w:left="1701" w:hanging="567"/>
        <w:rPr>
          <w:b/>
          <w:bCs/>
          <w:sz w:val="24"/>
          <w:szCs w:val="24"/>
          <w:rtl/>
        </w:rPr>
      </w:pPr>
      <w:r>
        <w:rPr>
          <w:b/>
          <w:bCs/>
          <w:sz w:val="24"/>
          <w:szCs w:val="24"/>
          <w:rtl/>
        </w:rPr>
        <w:t>י:</w:t>
      </w:r>
      <w:r>
        <w:rPr>
          <w:b/>
          <w:bCs/>
          <w:sz w:val="24"/>
          <w:szCs w:val="24"/>
          <w:rtl/>
        </w:rPr>
        <w:tab/>
        <w:t xml:space="preserve">אממ, לא בדיוק, הוא חיבק אותי ... ככה ולקח אותי ככה חיבק אותי </w:t>
      </w:r>
    </w:p>
    <w:p w14:paraId="6D72774A" w14:textId="77777777" w:rsidR="007D5745" w:rsidRDefault="007D5745">
      <w:pPr>
        <w:ind w:left="1701"/>
        <w:rPr>
          <w:b/>
          <w:bCs/>
          <w:sz w:val="24"/>
          <w:szCs w:val="24"/>
          <w:rtl/>
        </w:rPr>
      </w:pPr>
      <w:r>
        <w:rPr>
          <w:b/>
          <w:bCs/>
          <w:sz w:val="24"/>
          <w:szCs w:val="24"/>
          <w:rtl/>
        </w:rPr>
        <w:t xml:space="preserve">ואז אה, נישק אותי. </w:t>
      </w:r>
    </w:p>
    <w:p w14:paraId="5B5741C0" w14:textId="77777777" w:rsidR="007D5745" w:rsidRDefault="007D5745">
      <w:pPr>
        <w:spacing w:before="240"/>
        <w:ind w:left="567" w:firstLine="567"/>
        <w:rPr>
          <w:b/>
          <w:bCs/>
          <w:sz w:val="24"/>
          <w:szCs w:val="24"/>
          <w:rtl/>
        </w:rPr>
      </w:pPr>
      <w:r>
        <w:rPr>
          <w:b/>
          <w:bCs/>
          <w:sz w:val="24"/>
          <w:szCs w:val="24"/>
          <w:rtl/>
        </w:rPr>
        <w:t>ח:</w:t>
      </w:r>
      <w:r>
        <w:rPr>
          <w:b/>
          <w:bCs/>
          <w:sz w:val="24"/>
          <w:szCs w:val="24"/>
          <w:rtl/>
        </w:rPr>
        <w:tab/>
      </w:r>
      <w:r>
        <w:rPr>
          <w:b/>
          <w:bCs/>
          <w:sz w:val="24"/>
          <w:szCs w:val="24"/>
          <w:u w:val="single"/>
          <w:rtl/>
        </w:rPr>
        <w:t>איפה הוא נישק אותך</w:t>
      </w:r>
      <w:r>
        <w:rPr>
          <w:b/>
          <w:bCs/>
          <w:sz w:val="24"/>
          <w:szCs w:val="24"/>
          <w:rtl/>
        </w:rPr>
        <w:t>?</w:t>
      </w:r>
    </w:p>
    <w:p w14:paraId="3D8243EF" w14:textId="77777777" w:rsidR="007D5745" w:rsidRDefault="007D5745">
      <w:pPr>
        <w:spacing w:before="240"/>
        <w:ind w:left="567" w:firstLine="567"/>
        <w:rPr>
          <w:b/>
          <w:bCs/>
          <w:sz w:val="24"/>
          <w:szCs w:val="24"/>
          <w:rtl/>
        </w:rPr>
      </w:pPr>
      <w:r>
        <w:rPr>
          <w:b/>
          <w:bCs/>
          <w:sz w:val="24"/>
          <w:szCs w:val="24"/>
          <w:rtl/>
        </w:rPr>
        <w:t>י:</w:t>
      </w:r>
      <w:r>
        <w:rPr>
          <w:b/>
          <w:bCs/>
          <w:sz w:val="24"/>
          <w:szCs w:val="24"/>
          <w:rtl/>
        </w:rPr>
        <w:tab/>
        <w:t>(לא עונה)</w:t>
      </w:r>
    </w:p>
    <w:p w14:paraId="4974F1DA"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 איפה?</w:t>
      </w:r>
    </w:p>
    <w:p w14:paraId="266F23B8" w14:textId="77777777" w:rsidR="007D5745" w:rsidRDefault="007D5745">
      <w:pPr>
        <w:spacing w:before="240"/>
        <w:ind w:left="567" w:firstLine="567"/>
        <w:rPr>
          <w:b/>
          <w:bCs/>
          <w:sz w:val="24"/>
          <w:szCs w:val="24"/>
          <w:rtl/>
        </w:rPr>
      </w:pPr>
      <w:r>
        <w:rPr>
          <w:b/>
          <w:bCs/>
          <w:sz w:val="24"/>
          <w:szCs w:val="24"/>
          <w:rtl/>
        </w:rPr>
        <w:t>י:</w:t>
      </w:r>
      <w:r>
        <w:rPr>
          <w:b/>
          <w:bCs/>
          <w:sz w:val="24"/>
          <w:szCs w:val="24"/>
          <w:rtl/>
        </w:rPr>
        <w:tab/>
      </w:r>
      <w:r>
        <w:rPr>
          <w:b/>
          <w:bCs/>
          <w:sz w:val="24"/>
          <w:szCs w:val="24"/>
          <w:u w:val="single"/>
          <w:rtl/>
        </w:rPr>
        <w:t>בשפתיים.</w:t>
      </w:r>
      <w:r>
        <w:rPr>
          <w:b/>
          <w:bCs/>
          <w:sz w:val="24"/>
          <w:szCs w:val="24"/>
          <w:rtl/>
        </w:rPr>
        <w:t xml:space="preserve"> </w:t>
      </w:r>
    </w:p>
    <w:p w14:paraId="10BA166C" w14:textId="77777777" w:rsidR="007D5745" w:rsidRDefault="007D5745">
      <w:pPr>
        <w:spacing w:before="240"/>
        <w:ind w:left="567" w:firstLine="567"/>
        <w:rPr>
          <w:b/>
          <w:bCs/>
          <w:sz w:val="24"/>
          <w:szCs w:val="24"/>
          <w:rtl/>
        </w:rPr>
      </w:pPr>
      <w:r>
        <w:rPr>
          <w:b/>
          <w:bCs/>
          <w:sz w:val="24"/>
          <w:szCs w:val="24"/>
          <w:rtl/>
        </w:rPr>
        <w:t>ח:</w:t>
      </w:r>
      <w:r>
        <w:rPr>
          <w:b/>
          <w:bCs/>
          <w:sz w:val="24"/>
          <w:szCs w:val="24"/>
          <w:rtl/>
        </w:rPr>
        <w:tab/>
      </w:r>
      <w:r>
        <w:rPr>
          <w:b/>
          <w:bCs/>
          <w:sz w:val="24"/>
          <w:szCs w:val="24"/>
          <w:u w:val="single"/>
          <w:rtl/>
        </w:rPr>
        <w:t>בשפתיים?</w:t>
      </w:r>
    </w:p>
    <w:p w14:paraId="4DFAF923" w14:textId="77777777" w:rsidR="007D5745" w:rsidRDefault="007D5745">
      <w:pPr>
        <w:spacing w:before="240"/>
        <w:ind w:left="567" w:firstLine="567"/>
        <w:rPr>
          <w:b/>
          <w:bCs/>
          <w:sz w:val="24"/>
          <w:szCs w:val="24"/>
          <w:rtl/>
        </w:rPr>
      </w:pPr>
      <w:r>
        <w:rPr>
          <w:b/>
          <w:bCs/>
          <w:sz w:val="24"/>
          <w:szCs w:val="24"/>
          <w:rtl/>
        </w:rPr>
        <w:t>י:</w:t>
      </w:r>
      <w:r>
        <w:rPr>
          <w:b/>
          <w:bCs/>
          <w:sz w:val="24"/>
          <w:szCs w:val="24"/>
          <w:rtl/>
        </w:rPr>
        <w:tab/>
      </w:r>
      <w:r>
        <w:rPr>
          <w:b/>
          <w:bCs/>
          <w:sz w:val="24"/>
          <w:szCs w:val="24"/>
          <w:u w:val="single"/>
          <w:rtl/>
        </w:rPr>
        <w:t>(לא עונה).</w:t>
      </w:r>
    </w:p>
    <w:p w14:paraId="30348DA1"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ואת היית למטה או הוא התכופף אליך או איך, איך הוא הגיע </w:t>
      </w:r>
    </w:p>
    <w:p w14:paraId="6B2A3220" w14:textId="77777777" w:rsidR="007D5745" w:rsidRDefault="007D5745">
      <w:pPr>
        <w:ind w:left="1701"/>
        <w:rPr>
          <w:b/>
          <w:bCs/>
          <w:sz w:val="24"/>
          <w:szCs w:val="24"/>
          <w:rtl/>
        </w:rPr>
      </w:pPr>
      <w:r>
        <w:rPr>
          <w:b/>
          <w:bCs/>
          <w:sz w:val="24"/>
          <w:szCs w:val="24"/>
          <w:rtl/>
        </w:rPr>
        <w:t>אליך?</w:t>
      </w:r>
    </w:p>
    <w:p w14:paraId="4CD1F142" w14:textId="77777777" w:rsidR="007D5745" w:rsidRDefault="007D5745">
      <w:pPr>
        <w:ind w:left="1701" w:hanging="567"/>
        <w:rPr>
          <w:b/>
          <w:bCs/>
          <w:sz w:val="24"/>
          <w:szCs w:val="24"/>
          <w:rtl/>
        </w:rPr>
      </w:pPr>
      <w:r>
        <w:rPr>
          <w:b/>
          <w:bCs/>
          <w:sz w:val="24"/>
          <w:szCs w:val="24"/>
          <w:rtl/>
        </w:rPr>
        <w:t>י:</w:t>
      </w:r>
      <w:r>
        <w:rPr>
          <w:b/>
          <w:bCs/>
          <w:sz w:val="24"/>
          <w:szCs w:val="24"/>
          <w:rtl/>
        </w:rPr>
        <w:tab/>
        <w:t xml:space="preserve">אה, בערך נגיד שזה זה וזה הוא ... וזה אני אז ככה הוא התכופף ונישק </w:t>
      </w:r>
    </w:p>
    <w:p w14:paraId="2D213FBA" w14:textId="77777777" w:rsidR="007D5745" w:rsidRDefault="007D5745">
      <w:pPr>
        <w:ind w:left="1701"/>
        <w:rPr>
          <w:b/>
          <w:bCs/>
          <w:sz w:val="24"/>
          <w:szCs w:val="24"/>
          <w:rtl/>
        </w:rPr>
      </w:pPr>
      <w:r>
        <w:rPr>
          <w:b/>
          <w:bCs/>
          <w:sz w:val="24"/>
          <w:szCs w:val="24"/>
          <w:rtl/>
        </w:rPr>
        <w:t>אותי.</w:t>
      </w:r>
    </w:p>
    <w:p w14:paraId="6F9698BC" w14:textId="77777777" w:rsidR="007D5745" w:rsidRDefault="007D5745">
      <w:pPr>
        <w:spacing w:before="240"/>
        <w:ind w:left="567" w:firstLine="567"/>
        <w:rPr>
          <w:b/>
          <w:bCs/>
          <w:sz w:val="24"/>
          <w:szCs w:val="24"/>
          <w:rtl/>
        </w:rPr>
      </w:pPr>
      <w:r>
        <w:rPr>
          <w:b/>
          <w:bCs/>
          <w:sz w:val="24"/>
          <w:szCs w:val="24"/>
          <w:rtl/>
        </w:rPr>
        <w:t>ח:</w:t>
      </w:r>
      <w:r>
        <w:rPr>
          <w:b/>
          <w:bCs/>
          <w:sz w:val="24"/>
          <w:szCs w:val="24"/>
          <w:rtl/>
        </w:rPr>
        <w:tab/>
        <w:t>התכופף אליך?</w:t>
      </w:r>
    </w:p>
    <w:p w14:paraId="7F6E6026" w14:textId="77777777" w:rsidR="007D5745" w:rsidRDefault="007D5745">
      <w:pPr>
        <w:spacing w:before="240"/>
        <w:ind w:left="567" w:firstLine="567"/>
        <w:rPr>
          <w:b/>
          <w:bCs/>
          <w:sz w:val="24"/>
          <w:szCs w:val="24"/>
          <w:rtl/>
        </w:rPr>
      </w:pPr>
      <w:r>
        <w:rPr>
          <w:b/>
          <w:bCs/>
          <w:sz w:val="24"/>
          <w:szCs w:val="24"/>
          <w:rtl/>
        </w:rPr>
        <w:t>י:</w:t>
      </w:r>
      <w:r>
        <w:rPr>
          <w:b/>
          <w:bCs/>
          <w:sz w:val="24"/>
          <w:szCs w:val="24"/>
          <w:rtl/>
        </w:rPr>
        <w:tab/>
        <w:t>כן ... עכשיו אני איך שהוא ... שאני לא בדיוק זוכרת.</w:t>
      </w:r>
    </w:p>
    <w:p w14:paraId="486B9BBF"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איך התרוממת?</w:t>
      </w:r>
    </w:p>
    <w:p w14:paraId="6342D7A9" w14:textId="77777777" w:rsidR="007D5745" w:rsidRDefault="007D5745">
      <w:pPr>
        <w:spacing w:before="240"/>
        <w:ind w:left="567" w:firstLine="567"/>
        <w:rPr>
          <w:b/>
          <w:bCs/>
          <w:sz w:val="24"/>
          <w:szCs w:val="24"/>
          <w:rtl/>
        </w:rPr>
      </w:pPr>
      <w:r>
        <w:rPr>
          <w:b/>
          <w:bCs/>
          <w:sz w:val="24"/>
          <w:szCs w:val="24"/>
          <w:rtl/>
        </w:rPr>
        <w:t>י:</w:t>
      </w:r>
      <w:r>
        <w:rPr>
          <w:b/>
          <w:bCs/>
          <w:sz w:val="24"/>
          <w:szCs w:val="24"/>
          <w:rtl/>
        </w:rPr>
        <w:tab/>
        <w:t>אולי הוא הוריד אותי אולי הוא לא, לא זוכרת.</w:t>
      </w:r>
    </w:p>
    <w:p w14:paraId="1658501B" w14:textId="77777777" w:rsidR="007D5745" w:rsidRDefault="007D5745">
      <w:pPr>
        <w:spacing w:before="240"/>
        <w:ind w:left="567" w:firstLine="567"/>
        <w:rPr>
          <w:b/>
          <w:bCs/>
          <w:sz w:val="24"/>
          <w:szCs w:val="24"/>
          <w:rtl/>
        </w:rPr>
      </w:pPr>
      <w:r>
        <w:rPr>
          <w:b/>
          <w:bCs/>
          <w:sz w:val="24"/>
          <w:szCs w:val="24"/>
          <w:rtl/>
        </w:rPr>
        <w:t>ח:</w:t>
      </w:r>
      <w:r>
        <w:rPr>
          <w:b/>
          <w:bCs/>
          <w:sz w:val="24"/>
          <w:szCs w:val="24"/>
          <w:rtl/>
        </w:rPr>
        <w:tab/>
        <w:t>לא זוכרת.</w:t>
      </w:r>
    </w:p>
    <w:p w14:paraId="5505C9E3" w14:textId="77777777" w:rsidR="007D5745" w:rsidRDefault="007D5745">
      <w:pPr>
        <w:spacing w:before="240"/>
        <w:ind w:left="567" w:firstLine="567"/>
        <w:rPr>
          <w:b/>
          <w:bCs/>
          <w:sz w:val="24"/>
          <w:szCs w:val="24"/>
          <w:rtl/>
        </w:rPr>
      </w:pPr>
      <w:r>
        <w:rPr>
          <w:b/>
          <w:bCs/>
          <w:sz w:val="24"/>
          <w:szCs w:val="24"/>
          <w:rtl/>
        </w:rPr>
        <w:t xml:space="preserve">י: </w:t>
      </w:r>
      <w:r>
        <w:rPr>
          <w:b/>
          <w:bCs/>
          <w:sz w:val="24"/>
          <w:szCs w:val="24"/>
          <w:rtl/>
        </w:rPr>
        <w:tab/>
        <w:t>...</w:t>
      </w:r>
    </w:p>
    <w:p w14:paraId="5A1EFE80" w14:textId="77777777" w:rsidR="007D5745" w:rsidRDefault="007D5745" w:rsidP="005C0339">
      <w:pPr>
        <w:spacing w:before="240"/>
        <w:ind w:left="567" w:firstLine="567"/>
        <w:rPr>
          <w:b/>
          <w:bCs/>
          <w:sz w:val="24"/>
          <w:szCs w:val="24"/>
          <w:rtl/>
        </w:rPr>
      </w:pPr>
      <w:r>
        <w:rPr>
          <w:b/>
          <w:bCs/>
          <w:sz w:val="24"/>
          <w:szCs w:val="24"/>
          <w:rtl/>
        </w:rPr>
        <w:t>ח:</w:t>
      </w:r>
      <w:r>
        <w:rPr>
          <w:b/>
          <w:bCs/>
          <w:sz w:val="24"/>
          <w:szCs w:val="24"/>
          <w:rtl/>
        </w:rPr>
        <w:tab/>
        <w:t xml:space="preserve">אהה. אה, אבל אמרת שזה היה בערך שבוע לפני שדיברת עם </w:t>
      </w:r>
      <w:r w:rsidR="005C0339">
        <w:rPr>
          <w:rFonts w:hint="cs"/>
          <w:b/>
          <w:bCs/>
          <w:sz w:val="24"/>
          <w:szCs w:val="24"/>
          <w:rtl/>
        </w:rPr>
        <w:t>ד.</w:t>
      </w:r>
      <w:r>
        <w:rPr>
          <w:b/>
          <w:bCs/>
          <w:sz w:val="24"/>
          <w:szCs w:val="24"/>
          <w:rtl/>
        </w:rPr>
        <w:t>?</w:t>
      </w:r>
    </w:p>
    <w:p w14:paraId="72166A0F" w14:textId="77777777" w:rsidR="007D5745" w:rsidRDefault="007D5745">
      <w:pPr>
        <w:spacing w:before="240"/>
        <w:ind w:left="567" w:firstLine="567"/>
        <w:rPr>
          <w:b/>
          <w:bCs/>
          <w:sz w:val="24"/>
          <w:szCs w:val="24"/>
          <w:rtl/>
        </w:rPr>
      </w:pPr>
      <w:r>
        <w:rPr>
          <w:b/>
          <w:bCs/>
          <w:sz w:val="24"/>
          <w:szCs w:val="24"/>
          <w:rtl/>
        </w:rPr>
        <w:t>י:</w:t>
      </w:r>
      <w:r>
        <w:rPr>
          <w:b/>
          <w:bCs/>
          <w:sz w:val="24"/>
          <w:szCs w:val="24"/>
          <w:rtl/>
        </w:rPr>
        <w:tab/>
        <w:t>(לא עונה)</w:t>
      </w:r>
    </w:p>
    <w:p w14:paraId="60EFC16D" w14:textId="77777777" w:rsidR="007D5745" w:rsidRDefault="007D5745">
      <w:pPr>
        <w:spacing w:before="240"/>
        <w:ind w:left="567" w:firstLine="567"/>
        <w:rPr>
          <w:b/>
          <w:bCs/>
          <w:sz w:val="24"/>
          <w:szCs w:val="24"/>
          <w:rtl/>
        </w:rPr>
      </w:pPr>
      <w:r>
        <w:rPr>
          <w:b/>
          <w:bCs/>
          <w:sz w:val="24"/>
          <w:szCs w:val="24"/>
          <w:rtl/>
        </w:rPr>
        <w:t>ח:</w:t>
      </w:r>
      <w:r>
        <w:rPr>
          <w:b/>
          <w:bCs/>
          <w:sz w:val="24"/>
          <w:szCs w:val="24"/>
          <w:rtl/>
        </w:rPr>
        <w:tab/>
        <w:t>המקרה?</w:t>
      </w:r>
    </w:p>
    <w:p w14:paraId="68DC55BA" w14:textId="77777777" w:rsidR="007D5745" w:rsidRDefault="007D5745">
      <w:pPr>
        <w:spacing w:before="240"/>
        <w:ind w:left="567" w:firstLine="567"/>
        <w:rPr>
          <w:b/>
          <w:bCs/>
          <w:sz w:val="24"/>
          <w:szCs w:val="24"/>
          <w:rtl/>
        </w:rPr>
      </w:pPr>
      <w:r>
        <w:rPr>
          <w:b/>
          <w:bCs/>
          <w:sz w:val="24"/>
          <w:szCs w:val="24"/>
          <w:rtl/>
        </w:rPr>
        <w:t>י:</w:t>
      </w:r>
      <w:r>
        <w:rPr>
          <w:b/>
          <w:bCs/>
          <w:sz w:val="24"/>
          <w:szCs w:val="24"/>
          <w:rtl/>
        </w:rPr>
        <w:tab/>
        <w:t>מה?</w:t>
      </w:r>
    </w:p>
    <w:p w14:paraId="67D1A652" w14:textId="77777777" w:rsidR="007D5745" w:rsidRDefault="007D5745">
      <w:pPr>
        <w:spacing w:before="240"/>
        <w:ind w:left="567" w:firstLine="567"/>
        <w:rPr>
          <w:b/>
          <w:bCs/>
          <w:sz w:val="24"/>
          <w:szCs w:val="24"/>
          <w:rtl/>
        </w:rPr>
      </w:pPr>
      <w:r>
        <w:rPr>
          <w:b/>
          <w:bCs/>
          <w:sz w:val="24"/>
          <w:szCs w:val="24"/>
          <w:rtl/>
        </w:rPr>
        <w:t>ח:</w:t>
      </w:r>
      <w:r>
        <w:rPr>
          <w:b/>
          <w:bCs/>
          <w:sz w:val="24"/>
          <w:szCs w:val="24"/>
          <w:rtl/>
        </w:rPr>
        <w:tab/>
        <w:t>מתי היה המקרה הזה שסיפרת לי עליו עכשיו?</w:t>
      </w:r>
    </w:p>
    <w:p w14:paraId="70E68B40" w14:textId="77777777" w:rsidR="007D5745" w:rsidRDefault="007D5745">
      <w:pPr>
        <w:spacing w:before="240"/>
        <w:ind w:left="567" w:firstLine="567"/>
        <w:rPr>
          <w:b/>
          <w:bCs/>
          <w:sz w:val="24"/>
          <w:szCs w:val="24"/>
          <w:rtl/>
        </w:rPr>
      </w:pPr>
      <w:r>
        <w:rPr>
          <w:b/>
          <w:bCs/>
          <w:sz w:val="24"/>
          <w:szCs w:val="24"/>
          <w:rtl/>
        </w:rPr>
        <w:t>י:</w:t>
      </w:r>
      <w:r>
        <w:rPr>
          <w:b/>
          <w:bCs/>
          <w:sz w:val="24"/>
          <w:szCs w:val="24"/>
          <w:rtl/>
        </w:rPr>
        <w:tab/>
        <w:t>אה, בערך, נכון היה יום ראשון לפני זה, אז יום ראשון שעבר.</w:t>
      </w:r>
    </w:p>
    <w:p w14:paraId="577912EE" w14:textId="77777777" w:rsidR="007D5745" w:rsidRDefault="007D5745">
      <w:pPr>
        <w:spacing w:before="240"/>
        <w:ind w:left="567" w:firstLine="567"/>
        <w:rPr>
          <w:b/>
          <w:bCs/>
          <w:sz w:val="24"/>
          <w:szCs w:val="24"/>
          <w:rtl/>
        </w:rPr>
      </w:pPr>
      <w:r>
        <w:rPr>
          <w:b/>
          <w:bCs/>
          <w:sz w:val="24"/>
          <w:szCs w:val="24"/>
          <w:rtl/>
        </w:rPr>
        <w:t>ח:</w:t>
      </w:r>
      <w:r>
        <w:rPr>
          <w:b/>
          <w:bCs/>
          <w:sz w:val="24"/>
          <w:szCs w:val="24"/>
          <w:rtl/>
        </w:rPr>
        <w:tab/>
        <w:t>זאת אומרת יום ראשון לפני שבוע וחצי בערך?</w:t>
      </w:r>
    </w:p>
    <w:p w14:paraId="5AD817E4" w14:textId="77777777" w:rsidR="007D5745" w:rsidRDefault="007D5745">
      <w:pPr>
        <w:spacing w:before="240"/>
        <w:ind w:left="567" w:firstLine="567"/>
        <w:rPr>
          <w:b/>
          <w:bCs/>
          <w:sz w:val="24"/>
          <w:szCs w:val="24"/>
          <w:rtl/>
        </w:rPr>
      </w:pPr>
      <w:r>
        <w:rPr>
          <w:b/>
          <w:bCs/>
          <w:sz w:val="24"/>
          <w:szCs w:val="24"/>
          <w:rtl/>
        </w:rPr>
        <w:t>י:</w:t>
      </w:r>
      <w:r>
        <w:rPr>
          <w:b/>
          <w:bCs/>
          <w:sz w:val="24"/>
          <w:szCs w:val="24"/>
          <w:rtl/>
        </w:rPr>
        <w:tab/>
        <w:t>(לא עונה)</w:t>
      </w:r>
    </w:p>
    <w:p w14:paraId="2F196118" w14:textId="77777777" w:rsidR="007D5745" w:rsidRDefault="007D5745">
      <w:pPr>
        <w:spacing w:before="240"/>
        <w:ind w:left="567" w:firstLine="567"/>
        <w:rPr>
          <w:b/>
          <w:bCs/>
          <w:sz w:val="24"/>
          <w:szCs w:val="24"/>
          <w:rtl/>
        </w:rPr>
      </w:pPr>
      <w:r>
        <w:rPr>
          <w:b/>
          <w:bCs/>
          <w:sz w:val="24"/>
          <w:szCs w:val="24"/>
          <w:rtl/>
        </w:rPr>
        <w:t>ח:</w:t>
      </w:r>
      <w:r>
        <w:rPr>
          <w:b/>
          <w:bCs/>
          <w:sz w:val="24"/>
          <w:szCs w:val="24"/>
          <w:rtl/>
        </w:rPr>
        <w:tab/>
        <w:t>לא יום ראשון האחרון אלא זה שלפניו?</w:t>
      </w:r>
    </w:p>
    <w:p w14:paraId="7BAE9255" w14:textId="77777777" w:rsidR="007D5745" w:rsidRDefault="007D5745">
      <w:pPr>
        <w:spacing w:before="240"/>
        <w:ind w:left="567" w:firstLine="567"/>
        <w:rPr>
          <w:b/>
          <w:bCs/>
          <w:sz w:val="24"/>
          <w:szCs w:val="24"/>
          <w:rtl/>
        </w:rPr>
      </w:pPr>
      <w:r>
        <w:rPr>
          <w:b/>
          <w:bCs/>
          <w:sz w:val="24"/>
          <w:szCs w:val="24"/>
          <w:rtl/>
        </w:rPr>
        <w:t>י:</w:t>
      </w:r>
      <w:r>
        <w:rPr>
          <w:b/>
          <w:bCs/>
          <w:sz w:val="24"/>
          <w:szCs w:val="24"/>
          <w:rtl/>
        </w:rPr>
        <w:tab/>
        <w:t>כן.</w:t>
      </w:r>
    </w:p>
    <w:p w14:paraId="7330C50E" w14:textId="77777777" w:rsidR="007D5745" w:rsidRDefault="007D5745">
      <w:pPr>
        <w:spacing w:before="240"/>
        <w:ind w:left="567" w:firstLine="567"/>
        <w:rPr>
          <w:b/>
          <w:bCs/>
          <w:sz w:val="24"/>
          <w:szCs w:val="24"/>
          <w:rtl/>
        </w:rPr>
      </w:pPr>
      <w:r>
        <w:rPr>
          <w:b/>
          <w:bCs/>
          <w:sz w:val="24"/>
          <w:szCs w:val="24"/>
          <w:rtl/>
        </w:rPr>
        <w:t>ח:</w:t>
      </w:r>
      <w:r>
        <w:rPr>
          <w:b/>
          <w:bCs/>
          <w:sz w:val="24"/>
          <w:szCs w:val="24"/>
          <w:rtl/>
        </w:rPr>
        <w:tab/>
        <w:t>ואת זוכרת בערך באיזה שעה זה היה?</w:t>
      </w:r>
    </w:p>
    <w:p w14:paraId="3104A5CB" w14:textId="77777777" w:rsidR="007D5745" w:rsidRDefault="007D5745">
      <w:pPr>
        <w:ind w:left="1701" w:hanging="567"/>
        <w:rPr>
          <w:b/>
          <w:bCs/>
          <w:sz w:val="24"/>
          <w:szCs w:val="24"/>
          <w:rtl/>
        </w:rPr>
      </w:pPr>
      <w:r>
        <w:rPr>
          <w:b/>
          <w:bCs/>
          <w:sz w:val="24"/>
          <w:szCs w:val="24"/>
          <w:rtl/>
        </w:rPr>
        <w:t>י:</w:t>
      </w:r>
      <w:r>
        <w:rPr>
          <w:b/>
          <w:bCs/>
          <w:sz w:val="24"/>
          <w:szCs w:val="24"/>
          <w:rtl/>
        </w:rPr>
        <w:tab/>
        <w:t xml:space="preserve">תצ', אני רק זוכרת שזה היה בהפסקה. בהפסקת אה, שזה היה בהפסקה </w:t>
      </w:r>
    </w:p>
    <w:p w14:paraId="1A593264" w14:textId="77777777" w:rsidR="007D5745" w:rsidRDefault="007D5745">
      <w:pPr>
        <w:ind w:left="1701"/>
        <w:rPr>
          <w:b/>
          <w:bCs/>
          <w:sz w:val="24"/>
          <w:szCs w:val="24"/>
          <w:rtl/>
        </w:rPr>
      </w:pPr>
      <w:r>
        <w:rPr>
          <w:b/>
          <w:bCs/>
          <w:sz w:val="24"/>
          <w:szCs w:val="24"/>
          <w:rtl/>
        </w:rPr>
        <w:t>של 10 דקות.</w:t>
      </w:r>
    </w:p>
    <w:p w14:paraId="6AEEF167" w14:textId="77777777" w:rsidR="007D5745" w:rsidRDefault="007D5745">
      <w:pPr>
        <w:ind w:left="1701" w:hanging="567"/>
        <w:rPr>
          <w:b/>
          <w:bCs/>
          <w:sz w:val="24"/>
          <w:szCs w:val="24"/>
          <w:rtl/>
        </w:rPr>
      </w:pPr>
      <w:r>
        <w:rPr>
          <w:b/>
          <w:bCs/>
          <w:sz w:val="24"/>
          <w:szCs w:val="24"/>
          <w:rtl/>
        </w:rPr>
        <w:t>ח:</w:t>
      </w:r>
      <w:r>
        <w:rPr>
          <w:b/>
          <w:bCs/>
          <w:sz w:val="24"/>
          <w:szCs w:val="24"/>
          <w:rtl/>
        </w:rPr>
        <w:tab/>
        <w:t xml:space="preserve">בהפסקה של 10 דקות, אה יש לכם, אתם באים אליו, במשך אה, יש </w:t>
      </w:r>
    </w:p>
    <w:p w14:paraId="6BAFFCC5" w14:textId="77777777" w:rsidR="007D5745" w:rsidRDefault="007D5745">
      <w:pPr>
        <w:ind w:left="1701"/>
        <w:rPr>
          <w:b/>
          <w:bCs/>
          <w:sz w:val="24"/>
          <w:szCs w:val="24"/>
          <w:rtl/>
        </w:rPr>
      </w:pPr>
      <w:r>
        <w:rPr>
          <w:b/>
          <w:bCs/>
          <w:sz w:val="24"/>
          <w:szCs w:val="24"/>
          <w:rtl/>
        </w:rPr>
        <w:t>לכם איזה שהוא שיעור?</w:t>
      </w:r>
    </w:p>
    <w:p w14:paraId="5980F140" w14:textId="77777777" w:rsidR="007D5745" w:rsidRDefault="007D5745">
      <w:pPr>
        <w:ind w:left="1701" w:hanging="618"/>
        <w:rPr>
          <w:b/>
          <w:bCs/>
          <w:sz w:val="24"/>
          <w:szCs w:val="24"/>
          <w:rtl/>
        </w:rPr>
      </w:pPr>
      <w:r>
        <w:rPr>
          <w:b/>
          <w:bCs/>
          <w:sz w:val="24"/>
          <w:szCs w:val="24"/>
          <w:rtl/>
        </w:rPr>
        <w:t xml:space="preserve"> י:</w:t>
      </w:r>
      <w:r>
        <w:rPr>
          <w:b/>
          <w:bCs/>
          <w:sz w:val="24"/>
          <w:szCs w:val="24"/>
          <w:rtl/>
        </w:rPr>
        <w:tab/>
        <w:t>... אמרו שיחליפו אותו, ועד שלא יטפלו בו גם ...</w:t>
      </w:r>
    </w:p>
    <w:p w14:paraId="42B3FC71" w14:textId="77777777" w:rsidR="007D5745" w:rsidRDefault="007D5745">
      <w:pPr>
        <w:ind w:left="1701" w:hanging="567"/>
        <w:rPr>
          <w:b/>
          <w:bCs/>
          <w:sz w:val="24"/>
          <w:szCs w:val="24"/>
          <w:rtl/>
        </w:rPr>
      </w:pPr>
      <w:r>
        <w:rPr>
          <w:b/>
          <w:bCs/>
          <w:sz w:val="24"/>
          <w:szCs w:val="24"/>
          <w:rtl/>
        </w:rPr>
        <w:t>ח:</w:t>
      </w:r>
      <w:r>
        <w:rPr>
          <w:b/>
          <w:bCs/>
          <w:sz w:val="24"/>
          <w:szCs w:val="24"/>
          <w:rtl/>
        </w:rPr>
        <w:tab/>
        <w:t xml:space="preserve">אבל באותו יום שבאתם לשם אז היה לכם שיעור איתו הוא עשה לכם </w:t>
      </w:r>
    </w:p>
    <w:p w14:paraId="0DE84CE0" w14:textId="77777777" w:rsidR="007D5745" w:rsidRDefault="007D5745">
      <w:pPr>
        <w:ind w:left="1701"/>
        <w:rPr>
          <w:b/>
          <w:bCs/>
          <w:sz w:val="24"/>
          <w:szCs w:val="24"/>
          <w:rtl/>
        </w:rPr>
      </w:pPr>
      <w:r>
        <w:rPr>
          <w:b/>
          <w:bCs/>
          <w:sz w:val="24"/>
          <w:szCs w:val="24"/>
          <w:rtl/>
        </w:rPr>
        <w:t>שיעור במשק חי?</w:t>
      </w:r>
    </w:p>
    <w:p w14:paraId="23D9EE57" w14:textId="77777777" w:rsidR="007D5745" w:rsidRDefault="007D5745">
      <w:pPr>
        <w:ind w:left="1701" w:hanging="567"/>
        <w:rPr>
          <w:b/>
          <w:bCs/>
          <w:sz w:val="24"/>
          <w:szCs w:val="24"/>
          <w:rtl/>
        </w:rPr>
      </w:pPr>
      <w:r>
        <w:rPr>
          <w:b/>
          <w:bCs/>
          <w:sz w:val="24"/>
          <w:szCs w:val="24"/>
          <w:rtl/>
        </w:rPr>
        <w:t>י:</w:t>
      </w:r>
      <w:r>
        <w:rPr>
          <w:b/>
          <w:bCs/>
          <w:sz w:val="24"/>
          <w:szCs w:val="24"/>
          <w:rtl/>
        </w:rPr>
        <w:tab/>
        <w:t xml:space="preserve">הוא עשה שיעור אבל אותי לקחו באמצע ויעל אמרה לי לא ללכת ... </w:t>
      </w:r>
    </w:p>
    <w:p w14:paraId="7A994596" w14:textId="77777777" w:rsidR="007D5745" w:rsidRDefault="007D5745">
      <w:pPr>
        <w:ind w:left="1701"/>
        <w:rPr>
          <w:b/>
          <w:bCs/>
          <w:sz w:val="24"/>
          <w:szCs w:val="24"/>
          <w:rtl/>
        </w:rPr>
      </w:pPr>
      <w:r>
        <w:rPr>
          <w:b/>
          <w:bCs/>
          <w:sz w:val="24"/>
          <w:szCs w:val="24"/>
          <w:rtl/>
        </w:rPr>
        <w:t xml:space="preserve">נגמר השיעור. </w:t>
      </w:r>
    </w:p>
    <w:p w14:paraId="650F7E5B" w14:textId="77777777" w:rsidR="007D5745" w:rsidRDefault="007D5745">
      <w:pPr>
        <w:spacing w:before="240"/>
        <w:ind w:left="567" w:firstLine="567"/>
        <w:rPr>
          <w:b/>
          <w:bCs/>
          <w:sz w:val="24"/>
          <w:szCs w:val="24"/>
          <w:rtl/>
        </w:rPr>
      </w:pPr>
      <w:r>
        <w:rPr>
          <w:b/>
          <w:bCs/>
          <w:sz w:val="24"/>
          <w:szCs w:val="24"/>
          <w:rtl/>
        </w:rPr>
        <w:t>ח:</w:t>
      </w:r>
      <w:r>
        <w:rPr>
          <w:b/>
          <w:bCs/>
          <w:sz w:val="24"/>
          <w:szCs w:val="24"/>
          <w:rtl/>
        </w:rPr>
        <w:tab/>
        <w:t>עכשיו אמרת לי שלפני זה קרה עוד כמה פעמים נכון?</w:t>
      </w:r>
    </w:p>
    <w:p w14:paraId="1E6F546F" w14:textId="77777777" w:rsidR="007D5745" w:rsidRDefault="007D5745">
      <w:pPr>
        <w:spacing w:before="240"/>
        <w:ind w:left="567" w:firstLine="567"/>
        <w:rPr>
          <w:b/>
          <w:bCs/>
          <w:sz w:val="24"/>
          <w:szCs w:val="24"/>
          <w:rtl/>
        </w:rPr>
      </w:pPr>
      <w:r>
        <w:rPr>
          <w:b/>
          <w:bCs/>
          <w:sz w:val="24"/>
          <w:szCs w:val="24"/>
          <w:rtl/>
        </w:rPr>
        <w:t>י:</w:t>
      </w:r>
      <w:r>
        <w:rPr>
          <w:b/>
          <w:bCs/>
          <w:sz w:val="24"/>
          <w:szCs w:val="24"/>
          <w:rtl/>
        </w:rPr>
        <w:tab/>
        <w:t>כן.</w:t>
      </w:r>
    </w:p>
    <w:p w14:paraId="3006E4F7" w14:textId="77777777" w:rsidR="007D5745" w:rsidRDefault="007D5745">
      <w:pPr>
        <w:spacing w:before="240"/>
        <w:ind w:left="567" w:firstLine="567"/>
        <w:rPr>
          <w:b/>
          <w:bCs/>
          <w:sz w:val="24"/>
          <w:szCs w:val="24"/>
          <w:rtl/>
        </w:rPr>
      </w:pPr>
      <w:r>
        <w:rPr>
          <w:b/>
          <w:bCs/>
          <w:sz w:val="24"/>
          <w:szCs w:val="24"/>
          <w:rtl/>
        </w:rPr>
        <w:t>ח:</w:t>
      </w:r>
      <w:r>
        <w:rPr>
          <w:b/>
          <w:bCs/>
          <w:sz w:val="24"/>
          <w:szCs w:val="24"/>
          <w:rtl/>
        </w:rPr>
        <w:tab/>
        <w:t>שזאת היתה הפעם האחרונה.</w:t>
      </w:r>
    </w:p>
    <w:p w14:paraId="138AABE1"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כן. </w:t>
      </w:r>
    </w:p>
    <w:p w14:paraId="49F0898A"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את יכולה לנסות להזכר.</w:t>
      </w:r>
    </w:p>
    <w:p w14:paraId="2BD952D1" w14:textId="77777777" w:rsidR="007D5745" w:rsidRDefault="007D5745">
      <w:pPr>
        <w:ind w:left="1701" w:hanging="567"/>
        <w:rPr>
          <w:b/>
          <w:bCs/>
          <w:sz w:val="24"/>
          <w:szCs w:val="24"/>
          <w:rtl/>
        </w:rPr>
      </w:pPr>
      <w:r>
        <w:rPr>
          <w:b/>
          <w:bCs/>
          <w:sz w:val="24"/>
          <w:szCs w:val="24"/>
          <w:rtl/>
        </w:rPr>
        <w:t>י:</w:t>
      </w:r>
      <w:r>
        <w:rPr>
          <w:b/>
          <w:bCs/>
          <w:sz w:val="24"/>
          <w:szCs w:val="24"/>
          <w:rtl/>
        </w:rPr>
        <w:tab/>
        <w:t xml:space="preserve">נראה לי שבפעם השניה זה היה זה שהוא אמר לי לגעת לו בפצעים או </w:t>
      </w:r>
    </w:p>
    <w:p w14:paraId="4B4AF40B" w14:textId="77777777" w:rsidR="007D5745" w:rsidRDefault="007D5745">
      <w:pPr>
        <w:ind w:left="1701"/>
        <w:rPr>
          <w:b/>
          <w:bCs/>
          <w:sz w:val="24"/>
          <w:szCs w:val="24"/>
          <w:rtl/>
        </w:rPr>
      </w:pPr>
      <w:r>
        <w:rPr>
          <w:b/>
          <w:bCs/>
          <w:sz w:val="24"/>
          <w:szCs w:val="24"/>
          <w:rtl/>
        </w:rPr>
        <w:t>שזה היה בבית שלו בפעם הראשונה. לא יודעת בפעם השניה ב- משק חי לא בדיוק זוכרת</w:t>
      </w:r>
    </w:p>
    <w:p w14:paraId="158114DA"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את לא זוכרת? ואת זוכרת מה זה היה איך זה היה?</w:t>
      </w:r>
    </w:p>
    <w:p w14:paraId="1409B448" w14:textId="77777777" w:rsidR="007D5745" w:rsidRDefault="007D5745">
      <w:pPr>
        <w:ind w:left="1701" w:hanging="567"/>
        <w:rPr>
          <w:b/>
          <w:bCs/>
          <w:sz w:val="24"/>
          <w:szCs w:val="24"/>
          <w:rtl/>
        </w:rPr>
      </w:pPr>
      <w:r>
        <w:rPr>
          <w:b/>
          <w:bCs/>
          <w:sz w:val="24"/>
          <w:szCs w:val="24"/>
          <w:rtl/>
        </w:rPr>
        <w:t>י:</w:t>
      </w:r>
      <w:r>
        <w:rPr>
          <w:b/>
          <w:bCs/>
          <w:sz w:val="24"/>
          <w:szCs w:val="24"/>
          <w:rtl/>
        </w:rPr>
        <w:tab/>
        <w:t xml:space="preserve">הוא אמר לי, הוא אמר לי פעם שזה היה בבית שלו אני זוכרת שגם מ. </w:t>
      </w:r>
    </w:p>
    <w:p w14:paraId="5355F3C4" w14:textId="77777777" w:rsidR="007D5745" w:rsidRDefault="007D5745">
      <w:pPr>
        <w:ind w:left="1701"/>
        <w:rPr>
          <w:b/>
          <w:bCs/>
          <w:sz w:val="24"/>
          <w:szCs w:val="24"/>
          <w:rtl/>
        </w:rPr>
      </w:pPr>
      <w:r>
        <w:rPr>
          <w:b/>
          <w:bCs/>
          <w:sz w:val="24"/>
          <w:szCs w:val="24"/>
          <w:rtl/>
        </w:rPr>
        <w:t>היתה שם איתי.</w:t>
      </w:r>
    </w:p>
    <w:p w14:paraId="2375763B" w14:textId="77777777" w:rsidR="007D5745" w:rsidRDefault="007D5745">
      <w:pPr>
        <w:spacing w:before="240"/>
        <w:ind w:left="567" w:firstLine="567"/>
        <w:rPr>
          <w:b/>
          <w:bCs/>
          <w:sz w:val="24"/>
          <w:szCs w:val="24"/>
          <w:rtl/>
        </w:rPr>
      </w:pPr>
      <w:r>
        <w:rPr>
          <w:b/>
          <w:bCs/>
          <w:sz w:val="24"/>
          <w:szCs w:val="24"/>
          <w:rtl/>
        </w:rPr>
        <w:t>ח:</w:t>
      </w:r>
      <w:r>
        <w:rPr>
          <w:b/>
          <w:bCs/>
          <w:sz w:val="24"/>
          <w:szCs w:val="24"/>
          <w:rtl/>
        </w:rPr>
        <w:tab/>
        <w:t xml:space="preserve">אז אולי תספרי לי על הפעם הזאת הכי טוב שאת זוכרת, </w:t>
      </w:r>
    </w:p>
    <w:p w14:paraId="6C45689B" w14:textId="77777777" w:rsidR="007D5745" w:rsidRDefault="007D5745">
      <w:pPr>
        <w:ind w:left="1701" w:hanging="567"/>
        <w:rPr>
          <w:b/>
          <w:bCs/>
          <w:sz w:val="24"/>
          <w:szCs w:val="24"/>
          <w:rtl/>
        </w:rPr>
      </w:pPr>
      <w:r>
        <w:rPr>
          <w:b/>
          <w:bCs/>
          <w:sz w:val="24"/>
          <w:szCs w:val="24"/>
          <w:rtl/>
        </w:rPr>
        <w:t>י:</w:t>
      </w:r>
      <w:r>
        <w:rPr>
          <w:b/>
          <w:bCs/>
          <w:sz w:val="24"/>
          <w:szCs w:val="24"/>
          <w:rtl/>
        </w:rPr>
        <w:tab/>
        <w:t xml:space="preserve">אבל אני לא זוכרת אם זה היה מתי שהוא אמר לי לגעת לו בפצעים או </w:t>
      </w:r>
    </w:p>
    <w:p w14:paraId="3DCB04D6" w14:textId="77777777" w:rsidR="007D5745" w:rsidRDefault="007D5745">
      <w:pPr>
        <w:ind w:left="1701"/>
        <w:rPr>
          <w:b/>
          <w:bCs/>
          <w:sz w:val="24"/>
          <w:szCs w:val="24"/>
          <w:rtl/>
        </w:rPr>
      </w:pPr>
      <w:r>
        <w:rPr>
          <w:b/>
          <w:bCs/>
          <w:sz w:val="24"/>
          <w:szCs w:val="24"/>
          <w:rtl/>
        </w:rPr>
        <w:t>משהו אחר.</w:t>
      </w:r>
    </w:p>
    <w:p w14:paraId="30854967" w14:textId="77777777" w:rsidR="007D5745" w:rsidRDefault="007D5745">
      <w:pPr>
        <w:ind w:left="1701" w:hanging="567"/>
        <w:rPr>
          <w:b/>
          <w:bCs/>
          <w:sz w:val="24"/>
          <w:szCs w:val="24"/>
          <w:rtl/>
        </w:rPr>
      </w:pPr>
      <w:r>
        <w:rPr>
          <w:b/>
          <w:bCs/>
          <w:sz w:val="24"/>
          <w:szCs w:val="24"/>
          <w:rtl/>
        </w:rPr>
        <w:t>ח:</w:t>
      </w:r>
      <w:r>
        <w:rPr>
          <w:b/>
          <w:bCs/>
          <w:sz w:val="24"/>
          <w:szCs w:val="24"/>
          <w:rtl/>
        </w:rPr>
        <w:tab/>
        <w:t xml:space="preserve">אז בואי תספרי לי על הפעם הזאת שזה היה אצלו בבית יחד עם מ. </w:t>
      </w:r>
    </w:p>
    <w:p w14:paraId="045DCF16" w14:textId="77777777" w:rsidR="007D5745" w:rsidRDefault="007D5745">
      <w:pPr>
        <w:ind w:left="1701"/>
        <w:rPr>
          <w:b/>
          <w:bCs/>
          <w:sz w:val="24"/>
          <w:szCs w:val="24"/>
          <w:rtl/>
        </w:rPr>
      </w:pPr>
      <w:r>
        <w:rPr>
          <w:b/>
          <w:bCs/>
          <w:sz w:val="24"/>
          <w:szCs w:val="24"/>
          <w:rtl/>
        </w:rPr>
        <w:t>בסדר? כל מה שאת יכולה את מה שאת זוכרת.</w:t>
      </w:r>
    </w:p>
    <w:p w14:paraId="1DDE2A3A" w14:textId="77777777" w:rsidR="007D5745" w:rsidRDefault="007D5745">
      <w:pPr>
        <w:ind w:left="1701" w:hanging="567"/>
        <w:rPr>
          <w:b/>
          <w:bCs/>
          <w:sz w:val="24"/>
          <w:szCs w:val="24"/>
          <w:rtl/>
        </w:rPr>
      </w:pPr>
      <w:r>
        <w:rPr>
          <w:b/>
          <w:bCs/>
          <w:sz w:val="24"/>
          <w:szCs w:val="24"/>
          <w:rtl/>
        </w:rPr>
        <w:t>י:</w:t>
      </w:r>
      <w:r>
        <w:rPr>
          <w:b/>
          <w:bCs/>
          <w:sz w:val="24"/>
          <w:szCs w:val="24"/>
          <w:rtl/>
        </w:rPr>
        <w:tab/>
        <w:t xml:space="preserve">... אני יכולה לספר לך ... אבל זה לא היה בפעם שעברה כשזה היה ב- </w:t>
      </w:r>
    </w:p>
    <w:p w14:paraId="6F06C57D" w14:textId="77777777" w:rsidR="007D5745" w:rsidRDefault="007D5745">
      <w:pPr>
        <w:ind w:left="1701"/>
        <w:rPr>
          <w:b/>
          <w:bCs/>
          <w:sz w:val="24"/>
          <w:szCs w:val="24"/>
          <w:rtl/>
        </w:rPr>
      </w:pPr>
      <w:r>
        <w:rPr>
          <w:b/>
          <w:bCs/>
          <w:sz w:val="24"/>
          <w:szCs w:val="24"/>
          <w:rtl/>
        </w:rPr>
        <w:t>זה היה מאחורי ... בבית שלו.</w:t>
      </w:r>
    </w:p>
    <w:p w14:paraId="71D3451E" w14:textId="77777777" w:rsidR="007D5745" w:rsidRDefault="007D5745">
      <w:pPr>
        <w:ind w:left="1701"/>
        <w:rPr>
          <w:b/>
          <w:bCs/>
          <w:sz w:val="24"/>
          <w:szCs w:val="24"/>
          <w:rtl/>
        </w:rPr>
      </w:pPr>
      <w:r>
        <w:rPr>
          <w:b/>
          <w:bCs/>
          <w:sz w:val="24"/>
          <w:szCs w:val="24"/>
          <w:rtl/>
        </w:rPr>
        <w:t>הוא הראה לי, הראה לי, אולי גם אם מ. אני לא יודעת אם זה היה בבית שלו, אז</w:t>
      </w:r>
    </w:p>
    <w:p w14:paraId="510F81B7" w14:textId="77777777" w:rsidR="007D5745" w:rsidRDefault="007D5745">
      <w:pPr>
        <w:ind w:left="1701"/>
        <w:rPr>
          <w:b/>
          <w:bCs/>
          <w:sz w:val="24"/>
          <w:szCs w:val="24"/>
          <w:rtl/>
        </w:rPr>
      </w:pPr>
      <w:r>
        <w:rPr>
          <w:b/>
          <w:bCs/>
          <w:sz w:val="24"/>
          <w:szCs w:val="24"/>
          <w:rtl/>
        </w:rPr>
        <w:t xml:space="preserve">אה, ואז הוא, הוא אמר לי ... הוא הראה לי את ה- פצעים שיש לו בבולבול </w:t>
      </w:r>
      <w:r>
        <w:rPr>
          <w:b/>
          <w:bCs/>
          <w:sz w:val="24"/>
          <w:szCs w:val="24"/>
          <w:u w:val="single"/>
          <w:rtl/>
        </w:rPr>
        <w:t>אני לא בדיוק ראיתי</w:t>
      </w:r>
      <w:r>
        <w:rPr>
          <w:b/>
          <w:bCs/>
          <w:sz w:val="24"/>
          <w:szCs w:val="24"/>
          <w:rtl/>
        </w:rPr>
        <w:t xml:space="preserve"> אז לא רציתי להגיד שאני לא רואה ואז הוא היה אומר לי זה, מה שאומר איך אני אסביר את זה? (בלחישה) ממש מראה לי את זה יותר אז כבר לא רציתי אז כאילו אמרתי לו "כן". </w:t>
      </w:r>
    </w:p>
    <w:p w14:paraId="5AF02005" w14:textId="77777777" w:rsidR="007D5745" w:rsidRDefault="007D5745">
      <w:pPr>
        <w:ind w:left="1701"/>
        <w:rPr>
          <w:b/>
          <w:bCs/>
          <w:sz w:val="24"/>
          <w:szCs w:val="24"/>
          <w:rtl/>
        </w:rPr>
      </w:pPr>
      <w:r>
        <w:rPr>
          <w:b/>
          <w:bCs/>
          <w:sz w:val="24"/>
          <w:szCs w:val="24"/>
          <w:rtl/>
        </w:rPr>
        <w:t>ואז אה, הוא אמר לי בואי תרגישי עוד פעם וקצת ושם לי את זה.</w:t>
      </w:r>
    </w:p>
    <w:p w14:paraId="49095827" w14:textId="77777777" w:rsidR="007D5745" w:rsidRDefault="007D5745">
      <w:pPr>
        <w:spacing w:before="240"/>
        <w:ind w:left="567" w:firstLine="567"/>
        <w:rPr>
          <w:b/>
          <w:bCs/>
          <w:sz w:val="24"/>
          <w:szCs w:val="24"/>
          <w:rtl/>
        </w:rPr>
      </w:pPr>
      <w:r>
        <w:rPr>
          <w:b/>
          <w:bCs/>
          <w:sz w:val="24"/>
          <w:szCs w:val="24"/>
          <w:rtl/>
        </w:rPr>
        <w:t>ח:</w:t>
      </w:r>
      <w:r>
        <w:rPr>
          <w:b/>
          <w:bCs/>
          <w:sz w:val="24"/>
          <w:szCs w:val="24"/>
          <w:rtl/>
        </w:rPr>
        <w:tab/>
        <w:t>זה היה ... זה היה?</w:t>
      </w:r>
    </w:p>
    <w:p w14:paraId="06879F12" w14:textId="77777777" w:rsidR="007D5745" w:rsidRDefault="007D5745">
      <w:pPr>
        <w:spacing w:before="240"/>
        <w:ind w:left="567" w:firstLine="567"/>
        <w:rPr>
          <w:b/>
          <w:bCs/>
          <w:sz w:val="24"/>
          <w:szCs w:val="24"/>
          <w:rtl/>
        </w:rPr>
      </w:pPr>
      <w:r>
        <w:rPr>
          <w:b/>
          <w:bCs/>
          <w:sz w:val="24"/>
          <w:szCs w:val="24"/>
          <w:rtl/>
        </w:rPr>
        <w:t>י:</w:t>
      </w:r>
      <w:r>
        <w:rPr>
          <w:b/>
          <w:bCs/>
          <w:sz w:val="24"/>
          <w:szCs w:val="24"/>
          <w:rtl/>
        </w:rPr>
        <w:tab/>
        <w:t xml:space="preserve">כן. </w:t>
      </w:r>
    </w:p>
    <w:p w14:paraId="1BEE3348"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אה, וסיפרת משהו שהיה פעם אחד אצלו בבית יחד עם מ. את </w:t>
      </w:r>
    </w:p>
    <w:p w14:paraId="1C321E69" w14:textId="77777777" w:rsidR="007D5745" w:rsidRDefault="007D5745">
      <w:pPr>
        <w:ind w:left="1701"/>
        <w:rPr>
          <w:b/>
          <w:bCs/>
          <w:sz w:val="24"/>
          <w:szCs w:val="24"/>
          <w:rtl/>
        </w:rPr>
      </w:pPr>
      <w:r>
        <w:rPr>
          <w:b/>
          <w:bCs/>
          <w:sz w:val="24"/>
          <w:szCs w:val="24"/>
          <w:rtl/>
        </w:rPr>
        <w:t>יכולה להנסות להזכר בפעם הזאת?</w:t>
      </w:r>
    </w:p>
    <w:p w14:paraId="49C56009" w14:textId="77777777" w:rsidR="007D5745" w:rsidRDefault="007D5745">
      <w:pPr>
        <w:spacing w:before="240"/>
        <w:ind w:left="567" w:firstLine="567"/>
        <w:rPr>
          <w:b/>
          <w:bCs/>
          <w:sz w:val="24"/>
          <w:szCs w:val="24"/>
          <w:rtl/>
        </w:rPr>
      </w:pPr>
      <w:r>
        <w:rPr>
          <w:b/>
          <w:bCs/>
          <w:sz w:val="24"/>
          <w:szCs w:val="24"/>
          <w:rtl/>
        </w:rPr>
        <w:t>י:</w:t>
      </w:r>
      <w:r>
        <w:rPr>
          <w:b/>
          <w:bCs/>
          <w:sz w:val="24"/>
          <w:szCs w:val="24"/>
          <w:rtl/>
        </w:rPr>
        <w:tab/>
        <w:t>לא.</w:t>
      </w:r>
    </w:p>
    <w:p w14:paraId="34021475" w14:textId="77777777" w:rsidR="007D5745" w:rsidRDefault="007D5745">
      <w:pPr>
        <w:spacing w:before="240"/>
        <w:ind w:left="567" w:firstLine="567"/>
        <w:rPr>
          <w:b/>
          <w:bCs/>
          <w:sz w:val="24"/>
          <w:szCs w:val="24"/>
          <w:rtl/>
        </w:rPr>
      </w:pPr>
      <w:r>
        <w:rPr>
          <w:b/>
          <w:bCs/>
          <w:sz w:val="24"/>
          <w:szCs w:val="24"/>
          <w:rtl/>
        </w:rPr>
        <w:t>ח:</w:t>
      </w:r>
      <w:r>
        <w:rPr>
          <w:b/>
          <w:bCs/>
          <w:sz w:val="24"/>
          <w:szCs w:val="24"/>
          <w:rtl/>
        </w:rPr>
        <w:tab/>
        <w:t>מה, מה פחות או יותר היה שם?</w:t>
      </w:r>
    </w:p>
    <w:p w14:paraId="4ED7A884" w14:textId="77777777" w:rsidR="007D5745" w:rsidRDefault="007D5745">
      <w:pPr>
        <w:ind w:left="1701" w:hanging="567"/>
        <w:rPr>
          <w:b/>
          <w:bCs/>
          <w:sz w:val="24"/>
          <w:szCs w:val="24"/>
          <w:rtl/>
        </w:rPr>
      </w:pPr>
      <w:r>
        <w:rPr>
          <w:b/>
          <w:bCs/>
          <w:sz w:val="24"/>
          <w:szCs w:val="24"/>
          <w:rtl/>
        </w:rPr>
        <w:t>י:</w:t>
      </w:r>
      <w:r>
        <w:rPr>
          <w:b/>
          <w:bCs/>
          <w:sz w:val="24"/>
          <w:szCs w:val="24"/>
          <w:rtl/>
        </w:rPr>
        <w:tab/>
        <w:t xml:space="preserve">פחות או יותר היה שם שהוא יצא מהמקלחת נראה לי שהוא יצא </w:t>
      </w:r>
    </w:p>
    <w:p w14:paraId="4268ABE4" w14:textId="77777777" w:rsidR="007D5745" w:rsidRDefault="007D5745">
      <w:pPr>
        <w:ind w:left="1701"/>
        <w:rPr>
          <w:b/>
          <w:bCs/>
          <w:sz w:val="24"/>
          <w:szCs w:val="24"/>
          <w:rtl/>
        </w:rPr>
      </w:pPr>
      <w:r>
        <w:rPr>
          <w:b/>
          <w:bCs/>
          <w:sz w:val="24"/>
          <w:szCs w:val="24"/>
          <w:rtl/>
        </w:rPr>
        <w:t>מהמקלחת כי הוא היה ערום נראה לי.  או שהוא היה עם רק עם חולצה לא זוכרת, ואז הוא קרא למ. ואמר לה שגם אני יכולה להיכנס ואני לא ידעתי שהוא ערום.</w:t>
      </w:r>
    </w:p>
    <w:p w14:paraId="44971ECC" w14:textId="77777777" w:rsidR="007D5745" w:rsidRDefault="007D5745">
      <w:pPr>
        <w:ind w:left="1701"/>
        <w:rPr>
          <w:b/>
          <w:bCs/>
          <w:sz w:val="24"/>
          <w:szCs w:val="24"/>
          <w:rtl/>
        </w:rPr>
      </w:pPr>
      <w:r>
        <w:rPr>
          <w:b/>
          <w:bCs/>
          <w:sz w:val="24"/>
          <w:szCs w:val="24"/>
          <w:rtl/>
        </w:rPr>
        <w:t>נכנסתי ואז נראה לי שזה היה עם הפצעים, אני לא יודעת.</w:t>
      </w:r>
    </w:p>
    <w:p w14:paraId="74855132"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ואז הייתם שתיכם את ומ.?</w:t>
      </w:r>
    </w:p>
    <w:p w14:paraId="3988EA3E"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כן.</w:t>
      </w:r>
    </w:p>
    <w:p w14:paraId="548F28C2"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 ומה היה עם מ.?</w:t>
      </w:r>
    </w:p>
    <w:p w14:paraId="131B8B52"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 xml:space="preserve">עם מ. אני לא יודעת, אני יודעת ... אם זה עם הפצעים או לא. </w:t>
      </w:r>
    </w:p>
    <w:p w14:paraId="22BC9166"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אהה.</w:t>
      </w:r>
    </w:p>
    <w:p w14:paraId="3722A9E8"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אבל זה יותר נראה לי שזה קרה עם הפצעים.</w:t>
      </w:r>
    </w:p>
    <w:p w14:paraId="47DCF76E"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ואז הוא אמר לשתיכם לגעת לו?</w:t>
      </w:r>
    </w:p>
    <w:p w14:paraId="030D221D"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כן.</w:t>
      </w:r>
    </w:p>
    <w:p w14:paraId="29E25C46"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אהה. כן ו- ? נגעתם?</w:t>
      </w:r>
    </w:p>
    <w:p w14:paraId="6BFAA393" w14:textId="77777777" w:rsidR="007D5745" w:rsidRDefault="007D5745">
      <w:pPr>
        <w:spacing w:before="240" w:line="240" w:lineRule="auto"/>
        <w:ind w:left="567" w:firstLine="567"/>
        <w:rPr>
          <w:b/>
          <w:bCs/>
          <w:sz w:val="24"/>
          <w:szCs w:val="24"/>
          <w:rtl/>
        </w:rPr>
      </w:pPr>
    </w:p>
    <w:p w14:paraId="09622D73" w14:textId="77777777" w:rsidR="007D5745" w:rsidRDefault="007D5745">
      <w:pPr>
        <w:ind w:left="1701" w:hanging="567"/>
        <w:rPr>
          <w:b/>
          <w:bCs/>
          <w:sz w:val="24"/>
          <w:szCs w:val="24"/>
          <w:rtl/>
        </w:rPr>
      </w:pPr>
      <w:r>
        <w:rPr>
          <w:b/>
          <w:bCs/>
          <w:sz w:val="24"/>
          <w:szCs w:val="24"/>
          <w:rtl/>
        </w:rPr>
        <w:t>י:</w:t>
      </w:r>
      <w:r>
        <w:rPr>
          <w:b/>
          <w:bCs/>
          <w:sz w:val="24"/>
          <w:szCs w:val="24"/>
          <w:rtl/>
        </w:rPr>
        <w:tab/>
        <w:t xml:space="preserve">הייתי חייבת מה הייתי, יוצאת, בורחת, כי באתי לשחק אית, אז הייתי </w:t>
      </w:r>
    </w:p>
    <w:p w14:paraId="16764FC0" w14:textId="77777777" w:rsidR="007D5745" w:rsidRDefault="007D5745">
      <w:pPr>
        <w:ind w:left="1701"/>
        <w:rPr>
          <w:b/>
          <w:bCs/>
          <w:sz w:val="24"/>
          <w:szCs w:val="24"/>
          <w:rtl/>
        </w:rPr>
      </w:pPr>
      <w:r>
        <w:rPr>
          <w:b/>
          <w:bCs/>
          <w:sz w:val="24"/>
          <w:szCs w:val="24"/>
          <w:rtl/>
        </w:rPr>
        <w:t>חייבת לגעת ואז הוא ...</w:t>
      </w:r>
    </w:p>
    <w:p w14:paraId="53DE2A5A" w14:textId="77777777" w:rsidR="007D5745" w:rsidRDefault="007D5745">
      <w:pPr>
        <w:spacing w:before="240" w:line="240" w:lineRule="auto"/>
        <w:ind w:left="567" w:firstLine="567"/>
        <w:rPr>
          <w:b/>
          <w:bCs/>
          <w:sz w:val="24"/>
          <w:szCs w:val="24"/>
          <w:rtl/>
        </w:rPr>
      </w:pPr>
      <w:r>
        <w:rPr>
          <w:b/>
          <w:bCs/>
          <w:sz w:val="24"/>
          <w:szCs w:val="24"/>
          <w:rtl/>
        </w:rPr>
        <w:t>ח:</w:t>
      </w:r>
      <w:r>
        <w:rPr>
          <w:b/>
          <w:bCs/>
          <w:sz w:val="24"/>
          <w:szCs w:val="24"/>
          <w:rtl/>
        </w:rPr>
        <w:tab/>
        <w:t>אהה, את דיברת על זה אחר כך עם מ.?</w:t>
      </w:r>
    </w:p>
    <w:p w14:paraId="0D0BA1FB" w14:textId="77777777" w:rsidR="007D5745" w:rsidRDefault="007D5745">
      <w:pPr>
        <w:spacing w:before="240" w:line="240" w:lineRule="auto"/>
        <w:ind w:left="567" w:firstLine="567"/>
        <w:rPr>
          <w:b/>
          <w:bCs/>
          <w:sz w:val="24"/>
          <w:szCs w:val="24"/>
          <w:rtl/>
        </w:rPr>
      </w:pPr>
      <w:r>
        <w:rPr>
          <w:b/>
          <w:bCs/>
          <w:sz w:val="24"/>
          <w:szCs w:val="24"/>
          <w:rtl/>
        </w:rPr>
        <w:t>י:</w:t>
      </w:r>
      <w:r>
        <w:rPr>
          <w:b/>
          <w:bCs/>
          <w:sz w:val="24"/>
          <w:szCs w:val="24"/>
          <w:rtl/>
        </w:rPr>
        <w:tab/>
        <w:t>אה?</w:t>
      </w:r>
    </w:p>
    <w:p w14:paraId="1251C126" w14:textId="77777777" w:rsidR="007D5745" w:rsidRDefault="007D5745">
      <w:pPr>
        <w:spacing w:before="240" w:line="240" w:lineRule="auto"/>
        <w:rPr>
          <w:b/>
          <w:bCs/>
          <w:sz w:val="24"/>
          <w:szCs w:val="24"/>
          <w:rtl/>
        </w:rPr>
      </w:pPr>
      <w:r>
        <w:rPr>
          <w:b/>
          <w:bCs/>
          <w:sz w:val="24"/>
          <w:szCs w:val="24"/>
          <w:rtl/>
        </w:rPr>
        <w:tab/>
      </w:r>
      <w:r>
        <w:rPr>
          <w:b/>
          <w:bCs/>
          <w:sz w:val="24"/>
          <w:szCs w:val="24"/>
          <w:rtl/>
        </w:rPr>
        <w:tab/>
        <w:t>ח:</w:t>
      </w:r>
      <w:r>
        <w:rPr>
          <w:b/>
          <w:bCs/>
          <w:sz w:val="24"/>
          <w:szCs w:val="24"/>
          <w:rtl/>
        </w:rPr>
        <w:tab/>
        <w:t>אחרי זה דיברת עם מ.?</w:t>
      </w:r>
    </w:p>
    <w:p w14:paraId="656B93A9" w14:textId="77777777" w:rsidR="007D5745" w:rsidRDefault="007D5745">
      <w:pPr>
        <w:spacing w:before="240" w:line="240" w:lineRule="auto"/>
        <w:ind w:firstLine="567"/>
        <w:rPr>
          <w:b/>
          <w:bCs/>
          <w:sz w:val="24"/>
          <w:szCs w:val="24"/>
          <w:rtl/>
        </w:rPr>
      </w:pPr>
      <w:r>
        <w:rPr>
          <w:b/>
          <w:bCs/>
          <w:sz w:val="24"/>
          <w:szCs w:val="24"/>
          <w:rtl/>
        </w:rPr>
        <w:tab/>
        <w:t>י:</w:t>
      </w:r>
      <w:r>
        <w:rPr>
          <w:b/>
          <w:bCs/>
          <w:sz w:val="24"/>
          <w:szCs w:val="24"/>
          <w:rtl/>
        </w:rPr>
        <w:tab/>
        <w:t xml:space="preserve">לא רציתי ... מ. </w:t>
      </w:r>
      <w:r>
        <w:rPr>
          <w:b/>
          <w:bCs/>
          <w:sz w:val="24"/>
          <w:szCs w:val="24"/>
          <w:rtl/>
        </w:rPr>
        <w:tab/>
      </w:r>
      <w:r>
        <w:rPr>
          <w:b/>
          <w:bCs/>
          <w:sz w:val="24"/>
          <w:szCs w:val="24"/>
          <w:rtl/>
        </w:rPr>
        <w:tab/>
      </w:r>
    </w:p>
    <w:p w14:paraId="6B0CB7D2" w14:textId="77777777" w:rsidR="007D5745" w:rsidRDefault="007D5745">
      <w:pPr>
        <w:ind w:left="1701" w:hanging="567"/>
        <w:rPr>
          <w:b/>
          <w:bCs/>
          <w:sz w:val="24"/>
          <w:szCs w:val="24"/>
          <w:rtl/>
        </w:rPr>
      </w:pPr>
      <w:r>
        <w:rPr>
          <w:b/>
          <w:bCs/>
          <w:sz w:val="24"/>
          <w:szCs w:val="24"/>
          <w:rtl/>
        </w:rPr>
        <w:t>ח:</w:t>
      </w:r>
      <w:r>
        <w:rPr>
          <w:b/>
          <w:bCs/>
          <w:sz w:val="24"/>
          <w:szCs w:val="24"/>
          <w:rtl/>
        </w:rPr>
        <w:tab/>
        <w:t xml:space="preserve">נשמע גם מאמא, נדבר גם איתה. אה, היא חברה טובה שלך מ., ככה </w:t>
      </w:r>
    </w:p>
    <w:p w14:paraId="61F4F60A" w14:textId="77777777" w:rsidR="007D5745" w:rsidRDefault="007D5745">
      <w:pPr>
        <w:ind w:left="1701"/>
        <w:rPr>
          <w:b/>
          <w:bCs/>
          <w:sz w:val="24"/>
          <w:szCs w:val="24"/>
          <w:rtl/>
        </w:rPr>
      </w:pPr>
      <w:r>
        <w:rPr>
          <w:b/>
          <w:bCs/>
          <w:sz w:val="24"/>
          <w:szCs w:val="24"/>
          <w:rtl/>
        </w:rPr>
        <w:t>שמעתי נכון?</w:t>
      </w:r>
    </w:p>
    <w:p w14:paraId="0D8FB620" w14:textId="77777777" w:rsidR="007D5745" w:rsidRDefault="007D5745">
      <w:pPr>
        <w:ind w:left="1701" w:hanging="567"/>
        <w:rPr>
          <w:b/>
          <w:bCs/>
          <w:sz w:val="24"/>
          <w:szCs w:val="24"/>
          <w:rtl/>
        </w:rPr>
      </w:pPr>
      <w:r>
        <w:rPr>
          <w:b/>
          <w:bCs/>
          <w:sz w:val="24"/>
          <w:szCs w:val="24"/>
          <w:rtl/>
        </w:rPr>
        <w:t>י:</w:t>
      </w:r>
      <w:r>
        <w:rPr>
          <w:b/>
          <w:bCs/>
          <w:sz w:val="24"/>
          <w:szCs w:val="24"/>
          <w:rtl/>
        </w:rPr>
        <w:tab/>
        <w:t>(לא עונה)</w:t>
      </w:r>
    </w:p>
    <w:p w14:paraId="5D4AB0F5" w14:textId="77777777" w:rsidR="007D5745" w:rsidRDefault="007D5745">
      <w:pPr>
        <w:spacing w:before="240" w:line="240" w:lineRule="auto"/>
        <w:rPr>
          <w:b/>
          <w:bCs/>
          <w:sz w:val="24"/>
          <w:szCs w:val="24"/>
          <w:rtl/>
        </w:rPr>
      </w:pPr>
      <w:r>
        <w:rPr>
          <w:b/>
          <w:bCs/>
          <w:sz w:val="24"/>
          <w:szCs w:val="24"/>
          <w:rtl/>
        </w:rPr>
        <w:tab/>
      </w:r>
      <w:r>
        <w:rPr>
          <w:b/>
          <w:bCs/>
          <w:sz w:val="24"/>
          <w:szCs w:val="24"/>
          <w:rtl/>
        </w:rPr>
        <w:tab/>
        <w:t>ח:</w:t>
      </w:r>
      <w:r>
        <w:rPr>
          <w:b/>
          <w:bCs/>
          <w:sz w:val="24"/>
          <w:szCs w:val="24"/>
          <w:rtl/>
        </w:rPr>
        <w:tab/>
        <w:t>כן את הולכת לשם הרבה?</w:t>
      </w:r>
    </w:p>
    <w:p w14:paraId="15737DD9" w14:textId="77777777" w:rsidR="007D5745" w:rsidRDefault="007D5745">
      <w:pPr>
        <w:spacing w:before="240" w:line="240" w:lineRule="auto"/>
        <w:rPr>
          <w:b/>
          <w:bCs/>
          <w:sz w:val="24"/>
          <w:szCs w:val="24"/>
          <w:rtl/>
        </w:rPr>
      </w:pPr>
      <w:r>
        <w:rPr>
          <w:b/>
          <w:bCs/>
          <w:sz w:val="24"/>
          <w:szCs w:val="24"/>
          <w:rtl/>
        </w:rPr>
        <w:tab/>
      </w:r>
      <w:r>
        <w:rPr>
          <w:b/>
          <w:bCs/>
          <w:sz w:val="24"/>
          <w:szCs w:val="24"/>
          <w:rtl/>
        </w:rPr>
        <w:tab/>
        <w:t>י:</w:t>
      </w:r>
      <w:r>
        <w:rPr>
          <w:b/>
          <w:bCs/>
          <w:sz w:val="24"/>
          <w:szCs w:val="24"/>
          <w:rtl/>
        </w:rPr>
        <w:tab/>
        <w:t xml:space="preserve">כן. </w:t>
      </w:r>
    </w:p>
    <w:p w14:paraId="0AAFB551" w14:textId="77777777" w:rsidR="007D5745" w:rsidRDefault="007D5745">
      <w:pPr>
        <w:spacing w:before="240" w:line="240" w:lineRule="auto"/>
        <w:rPr>
          <w:b/>
          <w:bCs/>
          <w:sz w:val="24"/>
          <w:szCs w:val="24"/>
          <w:rtl/>
        </w:rPr>
      </w:pPr>
      <w:r>
        <w:rPr>
          <w:b/>
          <w:bCs/>
          <w:sz w:val="24"/>
          <w:szCs w:val="24"/>
          <w:rtl/>
        </w:rPr>
        <w:tab/>
      </w:r>
      <w:r>
        <w:rPr>
          <w:b/>
          <w:bCs/>
          <w:sz w:val="24"/>
          <w:szCs w:val="24"/>
          <w:rtl/>
        </w:rPr>
        <w:tab/>
        <w:t>ח:</w:t>
      </w:r>
      <w:r>
        <w:rPr>
          <w:b/>
          <w:bCs/>
          <w:sz w:val="24"/>
          <w:szCs w:val="24"/>
          <w:rtl/>
        </w:rPr>
        <w:tab/>
        <w:t>אליה הביתה?</w:t>
      </w:r>
    </w:p>
    <w:p w14:paraId="11CBA2D8" w14:textId="77777777" w:rsidR="007D5745" w:rsidRDefault="007D5745">
      <w:pPr>
        <w:spacing w:before="240" w:line="240" w:lineRule="auto"/>
        <w:rPr>
          <w:b/>
          <w:bCs/>
          <w:sz w:val="24"/>
          <w:szCs w:val="24"/>
          <w:rtl/>
        </w:rPr>
      </w:pPr>
      <w:r>
        <w:rPr>
          <w:b/>
          <w:bCs/>
          <w:sz w:val="24"/>
          <w:szCs w:val="24"/>
          <w:rtl/>
        </w:rPr>
        <w:tab/>
      </w:r>
      <w:r>
        <w:rPr>
          <w:b/>
          <w:bCs/>
          <w:sz w:val="24"/>
          <w:szCs w:val="24"/>
          <w:rtl/>
        </w:rPr>
        <w:tab/>
        <w:t>י:</w:t>
      </w:r>
      <w:r>
        <w:rPr>
          <w:b/>
          <w:bCs/>
          <w:sz w:val="24"/>
          <w:szCs w:val="24"/>
          <w:rtl/>
        </w:rPr>
        <w:tab/>
        <w:t>אסור לי עדיין ... ההורים שלי חייבים ללוות אותי.</w:t>
      </w:r>
    </w:p>
    <w:p w14:paraId="4C32F7B5"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אבל לפני זה לפני היומיים האחרונים היית הולכת הרבה אליה </w:t>
      </w:r>
    </w:p>
    <w:p w14:paraId="5A55C048" w14:textId="77777777" w:rsidR="007D5745" w:rsidRDefault="007D5745">
      <w:pPr>
        <w:ind w:left="1701"/>
        <w:rPr>
          <w:b/>
          <w:bCs/>
          <w:sz w:val="24"/>
          <w:szCs w:val="24"/>
          <w:rtl/>
        </w:rPr>
      </w:pPr>
      <w:r>
        <w:rPr>
          <w:b/>
          <w:bCs/>
          <w:sz w:val="24"/>
          <w:szCs w:val="24"/>
          <w:rtl/>
        </w:rPr>
        <w:t>הביתה?</w:t>
      </w:r>
    </w:p>
    <w:p w14:paraId="26BE68B8" w14:textId="77777777" w:rsidR="007D5745" w:rsidRDefault="007D5745">
      <w:pPr>
        <w:ind w:left="1701" w:hanging="567"/>
        <w:rPr>
          <w:b/>
          <w:bCs/>
          <w:sz w:val="24"/>
          <w:szCs w:val="24"/>
          <w:rtl/>
        </w:rPr>
      </w:pPr>
      <w:r>
        <w:rPr>
          <w:b/>
          <w:bCs/>
          <w:sz w:val="24"/>
          <w:szCs w:val="24"/>
          <w:rtl/>
        </w:rPr>
        <w:t>י:</w:t>
      </w:r>
      <w:r>
        <w:rPr>
          <w:b/>
          <w:bCs/>
          <w:sz w:val="24"/>
          <w:szCs w:val="24"/>
          <w:rtl/>
        </w:rPr>
        <w:tab/>
        <w:t>היא היתה באה אלי.</w:t>
      </w:r>
    </w:p>
    <w:p w14:paraId="71C41729"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כן, ובדרך כלל כשהיית באה אליה אז הוא היה שם בבית? אבא שלה?</w:t>
      </w:r>
    </w:p>
    <w:p w14:paraId="0AB9623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לפעמים כן, לפעמים לא.</w:t>
      </w:r>
    </w:p>
    <w:p w14:paraId="04F9245C"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סיפרת לי פעם אחת זה קרה שהוא היה ערום והוא קרא לכם </w:t>
      </w:r>
    </w:p>
    <w:p w14:paraId="64F48B20" w14:textId="77777777" w:rsidR="007D5745" w:rsidRDefault="007D5745">
      <w:pPr>
        <w:ind w:left="1701"/>
        <w:rPr>
          <w:b/>
          <w:bCs/>
          <w:sz w:val="24"/>
          <w:szCs w:val="24"/>
          <w:rtl/>
        </w:rPr>
      </w:pPr>
      <w:r>
        <w:rPr>
          <w:b/>
          <w:bCs/>
          <w:sz w:val="24"/>
          <w:szCs w:val="24"/>
          <w:rtl/>
        </w:rPr>
        <w:t xml:space="preserve">לגעת לו בבולבול אה, </w:t>
      </w:r>
    </w:p>
    <w:p w14:paraId="148A4330" w14:textId="77777777" w:rsidR="007D5745" w:rsidRDefault="007D5745">
      <w:pPr>
        <w:ind w:left="1701" w:hanging="567"/>
        <w:rPr>
          <w:b/>
          <w:bCs/>
          <w:sz w:val="24"/>
          <w:szCs w:val="24"/>
          <w:rtl/>
        </w:rPr>
      </w:pPr>
      <w:r>
        <w:rPr>
          <w:b/>
          <w:bCs/>
          <w:sz w:val="24"/>
          <w:szCs w:val="24"/>
          <w:rtl/>
        </w:rPr>
        <w:t>י:</w:t>
      </w:r>
      <w:r>
        <w:rPr>
          <w:b/>
          <w:bCs/>
          <w:sz w:val="24"/>
          <w:szCs w:val="24"/>
          <w:rtl/>
        </w:rPr>
        <w:tab/>
        <w:t>או שהוא היה עם חולצה.</w:t>
      </w:r>
    </w:p>
    <w:p w14:paraId="174045E2"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 ובשאר הפעמים שהיית באה אליה?</w:t>
      </w:r>
    </w:p>
    <w:p w14:paraId="17C5A07B"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לא, זה לא קרה.</w:t>
      </w:r>
    </w:p>
    <w:p w14:paraId="13AA5D10"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אהה. ואז הוא היה </w:t>
      </w:r>
    </w:p>
    <w:p w14:paraId="09C0E22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לפעמים באמצע האוכל הם אה, ....</w:t>
      </w:r>
    </w:p>
    <w:p w14:paraId="47B042D0"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זאת הפעם שהוא קרא לכם לגעת לאן הוא קרא לכם, איפה זה </w:t>
      </w:r>
    </w:p>
    <w:p w14:paraId="50000732" w14:textId="77777777" w:rsidR="007D5745" w:rsidRDefault="007D5745">
      <w:pPr>
        <w:ind w:left="1701"/>
        <w:rPr>
          <w:b/>
          <w:bCs/>
          <w:sz w:val="24"/>
          <w:szCs w:val="24"/>
          <w:rtl/>
        </w:rPr>
      </w:pPr>
      <w:r>
        <w:rPr>
          <w:b/>
          <w:bCs/>
          <w:sz w:val="24"/>
          <w:szCs w:val="24"/>
          <w:rtl/>
        </w:rPr>
        <w:t>היה בתוך הבית?</w:t>
      </w:r>
    </w:p>
    <w:p w14:paraId="2C20D6A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בחדר של ... שהוא יושן. </w:t>
      </w:r>
    </w:p>
    <w:p w14:paraId="02D72461"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 והיו עוד אנשים בבית?</w:t>
      </w:r>
    </w:p>
    <w:p w14:paraId="129B45B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לא יודעת.</w:t>
      </w:r>
    </w:p>
    <w:p w14:paraId="69CDC12A"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w:t>
      </w:r>
    </w:p>
    <w:p w14:paraId="157850A3"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אני לא זוכרת.</w:t>
      </w:r>
    </w:p>
    <w:p w14:paraId="43BA31AA"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אה, אני מבינה ממך מ. שזה קרה עוד, עוד פעמים חוץ משני </w:t>
      </w:r>
    </w:p>
    <w:p w14:paraId="5910264A" w14:textId="77777777" w:rsidR="007D5745" w:rsidRDefault="007D5745">
      <w:pPr>
        <w:ind w:left="1701"/>
        <w:rPr>
          <w:b/>
          <w:bCs/>
          <w:sz w:val="24"/>
          <w:szCs w:val="24"/>
          <w:rtl/>
        </w:rPr>
      </w:pPr>
      <w:r>
        <w:rPr>
          <w:b/>
          <w:bCs/>
          <w:sz w:val="24"/>
          <w:szCs w:val="24"/>
          <w:rtl/>
        </w:rPr>
        <w:t>המקרים האלה?</w:t>
      </w:r>
    </w:p>
    <w:p w14:paraId="5B99D56C"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כן. עוד פעם אחת בערך או שזה קרה יותר, אני לא יודעת.</w:t>
      </w:r>
    </w:p>
    <w:p w14:paraId="379D89B2" w14:textId="77777777" w:rsidR="007D5745" w:rsidRDefault="007D5745">
      <w:pPr>
        <w:ind w:left="1134" w:hanging="567"/>
        <w:rPr>
          <w:b/>
          <w:bCs/>
          <w:sz w:val="24"/>
          <w:szCs w:val="24"/>
          <w:rtl/>
        </w:rPr>
      </w:pPr>
      <w:r>
        <w:rPr>
          <w:b/>
          <w:bCs/>
          <w:sz w:val="24"/>
          <w:szCs w:val="24"/>
          <w:rtl/>
        </w:rPr>
        <w:tab/>
        <w:t>ח:</w:t>
      </w:r>
      <w:r>
        <w:rPr>
          <w:b/>
          <w:bCs/>
          <w:sz w:val="24"/>
          <w:szCs w:val="24"/>
          <w:rtl/>
        </w:rPr>
        <w:tab/>
        <w:t xml:space="preserve">יש עוד איזה שהוא מקרה שאת זוכרת ככה טוב כמו שאת זוכרת את </w:t>
      </w:r>
    </w:p>
    <w:p w14:paraId="31B83600" w14:textId="77777777" w:rsidR="007D5745" w:rsidRDefault="007D5745">
      <w:pPr>
        <w:ind w:left="1134" w:firstLine="567"/>
        <w:rPr>
          <w:b/>
          <w:bCs/>
          <w:sz w:val="24"/>
          <w:szCs w:val="24"/>
          <w:rtl/>
        </w:rPr>
      </w:pPr>
      <w:r>
        <w:rPr>
          <w:b/>
          <w:bCs/>
          <w:sz w:val="24"/>
          <w:szCs w:val="24"/>
          <w:rtl/>
        </w:rPr>
        <w:t>המקרה הזה שסיפרת לי?</w:t>
      </w:r>
    </w:p>
    <w:p w14:paraId="02FC6AA8"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לא, אני רק זוכרת שכל פעם שאני פשוט פוגשת אותו הוא מנשק אותי </w:t>
      </w:r>
    </w:p>
    <w:p w14:paraId="28945B8A" w14:textId="77777777" w:rsidR="007D5745" w:rsidRDefault="007D5745">
      <w:pPr>
        <w:ind w:left="1134" w:firstLine="567"/>
        <w:rPr>
          <w:b/>
          <w:bCs/>
          <w:sz w:val="24"/>
          <w:szCs w:val="24"/>
          <w:rtl/>
        </w:rPr>
      </w:pPr>
      <w:r>
        <w:rPr>
          <w:b/>
          <w:bCs/>
          <w:sz w:val="24"/>
          <w:szCs w:val="24"/>
          <w:rtl/>
        </w:rPr>
        <w:t xml:space="preserve">ומחבק אותי. </w:t>
      </w:r>
    </w:p>
    <w:p w14:paraId="5E8892ED"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r>
      <w:r>
        <w:rPr>
          <w:b/>
          <w:bCs/>
          <w:sz w:val="24"/>
          <w:szCs w:val="24"/>
          <w:u w:val="single"/>
          <w:rtl/>
        </w:rPr>
        <w:t>אהה. והוא מנשק אותך בשפתיים כמו שסיפרת לי על הפעם הזאת?</w:t>
      </w:r>
    </w:p>
    <w:p w14:paraId="38797E1E"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r>
      <w:r>
        <w:rPr>
          <w:b/>
          <w:bCs/>
          <w:sz w:val="24"/>
          <w:szCs w:val="24"/>
          <w:u w:val="single"/>
          <w:rtl/>
        </w:rPr>
        <w:t>לפעמים בלחי  לפעמים בשפתיים</w:t>
      </w:r>
      <w:r>
        <w:rPr>
          <w:b/>
          <w:bCs/>
          <w:sz w:val="24"/>
          <w:szCs w:val="24"/>
          <w:rtl/>
        </w:rPr>
        <w:t>.</w:t>
      </w:r>
    </w:p>
    <w:p w14:paraId="27E80D95"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אה, הוא גם אמר לך משהו באותה הפעם, אז כשזה היה במשק </w:t>
      </w:r>
    </w:p>
    <w:p w14:paraId="0C5DC7F3" w14:textId="77777777" w:rsidR="007D5745" w:rsidRDefault="007D5745">
      <w:pPr>
        <w:ind w:left="1701"/>
        <w:rPr>
          <w:b/>
          <w:bCs/>
          <w:sz w:val="24"/>
          <w:szCs w:val="24"/>
          <w:rtl/>
        </w:rPr>
      </w:pPr>
      <w:r>
        <w:rPr>
          <w:b/>
          <w:bCs/>
          <w:sz w:val="24"/>
          <w:szCs w:val="24"/>
          <w:rtl/>
        </w:rPr>
        <w:t>חי.</w:t>
      </w:r>
    </w:p>
    <w:p w14:paraId="04CC7F4F" w14:textId="77777777" w:rsidR="007D5745" w:rsidRDefault="007D5745">
      <w:pPr>
        <w:ind w:left="1701" w:hanging="567"/>
        <w:rPr>
          <w:b/>
          <w:bCs/>
          <w:sz w:val="24"/>
          <w:szCs w:val="24"/>
          <w:rtl/>
        </w:rPr>
      </w:pPr>
      <w:r>
        <w:rPr>
          <w:b/>
          <w:bCs/>
          <w:sz w:val="24"/>
          <w:szCs w:val="24"/>
          <w:rtl/>
        </w:rPr>
        <w:t>י:</w:t>
      </w:r>
      <w:r>
        <w:rPr>
          <w:b/>
          <w:bCs/>
          <w:sz w:val="24"/>
          <w:szCs w:val="24"/>
          <w:rtl/>
        </w:rPr>
        <w:tab/>
        <w:t xml:space="preserve">לא הוא אמר לי, הוא אמר לי לפני שהוא הראה לי ש, בדרך כלל בן </w:t>
      </w:r>
    </w:p>
    <w:p w14:paraId="343CBEDC" w14:textId="77777777" w:rsidR="007D5745" w:rsidRDefault="007D5745">
      <w:pPr>
        <w:ind w:left="1701"/>
        <w:rPr>
          <w:b/>
          <w:bCs/>
          <w:sz w:val="24"/>
          <w:szCs w:val="24"/>
          <w:rtl/>
        </w:rPr>
      </w:pPr>
      <w:r>
        <w:rPr>
          <w:b/>
          <w:bCs/>
          <w:sz w:val="24"/>
          <w:szCs w:val="24"/>
          <w:rtl/>
        </w:rPr>
        <w:t>אחר רגיל לא עושה דבר כזה אבל הוא בגלל שאני ילדה מיוחדת והוא אוהב אותי אז הוא עושה לי את אז הוא מראה לי.</w:t>
      </w:r>
    </w:p>
    <w:p w14:paraId="1972CA80"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 מה חשבת על זה כשהוא אמר את זה?</w:t>
      </w:r>
    </w:p>
    <w:p w14:paraId="63CF5C67"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התביישתי וחשבתי ש, ... לא הסתכלתי מסביב חשבתי שרואים אותנו </w:t>
      </w:r>
    </w:p>
    <w:p w14:paraId="2518B555" w14:textId="77777777" w:rsidR="007D5745" w:rsidRDefault="007D5745">
      <w:pPr>
        <w:ind w:left="1701"/>
        <w:rPr>
          <w:b/>
          <w:bCs/>
          <w:sz w:val="24"/>
          <w:szCs w:val="24"/>
          <w:rtl/>
        </w:rPr>
      </w:pPr>
      <w:r>
        <w:rPr>
          <w:b/>
          <w:bCs/>
          <w:sz w:val="24"/>
          <w:szCs w:val="24"/>
          <w:rtl/>
        </w:rPr>
        <w:t>ו, פשוט לא היה לי נעים, פחדתי להגיד שאני לא מספיק, שאני לא רוצה לגעת, שזה לא מעניין אותי אני אמרתי לו שזה לא, הוא שאל אותי אם זה מעניין אותי אז הוא אמר לי דווקא בולבול זה מאוד מעניין.</w:t>
      </w:r>
    </w:p>
    <w:p w14:paraId="3FF15685" w14:textId="77777777" w:rsidR="007D5745" w:rsidRDefault="007D5745">
      <w:pPr>
        <w:ind w:left="1701"/>
        <w:rPr>
          <w:b/>
          <w:bCs/>
          <w:sz w:val="24"/>
          <w:szCs w:val="24"/>
          <w:rtl/>
        </w:rPr>
      </w:pPr>
    </w:p>
    <w:p w14:paraId="28910196" w14:textId="77777777" w:rsidR="007D5745" w:rsidRDefault="007D5745">
      <w:pPr>
        <w:ind w:left="1701" w:hanging="567"/>
        <w:rPr>
          <w:b/>
          <w:bCs/>
          <w:sz w:val="24"/>
          <w:szCs w:val="24"/>
          <w:rtl/>
        </w:rPr>
      </w:pPr>
      <w:r>
        <w:rPr>
          <w:b/>
          <w:bCs/>
          <w:sz w:val="24"/>
          <w:szCs w:val="24"/>
          <w:rtl/>
        </w:rPr>
        <w:t>ח:</w:t>
      </w:r>
      <w:r>
        <w:rPr>
          <w:b/>
          <w:bCs/>
          <w:sz w:val="24"/>
          <w:szCs w:val="24"/>
          <w:rtl/>
        </w:rPr>
        <w:tab/>
        <w:t>אהה.</w:t>
      </w:r>
    </w:p>
    <w:p w14:paraId="5DF6A617" w14:textId="77777777" w:rsidR="007D5745" w:rsidRDefault="007D5745">
      <w:pPr>
        <w:ind w:left="1701" w:hanging="567"/>
        <w:rPr>
          <w:b/>
          <w:bCs/>
          <w:sz w:val="24"/>
          <w:szCs w:val="24"/>
          <w:rtl/>
        </w:rPr>
      </w:pPr>
      <w:r>
        <w:rPr>
          <w:b/>
          <w:bCs/>
          <w:sz w:val="24"/>
          <w:szCs w:val="24"/>
          <w:rtl/>
        </w:rPr>
        <w:tab/>
        <w:t xml:space="preserve">אה, אני, את אומרת יכול להיות שהיו עוד פעמים ויכול להיות שלא </w:t>
      </w:r>
    </w:p>
    <w:p w14:paraId="5A4EAEF3" w14:textId="77777777" w:rsidR="007D5745" w:rsidRDefault="007D5745">
      <w:pPr>
        <w:ind w:left="1701"/>
        <w:rPr>
          <w:b/>
          <w:bCs/>
          <w:sz w:val="24"/>
          <w:szCs w:val="24"/>
          <w:rtl/>
        </w:rPr>
      </w:pPr>
      <w:r>
        <w:rPr>
          <w:b/>
          <w:bCs/>
          <w:sz w:val="24"/>
          <w:szCs w:val="24"/>
          <w:rtl/>
        </w:rPr>
        <w:t>ואת לא כל כך זוכרת, אני רוצה לשאול אם את זוכרת שהיתה, אם היתה איזה שהיא פעם שהוא ביקש ממך לגעת עוד יותר יותר הרבה, יותר הרבה זמן.</w:t>
      </w:r>
    </w:p>
    <w:p w14:paraId="179A7E0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תצ' לא.</w:t>
      </w:r>
    </w:p>
    <w:p w14:paraId="1CE11BD9"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הוא עצמו נגע בך בגוף חוץ מאשר הנשיקות?</w:t>
      </w:r>
    </w:p>
    <w:p w14:paraId="02F616BF"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כן, לפעמים ככה לוקח אותי כאילו זה הוא, ואני הייתי בקצה שלו אז </w:t>
      </w:r>
    </w:p>
    <w:p w14:paraId="35D358BB" w14:textId="77777777" w:rsidR="007D5745" w:rsidRDefault="007D5745">
      <w:pPr>
        <w:ind w:left="1134" w:firstLine="567"/>
        <w:rPr>
          <w:b/>
          <w:bCs/>
          <w:sz w:val="24"/>
          <w:szCs w:val="24"/>
          <w:rtl/>
        </w:rPr>
      </w:pPr>
      <w:r>
        <w:rPr>
          <w:b/>
          <w:bCs/>
          <w:sz w:val="24"/>
          <w:szCs w:val="24"/>
          <w:rtl/>
        </w:rPr>
        <w:t>הוא תמיד לקח אותי ככה אליו, ככה מחבק אותי.</w:t>
      </w:r>
    </w:p>
    <w:p w14:paraId="07FFD262"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לא הבנתי איך? תסבירי לי שוב.</w:t>
      </w:r>
    </w:p>
    <w:p w14:paraId="7C36B8EA"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איך אני אראה לך? נגיד שזה בטן שלו.</w:t>
      </w:r>
    </w:p>
    <w:p w14:paraId="5A60D581"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כן?</w:t>
      </w:r>
    </w:p>
    <w:p w14:paraId="4FEB904D"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זה הראש.</w:t>
      </w:r>
    </w:p>
    <w:p w14:paraId="1B0BBD08"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כן. </w:t>
      </w:r>
    </w:p>
    <w:p w14:paraId="2C5F9454"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אז אני, אז אני תמיד באה והוא לוקח אותי ככה עם היד שלו. ו, מחזיק </w:t>
      </w:r>
    </w:p>
    <w:p w14:paraId="69CA2BBC" w14:textId="77777777" w:rsidR="007D5745" w:rsidRDefault="007D5745">
      <w:pPr>
        <w:ind w:left="1701"/>
        <w:rPr>
          <w:b/>
          <w:bCs/>
          <w:sz w:val="24"/>
          <w:szCs w:val="24"/>
          <w:rtl/>
        </w:rPr>
      </w:pPr>
      <w:r>
        <w:rPr>
          <w:b/>
          <w:bCs/>
          <w:sz w:val="24"/>
          <w:szCs w:val="24"/>
          <w:rtl/>
        </w:rPr>
        <w:t xml:space="preserve">אותי ואומר שאני החברה הכי טובה שלו, ואז הוא שואל ... אז הוא שואל אותי נכון אז אמרתי כן, שאני הייתי חייבת תמיד להגיד נכון. </w:t>
      </w:r>
    </w:p>
    <w:p w14:paraId="0BFCC79B"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w:t>
      </w:r>
    </w:p>
    <w:p w14:paraId="7B8245E5"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אז אמרתי נכון.</w:t>
      </w:r>
    </w:p>
    <w:p w14:paraId="4FC0520F"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אהה. אה, </w:t>
      </w:r>
    </w:p>
    <w:p w14:paraId="2018EAA2"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מקווה ש</w:t>
      </w:r>
      <w:r w:rsidR="003016E2">
        <w:rPr>
          <w:b/>
          <w:bCs/>
          <w:sz w:val="24"/>
          <w:szCs w:val="24"/>
          <w:rtl/>
        </w:rPr>
        <w:t>פלוני</w:t>
      </w:r>
      <w:r>
        <w:rPr>
          <w:b/>
          <w:bCs/>
          <w:sz w:val="24"/>
          <w:szCs w:val="24"/>
          <w:rtl/>
        </w:rPr>
        <w:t xml:space="preserve"> לא ישמע את הדבר הזה. אני ממש פוחדת עכשיו. </w:t>
      </w:r>
    </w:p>
    <w:p w14:paraId="76EE12E1"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כן?</w:t>
      </w:r>
    </w:p>
    <w:p w14:paraId="26572D43" w14:textId="77777777" w:rsidR="007D5745" w:rsidRDefault="007D5745">
      <w:pPr>
        <w:ind w:left="1134"/>
        <w:rPr>
          <w:b/>
          <w:bCs/>
          <w:sz w:val="24"/>
          <w:szCs w:val="24"/>
          <w:rtl/>
        </w:rPr>
      </w:pPr>
      <w:r>
        <w:rPr>
          <w:b/>
          <w:bCs/>
          <w:sz w:val="24"/>
          <w:szCs w:val="24"/>
          <w:rtl/>
        </w:rPr>
        <w:t>י:</w:t>
      </w:r>
      <w:r>
        <w:rPr>
          <w:b/>
          <w:bCs/>
          <w:sz w:val="24"/>
          <w:szCs w:val="24"/>
          <w:rtl/>
        </w:rPr>
        <w:tab/>
        <w:t xml:space="preserve">זאת הפעם הראשונה ש, כי גם ל. ידעה שהוא כבר יודע מי זה מה </w:t>
      </w:r>
    </w:p>
    <w:p w14:paraId="79702FFD" w14:textId="77777777" w:rsidR="007D5745" w:rsidRDefault="007D5745">
      <w:pPr>
        <w:ind w:left="1701"/>
        <w:rPr>
          <w:b/>
          <w:bCs/>
          <w:sz w:val="24"/>
          <w:szCs w:val="24"/>
          <w:rtl/>
        </w:rPr>
      </w:pPr>
      <w:r>
        <w:rPr>
          <w:b/>
          <w:bCs/>
          <w:sz w:val="24"/>
          <w:szCs w:val="24"/>
          <w:rtl/>
        </w:rPr>
        <w:t xml:space="preserve">שקרה ו, יודע שאני ול. סיפרנו את זה, וביום ראשון רק סיפרנו לאמא שלי. כאילו רק סיפרה רק ביום שני, </w:t>
      </w:r>
    </w:p>
    <w:p w14:paraId="5FEDF624"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כן,</w:t>
      </w:r>
    </w:p>
    <w:p w14:paraId="4708BF62"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w:t>
      </w:r>
    </w:p>
    <w:p w14:paraId="35A2F98E"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r>
      <w:r>
        <w:rPr>
          <w:b/>
          <w:bCs/>
          <w:sz w:val="24"/>
          <w:szCs w:val="24"/>
          <w:u w:val="single"/>
          <w:rtl/>
        </w:rPr>
        <w:t>אז את מפחדת עכשיו שהוא יודע?</w:t>
      </w:r>
    </w:p>
    <w:p w14:paraId="484C8617" w14:textId="77777777" w:rsidR="007D5745" w:rsidRDefault="007D5745">
      <w:pPr>
        <w:ind w:left="1134"/>
        <w:rPr>
          <w:b/>
          <w:bCs/>
          <w:sz w:val="24"/>
          <w:szCs w:val="24"/>
          <w:rtl/>
        </w:rPr>
      </w:pPr>
      <w:r>
        <w:rPr>
          <w:b/>
          <w:bCs/>
          <w:sz w:val="24"/>
          <w:szCs w:val="24"/>
          <w:rtl/>
        </w:rPr>
        <w:t>י:</w:t>
      </w:r>
      <w:r>
        <w:rPr>
          <w:b/>
          <w:bCs/>
          <w:sz w:val="24"/>
          <w:szCs w:val="24"/>
          <w:rtl/>
        </w:rPr>
        <w:tab/>
      </w:r>
      <w:r>
        <w:rPr>
          <w:b/>
          <w:bCs/>
          <w:sz w:val="24"/>
          <w:szCs w:val="24"/>
          <w:u w:val="single"/>
          <w:rtl/>
        </w:rPr>
        <w:t>כן, אבל הוא כבר יודע.</w:t>
      </w:r>
    </w:p>
    <w:p w14:paraId="3AC10177" w14:textId="77777777" w:rsidR="007D5745" w:rsidRDefault="007D5745">
      <w:pPr>
        <w:ind w:left="1134" w:firstLine="567"/>
        <w:rPr>
          <w:b/>
          <w:bCs/>
          <w:sz w:val="24"/>
          <w:szCs w:val="24"/>
          <w:rtl/>
        </w:rPr>
      </w:pPr>
      <w:r>
        <w:rPr>
          <w:b/>
          <w:bCs/>
          <w:sz w:val="24"/>
          <w:szCs w:val="24"/>
          <w:rtl/>
        </w:rPr>
        <w:t>אני פוחדת שהוא ידע עכשיו מה שאמרתי לך כאן.</w:t>
      </w:r>
    </w:p>
    <w:p w14:paraId="1961F54B"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את הקלטת הזאת הוא לא ישמע. בסדר?</w:t>
      </w:r>
    </w:p>
    <w:p w14:paraId="5E0C0786"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(לא עונה). </w:t>
      </w:r>
    </w:p>
    <w:p w14:paraId="0E899240" w14:textId="77777777" w:rsidR="007D5745" w:rsidRDefault="007D5745">
      <w:pPr>
        <w:ind w:left="1134" w:hanging="567"/>
        <w:rPr>
          <w:b/>
          <w:bCs/>
          <w:sz w:val="24"/>
          <w:szCs w:val="24"/>
          <w:rtl/>
        </w:rPr>
      </w:pPr>
      <w:r>
        <w:rPr>
          <w:b/>
          <w:bCs/>
          <w:sz w:val="24"/>
          <w:szCs w:val="24"/>
          <w:rtl/>
        </w:rPr>
        <w:tab/>
        <w:t>ח:</w:t>
      </w:r>
      <w:r>
        <w:rPr>
          <w:b/>
          <w:bCs/>
          <w:sz w:val="24"/>
          <w:szCs w:val="24"/>
          <w:rtl/>
        </w:rPr>
        <w:tab/>
        <w:t xml:space="preserve">אה, אז רציתי לשאול אותך אבל חוץ מ, זה שהוא חיבק אותך ואני </w:t>
      </w:r>
    </w:p>
    <w:p w14:paraId="4EBC4A4F" w14:textId="77777777" w:rsidR="007D5745" w:rsidRDefault="007D5745">
      <w:pPr>
        <w:ind w:left="1134" w:firstLine="567"/>
        <w:rPr>
          <w:b/>
          <w:bCs/>
          <w:sz w:val="24"/>
          <w:szCs w:val="24"/>
          <w:rtl/>
        </w:rPr>
      </w:pPr>
      <w:r>
        <w:rPr>
          <w:b/>
          <w:bCs/>
          <w:sz w:val="24"/>
          <w:szCs w:val="24"/>
          <w:rtl/>
        </w:rPr>
        <w:t>מבינה שהוא לפעמים הרים אותך בשביל לחבק אותך?</w:t>
      </w:r>
    </w:p>
    <w:p w14:paraId="287BA738"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(לא עונה)</w:t>
      </w:r>
    </w:p>
    <w:p w14:paraId="2ACAE61D" w14:textId="77777777" w:rsidR="007D5745" w:rsidRDefault="007D5745">
      <w:pPr>
        <w:ind w:left="1134" w:hanging="567"/>
        <w:rPr>
          <w:b/>
          <w:bCs/>
          <w:sz w:val="24"/>
          <w:szCs w:val="24"/>
          <w:u w:val="single"/>
          <w:rtl/>
        </w:rPr>
      </w:pPr>
      <w:r>
        <w:rPr>
          <w:b/>
          <w:bCs/>
          <w:sz w:val="24"/>
          <w:szCs w:val="24"/>
          <w:rtl/>
        </w:rPr>
        <w:tab/>
        <w:t>ח:</w:t>
      </w:r>
      <w:r>
        <w:rPr>
          <w:b/>
          <w:bCs/>
          <w:sz w:val="24"/>
          <w:szCs w:val="24"/>
          <w:rtl/>
        </w:rPr>
        <w:tab/>
      </w:r>
      <w:r>
        <w:rPr>
          <w:b/>
          <w:bCs/>
          <w:sz w:val="24"/>
          <w:szCs w:val="24"/>
          <w:u w:val="single"/>
          <w:rtl/>
        </w:rPr>
        <w:t xml:space="preserve">לא? אה, בסדר, חוץ מחיבוקים ומנשיקות היו עוד פעם שהוא נגע לך </w:t>
      </w:r>
    </w:p>
    <w:p w14:paraId="44EAA70C" w14:textId="77777777" w:rsidR="007D5745" w:rsidRDefault="007D5745">
      <w:pPr>
        <w:ind w:left="1134" w:firstLine="567"/>
        <w:rPr>
          <w:b/>
          <w:bCs/>
          <w:sz w:val="24"/>
          <w:szCs w:val="24"/>
          <w:u w:val="single"/>
          <w:rtl/>
        </w:rPr>
      </w:pPr>
      <w:r>
        <w:rPr>
          <w:b/>
          <w:bCs/>
          <w:sz w:val="24"/>
          <w:szCs w:val="24"/>
          <w:u w:val="single"/>
          <w:rtl/>
        </w:rPr>
        <w:t>במקומות בגוף?</w:t>
      </w:r>
    </w:p>
    <w:p w14:paraId="79176041"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(לא עונה)</w:t>
      </w:r>
    </w:p>
    <w:p w14:paraId="10D4A935"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r>
      <w:r>
        <w:rPr>
          <w:b/>
          <w:bCs/>
          <w:sz w:val="24"/>
          <w:szCs w:val="24"/>
          <w:u w:val="single"/>
          <w:rtl/>
        </w:rPr>
        <w:t>שלך?</w:t>
      </w:r>
    </w:p>
    <w:p w14:paraId="496C190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לא, </w:t>
      </w:r>
      <w:r>
        <w:rPr>
          <w:b/>
          <w:bCs/>
          <w:sz w:val="24"/>
          <w:szCs w:val="24"/>
          <w:u w:val="single"/>
          <w:rtl/>
        </w:rPr>
        <w:t>אני לא זוכרת אולי היה אבל אני לא זוכרת.</w:t>
      </w:r>
    </w:p>
    <w:p w14:paraId="53088239" w14:textId="77777777" w:rsidR="007D5745" w:rsidRDefault="007D5745">
      <w:pPr>
        <w:ind w:left="1134" w:hanging="567"/>
        <w:rPr>
          <w:b/>
          <w:bCs/>
          <w:sz w:val="24"/>
          <w:szCs w:val="24"/>
          <w:rtl/>
        </w:rPr>
      </w:pPr>
      <w:r>
        <w:rPr>
          <w:b/>
          <w:bCs/>
          <w:sz w:val="24"/>
          <w:szCs w:val="24"/>
          <w:rtl/>
        </w:rPr>
        <w:tab/>
        <w:t>ח:</w:t>
      </w:r>
      <w:r>
        <w:rPr>
          <w:b/>
          <w:bCs/>
          <w:sz w:val="24"/>
          <w:szCs w:val="24"/>
          <w:rtl/>
        </w:rPr>
        <w:tab/>
        <w:t xml:space="preserve">אהה. אה, ושהוא הראה לך, באותם פעמים וכשהוא הראה לך את </w:t>
      </w:r>
    </w:p>
    <w:p w14:paraId="0878A166" w14:textId="77777777" w:rsidR="007D5745" w:rsidRDefault="007D5745">
      <w:pPr>
        <w:ind w:left="1134" w:firstLine="567"/>
        <w:rPr>
          <w:b/>
          <w:bCs/>
          <w:sz w:val="24"/>
          <w:szCs w:val="24"/>
          <w:rtl/>
        </w:rPr>
      </w:pPr>
      <w:r>
        <w:rPr>
          <w:b/>
          <w:bCs/>
          <w:sz w:val="24"/>
          <w:szCs w:val="24"/>
          <w:rtl/>
        </w:rPr>
        <w:t>הבולבול שלו וביקש שאת תגעי לו הוא גם נגע בעצמו?</w:t>
      </w:r>
    </w:p>
    <w:p w14:paraId="16D46D9F" w14:textId="77777777" w:rsidR="007D5745" w:rsidRDefault="007D5745">
      <w:pPr>
        <w:ind w:left="1134" w:hanging="567"/>
        <w:rPr>
          <w:b/>
          <w:bCs/>
          <w:sz w:val="24"/>
          <w:szCs w:val="24"/>
          <w:u w:val="single"/>
          <w:rtl/>
        </w:rPr>
      </w:pPr>
      <w:r>
        <w:rPr>
          <w:b/>
          <w:bCs/>
          <w:sz w:val="24"/>
          <w:szCs w:val="24"/>
          <w:rtl/>
        </w:rPr>
        <w:tab/>
        <w:t>י:</w:t>
      </w:r>
      <w:r>
        <w:rPr>
          <w:b/>
          <w:bCs/>
          <w:sz w:val="24"/>
          <w:szCs w:val="24"/>
          <w:rtl/>
        </w:rPr>
        <w:tab/>
      </w:r>
      <w:r>
        <w:rPr>
          <w:b/>
          <w:bCs/>
          <w:sz w:val="24"/>
          <w:szCs w:val="24"/>
          <w:u w:val="single"/>
          <w:rtl/>
        </w:rPr>
        <w:t xml:space="preserve">לא הוא, אה, כן נראה לי שהוא נגע, אה, הוא הראה לי הכל לגעת </w:t>
      </w:r>
    </w:p>
    <w:p w14:paraId="6E7E1CA3" w14:textId="77777777" w:rsidR="007D5745" w:rsidRDefault="007D5745">
      <w:pPr>
        <w:ind w:left="1701"/>
        <w:rPr>
          <w:b/>
          <w:bCs/>
          <w:sz w:val="24"/>
          <w:szCs w:val="24"/>
          <w:u w:val="single"/>
          <w:rtl/>
        </w:rPr>
      </w:pPr>
      <w:r>
        <w:rPr>
          <w:b/>
          <w:bCs/>
          <w:sz w:val="24"/>
          <w:szCs w:val="24"/>
          <w:u w:val="single"/>
          <w:rtl/>
        </w:rPr>
        <w:t xml:space="preserve">הראה לי שהוא, הראה לי עם היד שלו או שהוא לקח לי את היד ושם לי את זה ... </w:t>
      </w:r>
    </w:p>
    <w:p w14:paraId="771D9C09" w14:textId="77777777" w:rsidR="007D5745" w:rsidRDefault="007D5745">
      <w:pPr>
        <w:ind w:left="1134" w:hanging="567"/>
        <w:rPr>
          <w:b/>
          <w:bCs/>
          <w:sz w:val="24"/>
          <w:szCs w:val="24"/>
          <w:rtl/>
        </w:rPr>
      </w:pPr>
      <w:r>
        <w:rPr>
          <w:b/>
          <w:bCs/>
          <w:sz w:val="24"/>
          <w:szCs w:val="24"/>
          <w:rtl/>
        </w:rPr>
        <w:tab/>
        <w:t>ח:</w:t>
      </w:r>
      <w:r>
        <w:rPr>
          <w:b/>
          <w:bCs/>
          <w:sz w:val="24"/>
          <w:szCs w:val="24"/>
          <w:rtl/>
        </w:rPr>
        <w:tab/>
        <w:t>אהה.</w:t>
      </w:r>
    </w:p>
    <w:p w14:paraId="45F80B2B" w14:textId="77777777" w:rsidR="007D5745" w:rsidRDefault="007D5745">
      <w:pPr>
        <w:ind w:left="1134" w:hanging="567"/>
        <w:rPr>
          <w:b/>
          <w:bCs/>
          <w:sz w:val="24"/>
          <w:szCs w:val="24"/>
          <w:rtl/>
        </w:rPr>
      </w:pPr>
      <w:r>
        <w:rPr>
          <w:b/>
          <w:bCs/>
          <w:sz w:val="24"/>
          <w:szCs w:val="24"/>
          <w:rtl/>
        </w:rPr>
        <w:tab/>
      </w:r>
      <w:r>
        <w:rPr>
          <w:b/>
          <w:bCs/>
          <w:sz w:val="24"/>
          <w:szCs w:val="24"/>
          <w:rtl/>
        </w:rPr>
        <w:tab/>
        <w:t>טוב, אה, חוץ מזה יש עוד משהו שאת זוכרת?</w:t>
      </w:r>
    </w:p>
    <w:p w14:paraId="57D13AE0"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לא אין לי ל. כבר סיפרה לי ואני לא בטוחה באיזשהי ... אני לא אספר את זה </w:t>
      </w:r>
    </w:p>
    <w:p w14:paraId="10CC7D71" w14:textId="77777777" w:rsidR="007D5745" w:rsidRDefault="007D5745">
      <w:pPr>
        <w:ind w:left="1134" w:firstLine="567"/>
        <w:rPr>
          <w:b/>
          <w:bCs/>
          <w:sz w:val="24"/>
          <w:szCs w:val="24"/>
          <w:rtl/>
        </w:rPr>
      </w:pPr>
      <w:r>
        <w:rPr>
          <w:b/>
          <w:bCs/>
          <w:sz w:val="24"/>
          <w:szCs w:val="24"/>
          <w:rtl/>
        </w:rPr>
        <w:t xml:space="preserve">כי אולי זה לא נכון. </w:t>
      </w:r>
    </w:p>
    <w:p w14:paraId="0FF51845" w14:textId="77777777" w:rsidR="007D5745" w:rsidRDefault="007D5745">
      <w:pPr>
        <w:ind w:left="1134" w:hanging="567"/>
        <w:rPr>
          <w:b/>
          <w:bCs/>
          <w:sz w:val="24"/>
          <w:szCs w:val="24"/>
          <w:rtl/>
        </w:rPr>
      </w:pPr>
      <w:r>
        <w:rPr>
          <w:b/>
          <w:bCs/>
          <w:sz w:val="24"/>
          <w:szCs w:val="24"/>
          <w:rtl/>
        </w:rPr>
        <w:tab/>
        <w:t>ח:</w:t>
      </w:r>
      <w:r>
        <w:rPr>
          <w:b/>
          <w:bCs/>
          <w:sz w:val="24"/>
          <w:szCs w:val="24"/>
          <w:rtl/>
        </w:rPr>
        <w:tab/>
        <w:t xml:space="preserve">את סיפרת את זה למישהו? עד, עד יום ראשון? סיפרת למישהו על הדברים </w:t>
      </w:r>
    </w:p>
    <w:p w14:paraId="48B0B5BB" w14:textId="77777777" w:rsidR="007D5745" w:rsidRDefault="007D5745">
      <w:pPr>
        <w:ind w:left="1134" w:firstLine="567"/>
        <w:rPr>
          <w:b/>
          <w:bCs/>
          <w:sz w:val="24"/>
          <w:szCs w:val="24"/>
          <w:rtl/>
        </w:rPr>
      </w:pPr>
      <w:r>
        <w:rPr>
          <w:b/>
          <w:bCs/>
          <w:sz w:val="24"/>
          <w:szCs w:val="24"/>
          <w:rtl/>
        </w:rPr>
        <w:t>האלה?</w:t>
      </w:r>
    </w:p>
    <w:p w14:paraId="3E389648" w14:textId="77777777" w:rsidR="007D5745" w:rsidRDefault="007D5745" w:rsidP="005C0339">
      <w:pPr>
        <w:ind w:left="1134" w:hanging="567"/>
        <w:rPr>
          <w:b/>
          <w:bCs/>
          <w:sz w:val="24"/>
          <w:szCs w:val="24"/>
          <w:rtl/>
        </w:rPr>
      </w:pPr>
      <w:r>
        <w:rPr>
          <w:b/>
          <w:bCs/>
          <w:sz w:val="24"/>
          <w:szCs w:val="24"/>
          <w:rtl/>
        </w:rPr>
        <w:tab/>
        <w:t>י:</w:t>
      </w:r>
      <w:r>
        <w:rPr>
          <w:b/>
          <w:bCs/>
          <w:sz w:val="24"/>
          <w:szCs w:val="24"/>
          <w:rtl/>
        </w:rPr>
        <w:tab/>
        <w:t>לא. רק ביום ראשון כי הייתי חייבת לספר את זה למורה שלי ול</w:t>
      </w:r>
      <w:r w:rsidR="005C0339">
        <w:rPr>
          <w:rFonts w:hint="cs"/>
          <w:b/>
          <w:bCs/>
          <w:sz w:val="24"/>
          <w:szCs w:val="24"/>
          <w:rtl/>
        </w:rPr>
        <w:t>-</w:t>
      </w:r>
      <w:r>
        <w:rPr>
          <w:b/>
          <w:bCs/>
          <w:sz w:val="24"/>
          <w:szCs w:val="24"/>
          <w:rtl/>
        </w:rPr>
        <w:t>ר</w:t>
      </w:r>
      <w:r w:rsidR="005C0339">
        <w:rPr>
          <w:rFonts w:hint="cs"/>
          <w:b/>
          <w:bCs/>
          <w:sz w:val="24"/>
          <w:szCs w:val="24"/>
          <w:rtl/>
        </w:rPr>
        <w:t>.</w:t>
      </w:r>
      <w:r>
        <w:rPr>
          <w:b/>
          <w:bCs/>
          <w:sz w:val="24"/>
          <w:szCs w:val="24"/>
          <w:rtl/>
        </w:rPr>
        <w:t xml:space="preserve"> </w:t>
      </w:r>
    </w:p>
    <w:p w14:paraId="1BEA2FB6"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 ולפני זה לא סיפרת לאף אחד?</w:t>
      </w:r>
    </w:p>
    <w:p w14:paraId="02350DA5"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רק ליוסי ולל. </w:t>
      </w:r>
    </w:p>
    <w:p w14:paraId="48593314"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 מי זה יוסי?</w:t>
      </w:r>
    </w:p>
    <w:p w14:paraId="210972B1"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אח שלי. ולל. </w:t>
      </w:r>
    </w:p>
    <w:p w14:paraId="0281B46A"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 אז ליוסי כן סיפרת?</w:t>
      </w:r>
    </w:p>
    <w:p w14:paraId="44F2FE41"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כן.</w:t>
      </w:r>
    </w:p>
    <w:p w14:paraId="3910E2DA"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מתי סיפרת לו?</w:t>
      </w:r>
    </w:p>
    <w:p w14:paraId="57DB8A81"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לא זוכרת ...</w:t>
      </w:r>
    </w:p>
    <w:p w14:paraId="1C5D5161"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מזמן?</w:t>
      </w:r>
    </w:p>
    <w:p w14:paraId="4307B9E6"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כן.</w:t>
      </w:r>
    </w:p>
    <w:p w14:paraId="1A738738"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ומה הוא אמר?</w:t>
      </w:r>
    </w:p>
    <w:p w14:paraId="5D1740F0"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כלום ... הוא צחק. </w:t>
      </w:r>
    </w:p>
    <w:p w14:paraId="60232FF8"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 </w:t>
      </w:r>
    </w:p>
    <w:p w14:paraId="40F435CE"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גם אני מתי שאמרו שהוא חולה, (רעשים בחוץ) אני גם צחקתי כי ... אבל </w:t>
      </w:r>
    </w:p>
    <w:p w14:paraId="73C0EB36" w14:textId="77777777" w:rsidR="007D5745" w:rsidRDefault="007D5745">
      <w:pPr>
        <w:ind w:left="1134" w:firstLine="567"/>
        <w:rPr>
          <w:b/>
          <w:bCs/>
          <w:sz w:val="24"/>
          <w:szCs w:val="24"/>
          <w:rtl/>
        </w:rPr>
      </w:pPr>
      <w:r>
        <w:rPr>
          <w:b/>
          <w:bCs/>
          <w:sz w:val="24"/>
          <w:szCs w:val="24"/>
          <w:rtl/>
        </w:rPr>
        <w:t xml:space="preserve">הם הסבירו לי ש, מ, מחלה שאף אחד לא </w:t>
      </w:r>
    </w:p>
    <w:p w14:paraId="4B0C6C7B" w14:textId="77777777" w:rsidR="007D5745" w:rsidRDefault="007D5745">
      <w:pPr>
        <w:ind w:left="1134" w:hanging="567"/>
        <w:rPr>
          <w:b/>
          <w:bCs/>
          <w:sz w:val="24"/>
          <w:szCs w:val="24"/>
          <w:rtl/>
        </w:rPr>
      </w:pPr>
      <w:r>
        <w:rPr>
          <w:b/>
          <w:bCs/>
          <w:sz w:val="24"/>
          <w:szCs w:val="24"/>
          <w:rtl/>
        </w:rPr>
        <w:tab/>
        <w:t>ח:</w:t>
      </w:r>
      <w:r>
        <w:rPr>
          <w:b/>
          <w:bCs/>
          <w:sz w:val="24"/>
          <w:szCs w:val="24"/>
          <w:rtl/>
        </w:rPr>
        <w:tab/>
        <w:t>אהה. אה, ל- ... רצית לספר לפני זה? חשבת לספר?</w:t>
      </w:r>
    </w:p>
    <w:p w14:paraId="36AA79E2"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לא בגלל שפחדתי. פחדתי שאם אני אספר נגיד שהוא אמר לי שזה רק ביני </w:t>
      </w:r>
    </w:p>
    <w:p w14:paraId="4512ACB7" w14:textId="77777777" w:rsidR="007D5745" w:rsidRDefault="007D5745" w:rsidP="005C0339">
      <w:pPr>
        <w:ind w:left="1701"/>
        <w:rPr>
          <w:b/>
          <w:bCs/>
          <w:sz w:val="24"/>
          <w:szCs w:val="24"/>
          <w:rtl/>
        </w:rPr>
      </w:pPr>
      <w:r>
        <w:rPr>
          <w:b/>
          <w:bCs/>
          <w:sz w:val="24"/>
          <w:szCs w:val="24"/>
          <w:rtl/>
        </w:rPr>
        <w:t>לבינו אז פחדתי שהוא ... לספר, אז מתי של. ל. סיפרה את זה לאמא שלה ולא בשמות, ואז היא סיפרה את זה ל</w:t>
      </w:r>
      <w:r w:rsidR="005C0339">
        <w:rPr>
          <w:rFonts w:hint="cs"/>
          <w:b/>
          <w:bCs/>
          <w:sz w:val="24"/>
          <w:szCs w:val="24"/>
          <w:rtl/>
        </w:rPr>
        <w:t>-ר.</w:t>
      </w:r>
      <w:r>
        <w:rPr>
          <w:b/>
          <w:bCs/>
          <w:sz w:val="24"/>
          <w:szCs w:val="24"/>
          <w:rtl/>
        </w:rPr>
        <w:t xml:space="preserve">, ואז </w:t>
      </w:r>
      <w:r w:rsidR="005C0339">
        <w:rPr>
          <w:rFonts w:hint="cs"/>
          <w:b/>
          <w:bCs/>
          <w:sz w:val="24"/>
          <w:szCs w:val="24"/>
          <w:rtl/>
        </w:rPr>
        <w:t>ר.</w:t>
      </w:r>
      <w:r>
        <w:rPr>
          <w:b/>
          <w:bCs/>
          <w:sz w:val="24"/>
          <w:szCs w:val="24"/>
          <w:rtl/>
        </w:rPr>
        <w:t xml:space="preserve"> קראה, קראה לי, ואז אני סיפרתי לה היא אמרה לי לספר, ואז רק ... ליעל המורה שלי וזהו אז מתי שאמרתי לה שאני פוחדת ללכת למשק חי כי פחדתי שהוא יכעס עלי אז היא אמרה לי שהוא לבנתיים לא יודע מזה. </w:t>
      </w:r>
    </w:p>
    <w:p w14:paraId="7878CB9C"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אהה. </w:t>
      </w:r>
    </w:p>
    <w:p w14:paraId="4D28056D"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שגם ואז הלכתי באמצע החוג של השיעור ... איחרתי ואז אה, ...</w:t>
      </w:r>
    </w:p>
    <w:p w14:paraId="1364F3DA"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 את אומרת שהוא אמר לך שזה רק בינכם?</w:t>
      </w:r>
    </w:p>
    <w:p w14:paraId="22EBB017"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(לא עונה)</w:t>
      </w:r>
    </w:p>
    <w:p w14:paraId="46CF172E"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את זוכרת מה בדיוק הוא אמר?</w:t>
      </w:r>
    </w:p>
    <w:p w14:paraId="11B91BBA"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(לא עונה)</w:t>
      </w:r>
    </w:p>
    <w:p w14:paraId="05696426"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הוא אמר לך לא לספר?</w:t>
      </w:r>
    </w:p>
    <w:p w14:paraId="3733B469"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לא שהוא אמר לי לא לספר הוא אמר שהדבר שזה הדבר הזה רק בינינו. </w:t>
      </w:r>
    </w:p>
    <w:p w14:paraId="559CF93C"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אהה. </w:t>
      </w:r>
    </w:p>
    <w:p w14:paraId="02124B8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שרק לי עושה את זה בגלל שהוא אוהב אותי.</w:t>
      </w:r>
    </w:p>
    <w:p w14:paraId="12E7BCD4"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w:t>
      </w:r>
    </w:p>
    <w:p w14:paraId="5F43DB7F"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אבל לחברות אחרות אני לא בדיוק בטוחה בזה שזה, ... חברות אחרות אמרו </w:t>
      </w:r>
    </w:p>
    <w:p w14:paraId="494876BF" w14:textId="77777777" w:rsidR="007D5745" w:rsidRDefault="007D5745">
      <w:pPr>
        <w:ind w:left="1134" w:firstLine="567"/>
        <w:rPr>
          <w:b/>
          <w:bCs/>
          <w:sz w:val="24"/>
          <w:szCs w:val="24"/>
          <w:rtl/>
        </w:rPr>
      </w:pPr>
      <w:r>
        <w:rPr>
          <w:b/>
          <w:bCs/>
          <w:sz w:val="24"/>
          <w:szCs w:val="24"/>
          <w:rtl/>
        </w:rPr>
        <w:t xml:space="preserve">לי שגם להם הוא עשה את זה. </w:t>
      </w:r>
    </w:p>
    <w:p w14:paraId="7C004E88"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אהה. </w:t>
      </w:r>
    </w:p>
    <w:p w14:paraId="32D1ACBF"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הוא לא אמר להם לגעת.</w:t>
      </w:r>
    </w:p>
    <w:p w14:paraId="30DCE03F"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הוא לא אמר להם לגעת?</w:t>
      </w:r>
    </w:p>
    <w:p w14:paraId="2493A7F5"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הוא אמר להם ש, שאם, שהוא שאל אותם תמיד הם רוצים הוא לא אמר </w:t>
      </w:r>
    </w:p>
    <w:p w14:paraId="4F9F1807" w14:textId="77777777" w:rsidR="007D5745" w:rsidRDefault="007D5745">
      <w:pPr>
        <w:ind w:left="1134" w:firstLine="567"/>
        <w:rPr>
          <w:b/>
          <w:bCs/>
          <w:sz w:val="24"/>
          <w:szCs w:val="24"/>
          <w:rtl/>
        </w:rPr>
      </w:pPr>
      <w:r>
        <w:rPr>
          <w:b/>
          <w:bCs/>
          <w:sz w:val="24"/>
          <w:szCs w:val="24"/>
          <w:rtl/>
        </w:rPr>
        <w:t>להם לגעת.</w:t>
      </w:r>
    </w:p>
    <w:p w14:paraId="25699CF6"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אהה. </w:t>
      </w:r>
    </w:p>
    <w:p w14:paraId="5FB749BB"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רק שאתם רוצים. (הפסקה). </w:t>
      </w:r>
    </w:p>
    <w:p w14:paraId="159465E6"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כשהוא אמר לך לגעת באותה פעם שסיפרת לי הוא גם עשה לך משהו בכוח?</w:t>
      </w:r>
    </w:p>
    <w:p w14:paraId="7915EFA9"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לא אני תמיד יותר ניסיתי להתחמק אבל אה, זה דווקא היה נראה לי שהוא </w:t>
      </w:r>
    </w:p>
    <w:p w14:paraId="59980EB2" w14:textId="77777777" w:rsidR="007D5745" w:rsidRDefault="007D5745">
      <w:pPr>
        <w:ind w:left="1134" w:firstLine="567"/>
        <w:rPr>
          <w:b/>
          <w:bCs/>
          <w:sz w:val="24"/>
          <w:szCs w:val="24"/>
          <w:rtl/>
        </w:rPr>
      </w:pPr>
      <w:r>
        <w:rPr>
          <w:b/>
          <w:bCs/>
          <w:sz w:val="24"/>
          <w:szCs w:val="24"/>
          <w:rtl/>
        </w:rPr>
        <w:t xml:space="preserve">רוצה שאני אגע לו. </w:t>
      </w:r>
    </w:p>
    <w:p w14:paraId="39789682"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 xml:space="preserve">אהה. </w:t>
      </w:r>
    </w:p>
    <w:p w14:paraId="6232DCE1"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זה מה שהיה נראה לי.</w:t>
      </w:r>
    </w:p>
    <w:p w14:paraId="545093E8"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w:t>
      </w:r>
    </w:p>
    <w:p w14:paraId="324701E6"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כי בעצם ניסיתי להתחמק אמרתי שיש לו ... ושאני אאחר לשיעור. </w:t>
      </w:r>
    </w:p>
    <w:p w14:paraId="6920AD7E"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 עכשיו כשאת הסתכלת בזמן שנגעת לו, הסתכלת על הבולבול שלו?</w:t>
      </w:r>
    </w:p>
    <w:p w14:paraId="25ACABEB"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אני הייתי חייבת.</w:t>
      </w:r>
    </w:p>
    <w:p w14:paraId="6C4C147C"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w:t>
      </w:r>
    </w:p>
    <w:p w14:paraId="3DBAC924"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רציתי ... הסתכלתי.</w:t>
      </w:r>
    </w:p>
    <w:p w14:paraId="41C339BA" w14:textId="77777777" w:rsidR="007D5745" w:rsidRDefault="007D5745">
      <w:pPr>
        <w:ind w:left="1134"/>
        <w:rPr>
          <w:b/>
          <w:bCs/>
          <w:sz w:val="24"/>
          <w:szCs w:val="24"/>
          <w:rtl/>
        </w:rPr>
      </w:pPr>
      <w:r>
        <w:rPr>
          <w:b/>
          <w:bCs/>
          <w:sz w:val="24"/>
          <w:szCs w:val="24"/>
          <w:rtl/>
        </w:rPr>
        <w:t>ח:</w:t>
      </w:r>
      <w:r>
        <w:rPr>
          <w:b/>
          <w:bCs/>
          <w:sz w:val="24"/>
          <w:szCs w:val="24"/>
          <w:rtl/>
        </w:rPr>
        <w:tab/>
        <w:t xml:space="preserve">וכשהסתכלת בכל זאת אז ראית איזה משהו אה, מוזר משהו משהו שהפתיע </w:t>
      </w:r>
    </w:p>
    <w:p w14:paraId="798A71A1" w14:textId="77777777" w:rsidR="007D5745" w:rsidRDefault="007D5745">
      <w:pPr>
        <w:ind w:left="1134" w:firstLine="567"/>
        <w:rPr>
          <w:b/>
          <w:bCs/>
          <w:sz w:val="24"/>
          <w:szCs w:val="24"/>
          <w:rtl/>
        </w:rPr>
      </w:pPr>
      <w:r>
        <w:rPr>
          <w:b/>
          <w:bCs/>
          <w:sz w:val="24"/>
          <w:szCs w:val="24"/>
          <w:rtl/>
        </w:rPr>
        <w:t>אותך היה שם משהו שהיה לך מוזר?</w:t>
      </w:r>
    </w:p>
    <w:p w14:paraId="4F361E41" w14:textId="77777777" w:rsidR="007D5745" w:rsidRDefault="007D5745">
      <w:pPr>
        <w:ind w:left="1701" w:hanging="567"/>
        <w:rPr>
          <w:b/>
          <w:bCs/>
          <w:sz w:val="24"/>
          <w:szCs w:val="24"/>
          <w:rtl/>
        </w:rPr>
      </w:pPr>
      <w:r>
        <w:rPr>
          <w:b/>
          <w:bCs/>
          <w:sz w:val="24"/>
          <w:szCs w:val="24"/>
          <w:rtl/>
        </w:rPr>
        <w:t>י:</w:t>
      </w:r>
      <w:r>
        <w:rPr>
          <w:b/>
          <w:bCs/>
          <w:sz w:val="24"/>
          <w:szCs w:val="24"/>
          <w:rtl/>
        </w:rPr>
        <w:tab/>
        <w:t>הה. אני רוצה לשאול אותך עוד משהו אחד מ. באותה פעם שהוא אמר לך להרגיש מה ההבדל בין הבולבול שלו לבין הלחמניה? מה את חשבת שהוא, מה חשבת שהוא עושה?</w:t>
      </w:r>
    </w:p>
    <w:p w14:paraId="6A338BB0" w14:textId="77777777" w:rsidR="007D5745" w:rsidRDefault="007D5745">
      <w:pPr>
        <w:ind w:left="1701" w:hanging="567"/>
        <w:rPr>
          <w:b/>
          <w:bCs/>
          <w:sz w:val="24"/>
          <w:szCs w:val="24"/>
          <w:rtl/>
        </w:rPr>
      </w:pPr>
      <w:r>
        <w:rPr>
          <w:b/>
          <w:bCs/>
          <w:sz w:val="24"/>
          <w:szCs w:val="24"/>
          <w:rtl/>
        </w:rPr>
        <w:t>י:</w:t>
      </w:r>
      <w:r>
        <w:rPr>
          <w:b/>
          <w:bCs/>
          <w:sz w:val="24"/>
          <w:szCs w:val="24"/>
          <w:rtl/>
        </w:rPr>
        <w:tab/>
        <w:t>... ההורים שלי לא מסכימים אני לא האמנתי שהוא ...</w:t>
      </w:r>
    </w:p>
    <w:p w14:paraId="5682C43D"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ולמה חשבת שהוא מדבר על הלחמניה?</w:t>
      </w:r>
    </w:p>
    <w:p w14:paraId="71AF482D"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כי הוא אמר לי הוא שאל אותי מה ההבדל?</w:t>
      </w:r>
    </w:p>
    <w:p w14:paraId="6C70D564"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 ואת באמת ניסית לחפש את ההבדל בין הלחמניה לבין זה?</w:t>
      </w:r>
    </w:p>
    <w:p w14:paraId="3FB73EA9"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הייתי חייבת הוא אמר לי להראות לו מה ההבדל? אולי בערך להראות לו.</w:t>
      </w:r>
    </w:p>
    <w:p w14:paraId="73EBB16F"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מה ענית לו שהרגשת.</w:t>
      </w:r>
    </w:p>
    <w:p w14:paraId="3402D993"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ה, החלק הראשון בהתחלה רק. </w:t>
      </w:r>
    </w:p>
    <w:p w14:paraId="6C61A5C1"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אהה. שמה?</w:t>
      </w:r>
    </w:p>
    <w:p w14:paraId="7920D6A5"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w:t>
      </w:r>
    </w:p>
    <w:p w14:paraId="7BD769C1" w14:textId="77777777" w:rsidR="007D5745" w:rsidRDefault="007D5745">
      <w:pPr>
        <w:spacing w:before="240"/>
        <w:rPr>
          <w:b/>
          <w:bCs/>
          <w:sz w:val="24"/>
          <w:szCs w:val="24"/>
          <w:rtl/>
        </w:rPr>
      </w:pPr>
      <w:r>
        <w:rPr>
          <w:b/>
          <w:bCs/>
          <w:sz w:val="24"/>
          <w:szCs w:val="24"/>
          <w:rtl/>
        </w:rPr>
        <w:tab/>
      </w:r>
      <w:r>
        <w:rPr>
          <w:b/>
          <w:bCs/>
          <w:sz w:val="24"/>
          <w:szCs w:val="24"/>
          <w:rtl/>
        </w:rPr>
        <w:tab/>
        <w:t>ח:</w:t>
      </w:r>
      <w:r>
        <w:rPr>
          <w:b/>
          <w:bCs/>
          <w:sz w:val="24"/>
          <w:szCs w:val="24"/>
          <w:rtl/>
        </w:rPr>
        <w:tab/>
        <w:t>שההתחלה נראית כמו הלחמניה (רעשים בחוץ) כבר לא?</w:t>
      </w:r>
    </w:p>
    <w:p w14:paraId="12010E06" w14:textId="77777777" w:rsidR="007D5745" w:rsidRDefault="007D5745">
      <w:pPr>
        <w:spacing w:before="240"/>
        <w:rPr>
          <w:b/>
          <w:bCs/>
          <w:sz w:val="24"/>
          <w:szCs w:val="24"/>
          <w:rtl/>
        </w:rPr>
      </w:pPr>
      <w:r>
        <w:rPr>
          <w:b/>
          <w:bCs/>
          <w:sz w:val="24"/>
          <w:szCs w:val="24"/>
          <w:rtl/>
        </w:rPr>
        <w:tab/>
      </w:r>
      <w:r>
        <w:rPr>
          <w:b/>
          <w:bCs/>
          <w:sz w:val="24"/>
          <w:szCs w:val="24"/>
          <w:rtl/>
        </w:rPr>
        <w:tab/>
        <w:t>י:</w:t>
      </w:r>
      <w:r>
        <w:rPr>
          <w:b/>
          <w:bCs/>
          <w:sz w:val="24"/>
          <w:szCs w:val="24"/>
          <w:rtl/>
        </w:rPr>
        <w:tab/>
        <w:t xml:space="preserve">לא."      (הדגשות - ב.א). </w:t>
      </w:r>
    </w:p>
    <w:p w14:paraId="4D83A7DD" w14:textId="77777777" w:rsidR="007D5745" w:rsidRDefault="007D5745">
      <w:pPr>
        <w:spacing w:before="240"/>
        <w:ind w:left="1134"/>
        <w:rPr>
          <w:sz w:val="24"/>
          <w:szCs w:val="24"/>
          <w:rtl/>
        </w:rPr>
      </w:pPr>
      <w:r>
        <w:rPr>
          <w:sz w:val="24"/>
          <w:szCs w:val="24"/>
          <w:rtl/>
        </w:rPr>
        <w:t xml:space="preserve">חוקרת הילדים הביעה את דעתה בדו"ח שנכתב על ידיה ביום 26.2.96 שהילדה שהיתה תלמידה בכתה ד', היתה מפותחת בהתאם לגילה, שיתפה פעולה ולא היה צורך לדובבה באופן מיוחד, נראתה נרגשת ומעט נבוכה, קולה היה צרוד, לעיתים עד כדי לחישה. </w:t>
      </w:r>
    </w:p>
    <w:p w14:paraId="4ECB9F27" w14:textId="77777777" w:rsidR="007D5745" w:rsidRDefault="007D5745">
      <w:pPr>
        <w:spacing w:before="240"/>
        <w:ind w:left="1134"/>
        <w:rPr>
          <w:sz w:val="24"/>
          <w:szCs w:val="24"/>
          <w:rtl/>
        </w:rPr>
      </w:pPr>
      <w:r>
        <w:rPr>
          <w:sz w:val="24"/>
          <w:szCs w:val="24"/>
          <w:rtl/>
        </w:rPr>
        <w:t xml:space="preserve">הילדה אמרה בקשר לכך שהיא תמיד צרודה והביעה חשש מהעובדה שהנאשם ידע שהיא סיפרה. </w:t>
      </w:r>
    </w:p>
    <w:p w14:paraId="74A57B26" w14:textId="77777777" w:rsidR="007D5745" w:rsidRDefault="007D5745">
      <w:pPr>
        <w:spacing w:before="240"/>
        <w:ind w:left="1134"/>
        <w:rPr>
          <w:sz w:val="24"/>
          <w:szCs w:val="24"/>
          <w:rtl/>
        </w:rPr>
      </w:pPr>
      <w:r>
        <w:rPr>
          <w:sz w:val="24"/>
          <w:szCs w:val="24"/>
          <w:rtl/>
        </w:rPr>
        <w:t xml:space="preserve">היא התרשמה מהעדות כעדות מהימנה, התיאור היה עשיר בפרטים היוצרים תמונה חיה, הארוע המתואר מעוגן במציאות חיה של הילדה וניכר כי היא לא ניסתה להשלים פרטים שלא זכרה. הנושא  הועבר לטיפולה על ידי פקידת הסעד טלי חתואל שטיפלה בענין. </w:t>
      </w:r>
    </w:p>
    <w:p w14:paraId="0B7254CC" w14:textId="77777777" w:rsidR="007D5745" w:rsidRDefault="007D5745">
      <w:pPr>
        <w:spacing w:before="240"/>
        <w:ind w:left="567" w:firstLine="567"/>
        <w:rPr>
          <w:sz w:val="24"/>
          <w:szCs w:val="24"/>
          <w:rtl/>
        </w:rPr>
      </w:pPr>
      <w:r>
        <w:rPr>
          <w:sz w:val="24"/>
          <w:szCs w:val="24"/>
          <w:rtl/>
        </w:rPr>
        <w:t xml:space="preserve">כמו כן, הביעה התרשמותה שהילדה חשה אשמה בכך שלא התנגדה (ת2/). </w:t>
      </w:r>
    </w:p>
    <w:p w14:paraId="3C2BD07B" w14:textId="77777777" w:rsidR="007D5745" w:rsidRDefault="007D5745">
      <w:pPr>
        <w:spacing w:before="240"/>
        <w:rPr>
          <w:sz w:val="24"/>
          <w:szCs w:val="24"/>
          <w:rtl/>
        </w:rPr>
      </w:pPr>
      <w:r>
        <w:rPr>
          <w:sz w:val="24"/>
          <w:szCs w:val="24"/>
          <w:rtl/>
        </w:rPr>
        <w:tab/>
        <w:t>ח.</w:t>
      </w:r>
      <w:r>
        <w:rPr>
          <w:sz w:val="24"/>
          <w:szCs w:val="24"/>
          <w:rtl/>
        </w:rPr>
        <w:tab/>
        <w:t xml:space="preserve">הילדה ל.ג ילידת 11.11.86 בחקירתה ביום 28.2.96 שהוקלטה נשמע הדו-שיח שלהלן: </w:t>
      </w:r>
    </w:p>
    <w:p w14:paraId="77E9C543" w14:textId="77777777" w:rsidR="007D5745" w:rsidRDefault="007D5745">
      <w:pPr>
        <w:ind w:left="1701" w:hanging="567"/>
        <w:rPr>
          <w:b/>
          <w:bCs/>
          <w:sz w:val="24"/>
          <w:szCs w:val="24"/>
          <w:u w:val="single"/>
          <w:rtl/>
        </w:rPr>
      </w:pPr>
      <w:r>
        <w:rPr>
          <w:b/>
          <w:bCs/>
          <w:sz w:val="24"/>
          <w:szCs w:val="24"/>
          <w:rtl/>
        </w:rPr>
        <w:t>"י:</w:t>
      </w:r>
      <w:r>
        <w:rPr>
          <w:b/>
          <w:bCs/>
          <w:sz w:val="24"/>
          <w:szCs w:val="24"/>
          <w:rtl/>
        </w:rPr>
        <w:tab/>
        <w:t xml:space="preserve">טוב. זה התחיל ש... יש לנו חוג קרן קרב עם </w:t>
      </w:r>
      <w:r w:rsidR="003016E2">
        <w:rPr>
          <w:b/>
          <w:bCs/>
          <w:sz w:val="24"/>
          <w:szCs w:val="24"/>
          <w:rtl/>
        </w:rPr>
        <w:t>פלוני</w:t>
      </w:r>
      <w:r>
        <w:rPr>
          <w:b/>
          <w:bCs/>
          <w:sz w:val="24"/>
          <w:szCs w:val="24"/>
          <w:rtl/>
        </w:rPr>
        <w:t xml:space="preserve">, היה לנו כאילו, ו, תמיד היו משחקים שם עם כל מיני חיות וכל אה, כל מיני דברים. אז תמיד שהיינו, אם ילדה אחת נגיד, זה רק קרה לכמה ילדות מסויימות. אם נגיד ילדה היתה באה, מחזירה ארנבת, אז </w:t>
      </w:r>
      <w:r w:rsidR="003016E2">
        <w:rPr>
          <w:b/>
          <w:bCs/>
          <w:sz w:val="24"/>
          <w:szCs w:val="24"/>
          <w:rtl/>
        </w:rPr>
        <w:t>פלוני</w:t>
      </w:r>
      <w:r>
        <w:rPr>
          <w:b/>
          <w:bCs/>
          <w:sz w:val="24"/>
          <w:szCs w:val="24"/>
          <w:rtl/>
        </w:rPr>
        <w:t xml:space="preserve"> היה קורא לה, הוא אומר לה בואי שניה, וכל מיני דברים כאלו, היה אומר כל מיני שכנועים. ולי הוא הרבה פעמים היה אומר לי לבוא שניה, </w:t>
      </w:r>
      <w:r>
        <w:rPr>
          <w:b/>
          <w:bCs/>
          <w:sz w:val="24"/>
          <w:szCs w:val="24"/>
          <w:u w:val="single"/>
          <w:rtl/>
        </w:rPr>
        <w:t>וחברות שלי, מ. וג. סיפרו לי כבר, שזה מה שהוא עושה.</w:t>
      </w:r>
      <w:r>
        <w:rPr>
          <w:b/>
          <w:bCs/>
          <w:sz w:val="24"/>
          <w:szCs w:val="24"/>
          <w:rtl/>
        </w:rPr>
        <w:t xml:space="preserve"> תדעי לנו הוא עשה את זה, נדמה לי שהוא אמר להם שהם ילדות מיוחדות משהו כזה, ו, אז אה, הוא הוא תמיד היה קורא לנו, ופעם, ותמיד כשהוא היה קורא לי, אז הייתי בורחת כי אני ידעתי. ואחרי כמה פעמים שאני הייתי בורחת, הוא תפס לי ביד, ו, הוא משך אותי מאחורי הכלוב של הארנבות, ו, שמה הוא עם יד אחת תפס אותי מאוד חזק ואני מאוד השתוללתי, עד שקצת אחרי זה נרגעתי, אבל אה, השתוללתי מאוד. ו, הוא תפס אותי ואז הוא הוריד את המכנסיים וגם את התחתונים </w:t>
      </w:r>
      <w:r>
        <w:rPr>
          <w:b/>
          <w:bCs/>
          <w:sz w:val="24"/>
          <w:szCs w:val="24"/>
          <w:u w:val="single"/>
          <w:rtl/>
        </w:rPr>
        <w:t>והוא הסביר על הפצעים שיש לו שמה</w:t>
      </w:r>
      <w:r>
        <w:rPr>
          <w:b/>
          <w:bCs/>
          <w:sz w:val="24"/>
          <w:szCs w:val="24"/>
          <w:rtl/>
        </w:rPr>
        <w:t xml:space="preserve">, ואני, אז אני רק ניסיתי, אני כבר הפסקתי להשתולל. הוא החזיק אותי מאוד חזק, ו, הוא, ניסיתי להוריד לו, להוריד לו את האצבעות שלו מהיד שלי. אבל לא הצלחתי, ואז הוא התחיל להסביר לי, זהו, זה מה שאני זוכרת טוב. </w:t>
      </w:r>
      <w:r>
        <w:rPr>
          <w:b/>
          <w:bCs/>
          <w:sz w:val="24"/>
          <w:szCs w:val="24"/>
          <w:u w:val="single"/>
          <w:rtl/>
        </w:rPr>
        <w:t xml:space="preserve">והוא תמיד מחבק אותי ומנשק אותי זה גם מעצבן זה הוא עושה להרבה ילדות, זה כמעט לכל הילדות שבחוג הוא עושה את זה. </w:t>
      </w:r>
    </w:p>
    <w:p w14:paraId="5E419F96"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 ו...?</w:t>
      </w:r>
    </w:p>
    <w:p w14:paraId="16942E43" w14:textId="77777777" w:rsidR="007D5745" w:rsidRDefault="007D5745">
      <w:pPr>
        <w:ind w:left="1701" w:hanging="567"/>
        <w:rPr>
          <w:b/>
          <w:bCs/>
          <w:sz w:val="24"/>
          <w:szCs w:val="24"/>
          <w:rtl/>
        </w:rPr>
      </w:pPr>
      <w:r>
        <w:rPr>
          <w:b/>
          <w:bCs/>
          <w:sz w:val="24"/>
          <w:szCs w:val="24"/>
          <w:rtl/>
        </w:rPr>
        <w:t>י:</w:t>
      </w:r>
      <w:r>
        <w:rPr>
          <w:b/>
          <w:bCs/>
          <w:sz w:val="24"/>
          <w:szCs w:val="24"/>
          <w:rtl/>
        </w:rPr>
        <w:tab/>
        <w:t xml:space="preserve">ואחרי ש, אחרי שהוא גמר להסביר לי, אז אה, הוא שחרר לי את היד ואני </w:t>
      </w:r>
    </w:p>
    <w:p w14:paraId="4DBF81FA" w14:textId="77777777" w:rsidR="007D5745" w:rsidRDefault="007D5745">
      <w:pPr>
        <w:ind w:left="1701"/>
        <w:rPr>
          <w:b/>
          <w:bCs/>
          <w:sz w:val="24"/>
          <w:szCs w:val="24"/>
          <w:rtl/>
        </w:rPr>
      </w:pPr>
      <w:r>
        <w:rPr>
          <w:b/>
          <w:bCs/>
          <w:sz w:val="24"/>
          <w:szCs w:val="24"/>
          <w:rtl/>
        </w:rPr>
        <w:t xml:space="preserve">ברחתי וזהו, ואני לא ... תצ' </w:t>
      </w:r>
    </w:p>
    <w:p w14:paraId="46EA3228" w14:textId="77777777" w:rsidR="007D5745" w:rsidRDefault="007D5745">
      <w:pPr>
        <w:ind w:left="1701" w:hanging="567"/>
        <w:rPr>
          <w:b/>
          <w:bCs/>
          <w:sz w:val="24"/>
          <w:szCs w:val="24"/>
          <w:rtl/>
        </w:rPr>
      </w:pPr>
      <w:r>
        <w:rPr>
          <w:b/>
          <w:bCs/>
          <w:sz w:val="24"/>
          <w:szCs w:val="24"/>
          <w:rtl/>
        </w:rPr>
        <w:t>ח:</w:t>
      </w:r>
      <w:r>
        <w:rPr>
          <w:b/>
          <w:bCs/>
          <w:sz w:val="24"/>
          <w:szCs w:val="24"/>
          <w:rtl/>
        </w:rPr>
        <w:tab/>
        <w:t>ל. זה קרה פעם אחת או יותר מפעם אחת?</w:t>
      </w:r>
    </w:p>
    <w:p w14:paraId="2192F64F" w14:textId="77777777" w:rsidR="007D5745" w:rsidRDefault="007D5745">
      <w:pPr>
        <w:ind w:left="1701" w:hanging="567"/>
        <w:rPr>
          <w:b/>
          <w:bCs/>
          <w:sz w:val="24"/>
          <w:szCs w:val="24"/>
          <w:u w:val="single"/>
          <w:rtl/>
        </w:rPr>
      </w:pPr>
      <w:r>
        <w:rPr>
          <w:b/>
          <w:bCs/>
          <w:sz w:val="24"/>
          <w:szCs w:val="24"/>
          <w:rtl/>
        </w:rPr>
        <w:t>י:</w:t>
      </w:r>
      <w:r>
        <w:rPr>
          <w:b/>
          <w:bCs/>
          <w:sz w:val="24"/>
          <w:szCs w:val="24"/>
          <w:rtl/>
        </w:rPr>
        <w:tab/>
      </w:r>
      <w:r>
        <w:rPr>
          <w:b/>
          <w:bCs/>
          <w:sz w:val="24"/>
          <w:szCs w:val="24"/>
          <w:u w:val="single"/>
          <w:rtl/>
        </w:rPr>
        <w:t xml:space="preserve">הוא קרא לי הרבה פעמים אבל רק פעם אחת ראיתי לו כי בפעמים האחרות </w:t>
      </w:r>
    </w:p>
    <w:p w14:paraId="1DFFFD02" w14:textId="77777777" w:rsidR="007D5745" w:rsidRDefault="007D5745">
      <w:pPr>
        <w:ind w:left="1701"/>
        <w:rPr>
          <w:b/>
          <w:bCs/>
          <w:sz w:val="24"/>
          <w:szCs w:val="24"/>
          <w:u w:val="single"/>
          <w:rtl/>
        </w:rPr>
      </w:pPr>
      <w:r>
        <w:rPr>
          <w:b/>
          <w:bCs/>
          <w:sz w:val="24"/>
          <w:szCs w:val="24"/>
          <w:u w:val="single"/>
          <w:rtl/>
        </w:rPr>
        <w:t>הייתי בורחת.</w:t>
      </w:r>
    </w:p>
    <w:p w14:paraId="0099F412" w14:textId="77777777" w:rsidR="007D5745" w:rsidRDefault="007D5745">
      <w:pPr>
        <w:ind w:left="1701" w:hanging="567"/>
        <w:rPr>
          <w:b/>
          <w:bCs/>
          <w:sz w:val="24"/>
          <w:szCs w:val="24"/>
          <w:rtl/>
        </w:rPr>
      </w:pPr>
      <w:r>
        <w:rPr>
          <w:b/>
          <w:bCs/>
          <w:sz w:val="24"/>
          <w:szCs w:val="24"/>
          <w:rtl/>
        </w:rPr>
        <w:t>ח:</w:t>
      </w:r>
      <w:r>
        <w:rPr>
          <w:b/>
          <w:bCs/>
          <w:sz w:val="24"/>
          <w:szCs w:val="24"/>
          <w:rtl/>
        </w:rPr>
        <w:tab/>
        <w:t xml:space="preserve">אז בואי תספרי לי על הפעם הזאת שסיפרת עכשיו, אבל בואי תספרי לי </w:t>
      </w:r>
    </w:p>
    <w:p w14:paraId="2D350ED0" w14:textId="77777777" w:rsidR="007D5745" w:rsidRDefault="007D5745">
      <w:pPr>
        <w:ind w:left="1701"/>
        <w:rPr>
          <w:b/>
          <w:bCs/>
          <w:sz w:val="24"/>
          <w:szCs w:val="24"/>
          <w:rtl/>
        </w:rPr>
      </w:pPr>
      <w:r>
        <w:rPr>
          <w:b/>
          <w:bCs/>
          <w:sz w:val="24"/>
          <w:szCs w:val="24"/>
          <w:rtl/>
        </w:rPr>
        <w:t xml:space="preserve">עליה את כל מה שאת יכולה מהתחלה ועד הסוף כל מה שקרה. </w:t>
      </w:r>
    </w:p>
    <w:p w14:paraId="678604D9" w14:textId="77777777" w:rsidR="007D5745" w:rsidRDefault="007D5745">
      <w:pPr>
        <w:ind w:left="1701" w:hanging="567"/>
        <w:rPr>
          <w:b/>
          <w:bCs/>
          <w:sz w:val="24"/>
          <w:szCs w:val="24"/>
          <w:rtl/>
        </w:rPr>
      </w:pPr>
      <w:r>
        <w:rPr>
          <w:b/>
          <w:bCs/>
          <w:sz w:val="24"/>
          <w:szCs w:val="24"/>
          <w:rtl/>
        </w:rPr>
        <w:t>י:</w:t>
      </w:r>
      <w:r>
        <w:rPr>
          <w:b/>
          <w:bCs/>
          <w:sz w:val="24"/>
          <w:szCs w:val="24"/>
          <w:rtl/>
        </w:rPr>
        <w:tab/>
        <w:t xml:space="preserve">אני סיפרתי, פשוט החזיק לי את היד, ומהכלוב של הארנבות הוא משך </w:t>
      </w:r>
    </w:p>
    <w:p w14:paraId="1B74E285" w14:textId="77777777" w:rsidR="007D5745" w:rsidRDefault="007D5745">
      <w:pPr>
        <w:ind w:left="1701"/>
        <w:rPr>
          <w:b/>
          <w:bCs/>
          <w:sz w:val="24"/>
          <w:szCs w:val="24"/>
          <w:rtl/>
        </w:rPr>
      </w:pPr>
      <w:r>
        <w:rPr>
          <w:b/>
          <w:bCs/>
          <w:sz w:val="24"/>
          <w:szCs w:val="24"/>
          <w:rtl/>
        </w:rPr>
        <w:t xml:space="preserve">אותי, ממש, משך אותי עד למאחורי הזה, וכל הזמן שאני התפרעתי והשתוללתי ו, והוא תפס אותי חזק, ופעם הוא פתח את הרוכסן שלו, ככה עם יד אחת שהוא מחזיק אותי עדיין, ו, הוא הוריד את המכנסיים ככה עם יד אחת, </w:t>
      </w:r>
    </w:p>
    <w:p w14:paraId="6E22D6D7" w14:textId="77777777" w:rsidR="007D5745" w:rsidRDefault="007D5745">
      <w:pPr>
        <w:spacing w:before="240"/>
        <w:ind w:firstLine="567"/>
        <w:rPr>
          <w:b/>
          <w:bCs/>
          <w:sz w:val="24"/>
          <w:szCs w:val="24"/>
          <w:rtl/>
        </w:rPr>
      </w:pPr>
      <w:r>
        <w:rPr>
          <w:b/>
          <w:bCs/>
          <w:sz w:val="24"/>
          <w:szCs w:val="24"/>
          <w:rtl/>
        </w:rPr>
        <w:tab/>
        <w:t>ח:</w:t>
      </w:r>
      <w:r>
        <w:rPr>
          <w:b/>
          <w:bCs/>
          <w:sz w:val="24"/>
          <w:szCs w:val="24"/>
          <w:rtl/>
        </w:rPr>
        <w:tab/>
        <w:t>את מראה לי מושכת את המכנסיים.</w:t>
      </w:r>
    </w:p>
    <w:p w14:paraId="4998DDBB" w14:textId="77777777" w:rsidR="007D5745" w:rsidRDefault="007D5745">
      <w:pPr>
        <w:spacing w:before="240"/>
        <w:ind w:firstLine="567"/>
        <w:rPr>
          <w:b/>
          <w:bCs/>
          <w:sz w:val="24"/>
          <w:szCs w:val="24"/>
          <w:rtl/>
        </w:rPr>
      </w:pPr>
      <w:r>
        <w:rPr>
          <w:b/>
          <w:bCs/>
          <w:sz w:val="24"/>
          <w:szCs w:val="24"/>
          <w:rtl/>
        </w:rPr>
        <w:tab/>
        <w:t>י:</w:t>
      </w:r>
      <w:r>
        <w:rPr>
          <w:b/>
          <w:bCs/>
          <w:sz w:val="24"/>
          <w:szCs w:val="24"/>
          <w:rtl/>
        </w:rPr>
        <w:tab/>
        <w:t>כן.</w:t>
      </w:r>
    </w:p>
    <w:p w14:paraId="087F30DE" w14:textId="77777777" w:rsidR="007D5745" w:rsidRDefault="007D5745">
      <w:pPr>
        <w:spacing w:before="240"/>
        <w:ind w:firstLine="567"/>
        <w:rPr>
          <w:b/>
          <w:bCs/>
          <w:sz w:val="24"/>
          <w:szCs w:val="24"/>
          <w:rtl/>
        </w:rPr>
      </w:pPr>
      <w:r>
        <w:rPr>
          <w:b/>
          <w:bCs/>
          <w:sz w:val="24"/>
          <w:szCs w:val="24"/>
          <w:rtl/>
        </w:rPr>
        <w:tab/>
        <w:t>ח:</w:t>
      </w:r>
      <w:r>
        <w:rPr>
          <w:b/>
          <w:bCs/>
          <w:sz w:val="24"/>
          <w:szCs w:val="24"/>
          <w:rtl/>
        </w:rPr>
        <w:tab/>
        <w:t>כן.</w:t>
      </w:r>
    </w:p>
    <w:p w14:paraId="128277A3" w14:textId="77777777" w:rsidR="007D5745" w:rsidRDefault="007D5745">
      <w:pPr>
        <w:spacing w:before="240"/>
        <w:ind w:firstLine="567"/>
        <w:rPr>
          <w:b/>
          <w:bCs/>
          <w:sz w:val="24"/>
          <w:szCs w:val="24"/>
          <w:rtl/>
        </w:rPr>
      </w:pPr>
    </w:p>
    <w:p w14:paraId="32346A87" w14:textId="77777777" w:rsidR="007D5745" w:rsidRDefault="007D5745">
      <w:pPr>
        <w:spacing w:before="240"/>
        <w:ind w:firstLine="567"/>
        <w:rPr>
          <w:b/>
          <w:bCs/>
          <w:sz w:val="24"/>
          <w:szCs w:val="24"/>
          <w:rtl/>
        </w:rPr>
      </w:pPr>
    </w:p>
    <w:p w14:paraId="1FE78D5E" w14:textId="77777777" w:rsidR="007D5745" w:rsidRDefault="007D5745">
      <w:pPr>
        <w:spacing w:before="240"/>
        <w:ind w:firstLine="567"/>
        <w:rPr>
          <w:b/>
          <w:bCs/>
          <w:sz w:val="24"/>
          <w:szCs w:val="24"/>
          <w:rtl/>
        </w:rPr>
      </w:pPr>
    </w:p>
    <w:p w14:paraId="11271E33" w14:textId="77777777" w:rsidR="007D5745" w:rsidRDefault="007D5745">
      <w:pPr>
        <w:ind w:left="1134" w:hanging="567"/>
        <w:rPr>
          <w:b/>
          <w:bCs/>
          <w:sz w:val="24"/>
          <w:szCs w:val="24"/>
          <w:u w:val="single"/>
          <w:rtl/>
        </w:rPr>
      </w:pPr>
      <w:r>
        <w:rPr>
          <w:b/>
          <w:bCs/>
          <w:sz w:val="24"/>
          <w:szCs w:val="24"/>
          <w:rtl/>
        </w:rPr>
        <w:tab/>
        <w:t>י:</w:t>
      </w:r>
      <w:r>
        <w:rPr>
          <w:b/>
          <w:bCs/>
          <w:sz w:val="24"/>
          <w:szCs w:val="24"/>
          <w:rtl/>
        </w:rPr>
        <w:tab/>
        <w:t xml:space="preserve">ו, </w:t>
      </w:r>
      <w:r>
        <w:rPr>
          <w:b/>
          <w:bCs/>
          <w:sz w:val="24"/>
          <w:szCs w:val="24"/>
          <w:u w:val="single"/>
          <w:rtl/>
        </w:rPr>
        <w:t xml:space="preserve">ביד השניה עדיין החזיק אותי וגם תחתונים הוא הוריד ככה, ואז אה, הוא </w:t>
      </w:r>
    </w:p>
    <w:p w14:paraId="24BE5635" w14:textId="77777777" w:rsidR="007D5745" w:rsidRDefault="007D5745">
      <w:pPr>
        <w:ind w:left="1701"/>
        <w:rPr>
          <w:b/>
          <w:bCs/>
          <w:sz w:val="24"/>
          <w:szCs w:val="24"/>
          <w:rtl/>
        </w:rPr>
      </w:pPr>
      <w:r>
        <w:rPr>
          <w:b/>
          <w:bCs/>
          <w:sz w:val="24"/>
          <w:szCs w:val="24"/>
          <w:u w:val="single"/>
          <w:rtl/>
        </w:rPr>
        <w:t>התחיל להסביר לי על הפצעים שלו</w:t>
      </w:r>
      <w:r>
        <w:rPr>
          <w:b/>
          <w:bCs/>
          <w:sz w:val="24"/>
          <w:szCs w:val="24"/>
          <w:rtl/>
        </w:rPr>
        <w:t xml:space="preserve">. ואז אני ניסיתי, אני ניסיתי, כל הזמן ניסיתי לברוח. כי זה בכלל לא מעניין אותי ואני בכלל לא רוצה לדעת על זה ו, אז אני פשוט ניסיתי לברוח ככה, הורדתי, התחלתי להוריד את האצבעות אבל הוא החזיק אותי חזק מאוד. </w:t>
      </w:r>
    </w:p>
    <w:p w14:paraId="34FDF444" w14:textId="77777777" w:rsidR="007D5745" w:rsidRDefault="007D5745">
      <w:pPr>
        <w:spacing w:before="240"/>
        <w:ind w:firstLine="567"/>
        <w:rPr>
          <w:b/>
          <w:bCs/>
          <w:sz w:val="24"/>
          <w:szCs w:val="24"/>
          <w:rtl/>
        </w:rPr>
      </w:pPr>
      <w:r>
        <w:rPr>
          <w:b/>
          <w:bCs/>
          <w:sz w:val="24"/>
          <w:szCs w:val="24"/>
          <w:rtl/>
        </w:rPr>
        <w:tab/>
        <w:t>ח:</w:t>
      </w:r>
      <w:r>
        <w:rPr>
          <w:b/>
          <w:bCs/>
          <w:sz w:val="24"/>
          <w:szCs w:val="24"/>
          <w:rtl/>
        </w:rPr>
        <w:tab/>
        <w:t>את מראה לי שאת מנסה להוריד את האצבעות שלו מפרק היד שלך. כן?</w:t>
      </w:r>
    </w:p>
    <w:p w14:paraId="0D909359" w14:textId="77777777" w:rsidR="007D5745" w:rsidRDefault="007D5745">
      <w:pPr>
        <w:ind w:left="1134" w:hanging="567"/>
        <w:rPr>
          <w:b/>
          <w:bCs/>
          <w:sz w:val="24"/>
          <w:szCs w:val="24"/>
          <w:u w:val="single"/>
          <w:rtl/>
        </w:rPr>
      </w:pPr>
      <w:r>
        <w:rPr>
          <w:b/>
          <w:bCs/>
          <w:sz w:val="24"/>
          <w:szCs w:val="24"/>
          <w:rtl/>
        </w:rPr>
        <w:tab/>
        <w:t>י:</w:t>
      </w:r>
      <w:r>
        <w:rPr>
          <w:b/>
          <w:bCs/>
          <w:sz w:val="24"/>
          <w:szCs w:val="24"/>
          <w:rtl/>
        </w:rPr>
        <w:tab/>
        <w:t xml:space="preserve">ו, ואז, הוא הוא, אחרי שהוא גמר להסביר לי, </w:t>
      </w:r>
      <w:r>
        <w:rPr>
          <w:b/>
          <w:bCs/>
          <w:sz w:val="24"/>
          <w:szCs w:val="24"/>
          <w:u w:val="single"/>
          <w:rtl/>
        </w:rPr>
        <w:t xml:space="preserve">הוא שאל אותי אם אני רוצה </w:t>
      </w:r>
    </w:p>
    <w:p w14:paraId="7E716B1C" w14:textId="77777777" w:rsidR="007D5745" w:rsidRDefault="007D5745">
      <w:pPr>
        <w:ind w:left="1701"/>
        <w:rPr>
          <w:b/>
          <w:bCs/>
          <w:sz w:val="24"/>
          <w:szCs w:val="24"/>
          <w:rtl/>
        </w:rPr>
      </w:pPr>
      <w:r>
        <w:rPr>
          <w:b/>
          <w:bCs/>
          <w:sz w:val="24"/>
          <w:szCs w:val="24"/>
          <w:u w:val="single"/>
          <w:rtl/>
        </w:rPr>
        <w:t>לגעת לו, אמרתי לו "לא"</w:t>
      </w:r>
      <w:r>
        <w:rPr>
          <w:b/>
          <w:bCs/>
          <w:sz w:val="24"/>
          <w:szCs w:val="24"/>
          <w:rtl/>
        </w:rPr>
        <w:t xml:space="preserve"> ואז הוא עזב אותי ואני ברחתי, ואני לא, לא ראיתי יותר כלום אני ברחתי יש לכיתה.</w:t>
      </w:r>
    </w:p>
    <w:p w14:paraId="602710B3" w14:textId="77777777" w:rsidR="007D5745" w:rsidRDefault="007D5745">
      <w:pPr>
        <w:ind w:left="1134" w:hanging="567"/>
        <w:rPr>
          <w:b/>
          <w:bCs/>
          <w:sz w:val="24"/>
          <w:szCs w:val="24"/>
          <w:rtl/>
        </w:rPr>
      </w:pPr>
      <w:r>
        <w:rPr>
          <w:b/>
          <w:bCs/>
          <w:sz w:val="24"/>
          <w:szCs w:val="24"/>
          <w:rtl/>
        </w:rPr>
        <w:tab/>
        <w:t>ח:</w:t>
      </w:r>
      <w:r>
        <w:rPr>
          <w:b/>
          <w:bCs/>
          <w:sz w:val="24"/>
          <w:szCs w:val="24"/>
          <w:rtl/>
        </w:rPr>
        <w:tab/>
        <w:t xml:space="preserve">טוב, אז אני רוצה כמה דברים להבין קצת יותר. בסדר? קודם כל את אומרת </w:t>
      </w:r>
    </w:p>
    <w:p w14:paraId="55B882DC" w14:textId="77777777" w:rsidR="007D5745" w:rsidRDefault="007D5745">
      <w:pPr>
        <w:ind w:left="1134" w:firstLine="567"/>
        <w:rPr>
          <w:b/>
          <w:bCs/>
          <w:sz w:val="24"/>
          <w:szCs w:val="24"/>
          <w:rtl/>
        </w:rPr>
      </w:pPr>
      <w:r>
        <w:rPr>
          <w:b/>
          <w:bCs/>
          <w:sz w:val="24"/>
          <w:szCs w:val="24"/>
          <w:rtl/>
        </w:rPr>
        <w:t>שהייתם שם לבד, איך זה היה? איך את הגעת לשם? איך ...?</w:t>
      </w:r>
    </w:p>
    <w:p w14:paraId="228117FA" w14:textId="77777777" w:rsidR="007D5745" w:rsidRDefault="007D5745">
      <w:pPr>
        <w:ind w:left="1701" w:hanging="567"/>
        <w:rPr>
          <w:b/>
          <w:bCs/>
          <w:sz w:val="24"/>
          <w:szCs w:val="24"/>
          <w:rtl/>
        </w:rPr>
      </w:pPr>
      <w:r>
        <w:rPr>
          <w:b/>
          <w:bCs/>
          <w:sz w:val="24"/>
          <w:szCs w:val="24"/>
          <w:rtl/>
        </w:rPr>
        <w:t>י:</w:t>
      </w:r>
      <w:r>
        <w:rPr>
          <w:b/>
          <w:bCs/>
          <w:sz w:val="24"/>
          <w:szCs w:val="24"/>
          <w:rtl/>
        </w:rPr>
        <w:tab/>
        <w:t xml:space="preserve">אני, כל הילדים, אני, כמו שתמיד אנחנו משחקים, הוא קרא לבנות אחרות, </w:t>
      </w:r>
    </w:p>
    <w:p w14:paraId="4D81946E" w14:textId="77777777" w:rsidR="007D5745" w:rsidRDefault="007D5745">
      <w:pPr>
        <w:ind w:left="1701"/>
        <w:rPr>
          <w:b/>
          <w:bCs/>
          <w:sz w:val="24"/>
          <w:szCs w:val="24"/>
          <w:rtl/>
        </w:rPr>
      </w:pPr>
      <w:r>
        <w:rPr>
          <w:b/>
          <w:bCs/>
          <w:sz w:val="24"/>
          <w:szCs w:val="24"/>
          <w:rtl/>
        </w:rPr>
        <w:t xml:space="preserve">אני יודעת שאם הוא לא קרא להם בבית שלו, אז הוא, פשוט האחרים שיחקו עם הארנבות או משהו כזה, או חלק הלכו לכיתה כי זה בסוף השיעור. אז אה, זהו אז גם אם מישהו החזיר ארנבת הוא לא שם לב, כי זה היה מאחורי הארנבות, </w:t>
      </w:r>
    </w:p>
    <w:p w14:paraId="7F282C27" w14:textId="77777777" w:rsidR="007D5745" w:rsidRDefault="007D5745">
      <w:pPr>
        <w:spacing w:before="240"/>
        <w:ind w:firstLine="567"/>
        <w:rPr>
          <w:b/>
          <w:bCs/>
          <w:sz w:val="24"/>
          <w:szCs w:val="24"/>
          <w:rtl/>
        </w:rPr>
      </w:pPr>
      <w:r>
        <w:rPr>
          <w:b/>
          <w:bCs/>
          <w:sz w:val="24"/>
          <w:szCs w:val="24"/>
          <w:rtl/>
        </w:rPr>
        <w:tab/>
        <w:t>ח:</w:t>
      </w:r>
      <w:r>
        <w:rPr>
          <w:b/>
          <w:bCs/>
          <w:sz w:val="24"/>
          <w:szCs w:val="24"/>
          <w:rtl/>
        </w:rPr>
        <w:tab/>
        <w:t xml:space="preserve">אהה. </w:t>
      </w:r>
    </w:p>
    <w:p w14:paraId="4332DF76" w14:textId="77777777" w:rsidR="007D5745" w:rsidRDefault="007D5745">
      <w:pPr>
        <w:spacing w:before="240"/>
        <w:ind w:firstLine="567"/>
        <w:rPr>
          <w:b/>
          <w:bCs/>
          <w:sz w:val="24"/>
          <w:szCs w:val="24"/>
          <w:rtl/>
        </w:rPr>
      </w:pPr>
      <w:r>
        <w:rPr>
          <w:b/>
          <w:bCs/>
          <w:sz w:val="24"/>
          <w:szCs w:val="24"/>
          <w:rtl/>
        </w:rPr>
        <w:tab/>
        <w:t>י:</w:t>
      </w:r>
      <w:r>
        <w:rPr>
          <w:b/>
          <w:bCs/>
          <w:sz w:val="24"/>
          <w:szCs w:val="24"/>
          <w:rtl/>
        </w:rPr>
        <w:tab/>
        <w:t>והוא לא הסביר לי בקול רם הוא הסביר לי ככה בלחש. (מדגימה, לוחשת).</w:t>
      </w:r>
    </w:p>
    <w:p w14:paraId="11B37F1F" w14:textId="77777777" w:rsidR="007D5745" w:rsidRDefault="007D5745">
      <w:pPr>
        <w:ind w:left="1701" w:hanging="567"/>
        <w:rPr>
          <w:b/>
          <w:bCs/>
          <w:sz w:val="24"/>
          <w:szCs w:val="24"/>
          <w:rtl/>
        </w:rPr>
      </w:pPr>
      <w:r>
        <w:rPr>
          <w:b/>
          <w:bCs/>
          <w:sz w:val="24"/>
          <w:szCs w:val="24"/>
          <w:rtl/>
        </w:rPr>
        <w:t>ח:</w:t>
      </w:r>
      <w:r>
        <w:rPr>
          <w:b/>
          <w:bCs/>
          <w:sz w:val="24"/>
          <w:szCs w:val="24"/>
          <w:rtl/>
        </w:rPr>
        <w:tab/>
        <w:t xml:space="preserve">זאת אומרת שהיו עוד ילדים בסביבה אבל לא ממש לידכם. זה מה שאני </w:t>
      </w:r>
    </w:p>
    <w:p w14:paraId="2E208627" w14:textId="77777777" w:rsidR="007D5745" w:rsidRDefault="007D5745">
      <w:pPr>
        <w:ind w:left="1701"/>
        <w:rPr>
          <w:b/>
          <w:bCs/>
          <w:sz w:val="24"/>
          <w:szCs w:val="24"/>
          <w:rtl/>
        </w:rPr>
      </w:pPr>
      <w:r>
        <w:rPr>
          <w:b/>
          <w:bCs/>
          <w:sz w:val="24"/>
          <w:szCs w:val="24"/>
          <w:rtl/>
        </w:rPr>
        <w:t>מבינה. נכון?</w:t>
      </w:r>
    </w:p>
    <w:p w14:paraId="30C7615B" w14:textId="77777777" w:rsidR="007D5745" w:rsidRDefault="007D5745">
      <w:pPr>
        <w:spacing w:before="240"/>
        <w:ind w:firstLine="567"/>
        <w:rPr>
          <w:b/>
          <w:bCs/>
          <w:sz w:val="24"/>
          <w:szCs w:val="24"/>
          <w:rtl/>
        </w:rPr>
      </w:pPr>
      <w:r>
        <w:rPr>
          <w:b/>
          <w:bCs/>
          <w:sz w:val="24"/>
          <w:szCs w:val="24"/>
          <w:rtl/>
        </w:rPr>
        <w:tab/>
        <w:t>י:</w:t>
      </w:r>
      <w:r>
        <w:rPr>
          <w:b/>
          <w:bCs/>
          <w:sz w:val="24"/>
          <w:szCs w:val="24"/>
          <w:rtl/>
        </w:rPr>
        <w:tab/>
        <w:t>(לא עונה)</w:t>
      </w:r>
    </w:p>
    <w:p w14:paraId="6BEEBC11" w14:textId="77777777" w:rsidR="007D5745" w:rsidRDefault="007D5745">
      <w:pPr>
        <w:spacing w:before="240"/>
        <w:ind w:firstLine="567"/>
        <w:rPr>
          <w:b/>
          <w:bCs/>
          <w:sz w:val="24"/>
          <w:szCs w:val="24"/>
          <w:rtl/>
        </w:rPr>
      </w:pPr>
      <w:r>
        <w:rPr>
          <w:b/>
          <w:bCs/>
          <w:sz w:val="24"/>
          <w:szCs w:val="24"/>
          <w:rtl/>
        </w:rPr>
        <w:tab/>
        <w:t>ח:</w:t>
      </w:r>
      <w:r>
        <w:rPr>
          <w:b/>
          <w:bCs/>
          <w:sz w:val="24"/>
          <w:szCs w:val="24"/>
          <w:rtl/>
        </w:rPr>
        <w:tab/>
        <w:t>ואז, את הלכת לשם כדי להחזיר ארנבת?</w:t>
      </w:r>
    </w:p>
    <w:p w14:paraId="40B1DA7A" w14:textId="77777777" w:rsidR="007D5745" w:rsidRDefault="007D5745">
      <w:pPr>
        <w:spacing w:before="240"/>
        <w:ind w:firstLine="567"/>
        <w:rPr>
          <w:b/>
          <w:bCs/>
          <w:sz w:val="24"/>
          <w:szCs w:val="24"/>
          <w:rtl/>
        </w:rPr>
      </w:pPr>
      <w:r>
        <w:rPr>
          <w:b/>
          <w:bCs/>
          <w:sz w:val="24"/>
          <w:szCs w:val="24"/>
          <w:rtl/>
        </w:rPr>
        <w:tab/>
        <w:t>י:</w:t>
      </w:r>
      <w:r>
        <w:rPr>
          <w:b/>
          <w:bCs/>
          <w:sz w:val="24"/>
          <w:szCs w:val="24"/>
          <w:rtl/>
        </w:rPr>
        <w:tab/>
        <w:t>כן.</w:t>
      </w:r>
    </w:p>
    <w:p w14:paraId="02174F5E" w14:textId="77777777" w:rsidR="007D5745" w:rsidRDefault="007D5745">
      <w:pPr>
        <w:spacing w:before="240"/>
        <w:ind w:firstLine="567"/>
        <w:rPr>
          <w:b/>
          <w:bCs/>
          <w:sz w:val="24"/>
          <w:szCs w:val="24"/>
          <w:rtl/>
        </w:rPr>
      </w:pPr>
      <w:r>
        <w:rPr>
          <w:b/>
          <w:bCs/>
          <w:sz w:val="24"/>
          <w:szCs w:val="24"/>
          <w:rtl/>
        </w:rPr>
        <w:tab/>
        <w:t>ח:</w:t>
      </w:r>
      <w:r>
        <w:rPr>
          <w:b/>
          <w:bCs/>
          <w:sz w:val="24"/>
          <w:szCs w:val="24"/>
          <w:rtl/>
        </w:rPr>
        <w:tab/>
        <w:t>ואז הוא בא?</w:t>
      </w:r>
    </w:p>
    <w:p w14:paraId="534C82D8" w14:textId="77777777" w:rsidR="007D5745" w:rsidRDefault="007D5745">
      <w:pPr>
        <w:spacing w:before="240"/>
        <w:ind w:firstLine="567"/>
        <w:rPr>
          <w:b/>
          <w:bCs/>
          <w:sz w:val="24"/>
          <w:szCs w:val="24"/>
          <w:rtl/>
        </w:rPr>
      </w:pPr>
      <w:r>
        <w:rPr>
          <w:b/>
          <w:bCs/>
          <w:sz w:val="24"/>
          <w:szCs w:val="24"/>
          <w:rtl/>
        </w:rPr>
        <w:tab/>
        <w:t>י:</w:t>
      </w:r>
      <w:r>
        <w:rPr>
          <w:b/>
          <w:bCs/>
          <w:sz w:val="24"/>
          <w:szCs w:val="24"/>
          <w:rtl/>
        </w:rPr>
        <w:tab/>
        <w:t>כן.</w:t>
      </w:r>
    </w:p>
    <w:p w14:paraId="39446D11" w14:textId="77777777" w:rsidR="007D5745" w:rsidRDefault="007D5745">
      <w:pPr>
        <w:spacing w:before="240"/>
        <w:ind w:firstLine="567"/>
        <w:rPr>
          <w:b/>
          <w:bCs/>
          <w:sz w:val="24"/>
          <w:szCs w:val="24"/>
          <w:rtl/>
        </w:rPr>
      </w:pPr>
      <w:r>
        <w:rPr>
          <w:b/>
          <w:bCs/>
          <w:sz w:val="24"/>
          <w:szCs w:val="24"/>
          <w:rtl/>
        </w:rPr>
        <w:tab/>
        <w:t>ח:</w:t>
      </w:r>
      <w:r>
        <w:rPr>
          <w:b/>
          <w:bCs/>
          <w:sz w:val="24"/>
          <w:szCs w:val="24"/>
          <w:rtl/>
        </w:rPr>
        <w:tab/>
        <w:t>ואת אמרת לי שהוא משך אותך בכוח, את יכולה לתאר לי את זה?</w:t>
      </w:r>
    </w:p>
    <w:p w14:paraId="1118F26E" w14:textId="77777777" w:rsidR="007D5745" w:rsidRDefault="007D5745">
      <w:pPr>
        <w:spacing w:before="240"/>
        <w:ind w:firstLine="567"/>
        <w:rPr>
          <w:b/>
          <w:bCs/>
          <w:sz w:val="24"/>
          <w:szCs w:val="24"/>
          <w:rtl/>
        </w:rPr>
      </w:pPr>
      <w:r>
        <w:rPr>
          <w:b/>
          <w:bCs/>
          <w:sz w:val="24"/>
          <w:szCs w:val="24"/>
          <w:rtl/>
        </w:rPr>
        <w:tab/>
        <w:t>י:</w:t>
      </w:r>
      <w:r>
        <w:rPr>
          <w:b/>
          <w:bCs/>
          <w:sz w:val="24"/>
          <w:szCs w:val="24"/>
          <w:rtl/>
        </w:rPr>
        <w:tab/>
        <w:t xml:space="preserve">פשוט, נגיד כאן היד שלי וכאן היד שלו, אז הוא עושה ככה ואז, </w:t>
      </w:r>
    </w:p>
    <w:p w14:paraId="051923DB" w14:textId="77777777" w:rsidR="007D5745" w:rsidRDefault="007D5745">
      <w:pPr>
        <w:spacing w:before="240"/>
        <w:ind w:firstLine="567"/>
        <w:rPr>
          <w:b/>
          <w:bCs/>
          <w:sz w:val="24"/>
          <w:szCs w:val="24"/>
          <w:rtl/>
        </w:rPr>
      </w:pPr>
      <w:r>
        <w:rPr>
          <w:b/>
          <w:bCs/>
          <w:sz w:val="24"/>
          <w:szCs w:val="24"/>
          <w:rtl/>
        </w:rPr>
        <w:tab/>
        <w:t>ח:</w:t>
      </w:r>
      <w:r>
        <w:rPr>
          <w:b/>
          <w:bCs/>
          <w:sz w:val="24"/>
          <w:szCs w:val="24"/>
          <w:rtl/>
        </w:rPr>
        <w:tab/>
        <w:t>מראה לי שהוא תפס לך ככה עם כף היד שלו את הפרק שלך, ומשך, כן?</w:t>
      </w:r>
    </w:p>
    <w:p w14:paraId="30813D62"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ככה, חזק, ואני, אני כל הזמן השתוללתי, עם כל הגוף שלי, וזזתי, עם </w:t>
      </w:r>
    </w:p>
    <w:p w14:paraId="691CB49C" w14:textId="77777777" w:rsidR="007D5745" w:rsidRDefault="007D5745">
      <w:pPr>
        <w:ind w:left="1701"/>
        <w:rPr>
          <w:b/>
          <w:bCs/>
          <w:sz w:val="24"/>
          <w:szCs w:val="24"/>
          <w:rtl/>
        </w:rPr>
      </w:pPr>
      <w:r>
        <w:rPr>
          <w:b/>
          <w:bCs/>
          <w:sz w:val="24"/>
          <w:szCs w:val="24"/>
          <w:rtl/>
        </w:rPr>
        <w:t>הרגליים, ניסיתי לבעוט וכל מיני דברים אבל לא הצלחתי, הוא הוא משך אותי חזק.</w:t>
      </w:r>
    </w:p>
    <w:p w14:paraId="0D49C6FA"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 ואז לאן הוא לקח אותך כשהוא משך?</w:t>
      </w:r>
    </w:p>
    <w:p w14:paraId="6263136D" w14:textId="77777777" w:rsidR="007D5745" w:rsidRDefault="007D5745">
      <w:pPr>
        <w:ind w:left="1701" w:hanging="567"/>
        <w:rPr>
          <w:b/>
          <w:bCs/>
          <w:sz w:val="24"/>
          <w:szCs w:val="24"/>
          <w:rtl/>
        </w:rPr>
      </w:pPr>
      <w:r>
        <w:rPr>
          <w:b/>
          <w:bCs/>
          <w:sz w:val="24"/>
          <w:szCs w:val="24"/>
          <w:rtl/>
        </w:rPr>
        <w:t>י:</w:t>
      </w:r>
      <w:r>
        <w:rPr>
          <w:b/>
          <w:bCs/>
          <w:sz w:val="24"/>
          <w:szCs w:val="24"/>
          <w:rtl/>
        </w:rPr>
        <w:tab/>
        <w:t xml:space="preserve">מאחורי ה. מאחורי הכלוב של הארנבות, אבל זה ליד המרכז מזון, זה אחד </w:t>
      </w:r>
    </w:p>
    <w:p w14:paraId="0DED15B1" w14:textId="77777777" w:rsidR="007D5745" w:rsidRDefault="007D5745">
      <w:pPr>
        <w:ind w:left="1701"/>
        <w:rPr>
          <w:b/>
          <w:bCs/>
          <w:sz w:val="24"/>
          <w:szCs w:val="24"/>
          <w:rtl/>
        </w:rPr>
      </w:pPr>
      <w:r>
        <w:rPr>
          <w:b/>
          <w:bCs/>
          <w:sz w:val="24"/>
          <w:szCs w:val="24"/>
          <w:rtl/>
        </w:rPr>
        <w:t xml:space="preserve">ליד השני. </w:t>
      </w:r>
    </w:p>
    <w:p w14:paraId="5B65D9A7"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 וזה מקום שלא רואים ממנו?</w:t>
      </w:r>
    </w:p>
    <w:p w14:paraId="6D5BB7E7" w14:textId="77777777" w:rsidR="007D5745" w:rsidRDefault="007D5745">
      <w:pPr>
        <w:spacing w:before="240"/>
        <w:ind w:firstLine="567"/>
        <w:rPr>
          <w:b/>
          <w:bCs/>
          <w:sz w:val="24"/>
          <w:szCs w:val="24"/>
          <w:rtl/>
        </w:rPr>
      </w:pPr>
      <w:r>
        <w:rPr>
          <w:b/>
          <w:bCs/>
          <w:sz w:val="24"/>
          <w:szCs w:val="24"/>
          <w:rtl/>
        </w:rPr>
        <w:tab/>
        <w:t>י:</w:t>
      </w:r>
      <w:r>
        <w:rPr>
          <w:b/>
          <w:bCs/>
          <w:sz w:val="24"/>
          <w:szCs w:val="24"/>
          <w:rtl/>
        </w:rPr>
        <w:tab/>
        <w:t>לא.</w:t>
      </w:r>
    </w:p>
    <w:p w14:paraId="72AB09C2"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ואז, את אומרת שהוא המשיך להחזיק אותך כל הזמן ביד, ומה הוא </w:t>
      </w:r>
    </w:p>
    <w:p w14:paraId="26A24699" w14:textId="77777777" w:rsidR="007D5745" w:rsidRDefault="007D5745">
      <w:pPr>
        <w:ind w:left="1701"/>
        <w:rPr>
          <w:b/>
          <w:bCs/>
          <w:sz w:val="24"/>
          <w:szCs w:val="24"/>
          <w:rtl/>
        </w:rPr>
      </w:pPr>
      <w:r>
        <w:rPr>
          <w:b/>
          <w:bCs/>
          <w:sz w:val="24"/>
          <w:szCs w:val="24"/>
          <w:rtl/>
        </w:rPr>
        <w:t>עשה עם היד השניה בדיוק?</w:t>
      </w:r>
    </w:p>
    <w:p w14:paraId="3A7B1D72" w14:textId="77777777" w:rsidR="007D5745" w:rsidRDefault="007D5745">
      <w:pPr>
        <w:ind w:left="1701" w:hanging="567"/>
        <w:rPr>
          <w:b/>
          <w:bCs/>
          <w:sz w:val="24"/>
          <w:szCs w:val="24"/>
          <w:rtl/>
        </w:rPr>
      </w:pPr>
      <w:r>
        <w:rPr>
          <w:b/>
          <w:bCs/>
          <w:sz w:val="24"/>
          <w:szCs w:val="24"/>
          <w:rtl/>
        </w:rPr>
        <w:t>י:</w:t>
      </w:r>
      <w:r>
        <w:rPr>
          <w:b/>
          <w:bCs/>
          <w:sz w:val="24"/>
          <w:szCs w:val="24"/>
          <w:rtl/>
        </w:rPr>
        <w:tab/>
        <w:t xml:space="preserve">הוא, עם היד השניה, הנה, ככה הוא החזיק אותי, עם היד, אה, לא. עם יד </w:t>
      </w:r>
    </w:p>
    <w:p w14:paraId="20256B4B" w14:textId="77777777" w:rsidR="007D5745" w:rsidRDefault="007D5745">
      <w:pPr>
        <w:ind w:left="1701"/>
        <w:rPr>
          <w:b/>
          <w:bCs/>
          <w:sz w:val="24"/>
          <w:szCs w:val="24"/>
          <w:rtl/>
        </w:rPr>
      </w:pPr>
      <w:r>
        <w:rPr>
          <w:b/>
          <w:bCs/>
          <w:sz w:val="24"/>
          <w:szCs w:val="24"/>
          <w:rtl/>
        </w:rPr>
        <w:t xml:space="preserve">ימין שלו. עם יד שמאל הוא עשה ככה. </w:t>
      </w:r>
      <w:r>
        <w:rPr>
          <w:b/>
          <w:bCs/>
          <w:sz w:val="24"/>
          <w:szCs w:val="24"/>
          <w:u w:val="single"/>
          <w:rtl/>
        </w:rPr>
        <w:t xml:space="preserve">הוא פתח את הרוכסן, ואז הוא משך ככה, </w:t>
      </w:r>
    </w:p>
    <w:p w14:paraId="5691DDA8" w14:textId="77777777" w:rsidR="007D5745" w:rsidRDefault="007D5745">
      <w:pPr>
        <w:spacing w:before="240"/>
        <w:ind w:firstLine="567"/>
        <w:rPr>
          <w:b/>
          <w:bCs/>
          <w:sz w:val="24"/>
          <w:szCs w:val="24"/>
          <w:rtl/>
        </w:rPr>
      </w:pPr>
      <w:r>
        <w:rPr>
          <w:b/>
          <w:bCs/>
          <w:sz w:val="24"/>
          <w:szCs w:val="24"/>
          <w:rtl/>
        </w:rPr>
        <w:tab/>
        <w:t>ח:</w:t>
      </w:r>
      <w:r>
        <w:rPr>
          <w:b/>
          <w:bCs/>
          <w:sz w:val="24"/>
          <w:szCs w:val="24"/>
          <w:rtl/>
        </w:rPr>
        <w:tab/>
      </w:r>
      <w:r>
        <w:rPr>
          <w:b/>
          <w:bCs/>
          <w:sz w:val="24"/>
          <w:szCs w:val="24"/>
          <w:u w:val="single"/>
          <w:rtl/>
        </w:rPr>
        <w:t>כן?</w:t>
      </w:r>
    </w:p>
    <w:p w14:paraId="34F165D3" w14:textId="77777777" w:rsidR="007D5745" w:rsidRDefault="007D5745">
      <w:pPr>
        <w:spacing w:before="240"/>
        <w:ind w:firstLine="567"/>
        <w:rPr>
          <w:b/>
          <w:bCs/>
          <w:sz w:val="24"/>
          <w:szCs w:val="24"/>
          <w:rtl/>
        </w:rPr>
      </w:pPr>
      <w:r>
        <w:rPr>
          <w:b/>
          <w:bCs/>
          <w:sz w:val="24"/>
          <w:szCs w:val="24"/>
          <w:rtl/>
        </w:rPr>
        <w:tab/>
        <w:t>י:</w:t>
      </w:r>
      <w:r>
        <w:rPr>
          <w:b/>
          <w:bCs/>
          <w:sz w:val="24"/>
          <w:szCs w:val="24"/>
          <w:rtl/>
        </w:rPr>
        <w:tab/>
      </w:r>
      <w:r>
        <w:rPr>
          <w:b/>
          <w:bCs/>
          <w:sz w:val="24"/>
          <w:szCs w:val="24"/>
          <w:u w:val="single"/>
          <w:rtl/>
        </w:rPr>
        <w:t>ו, ו, וגם משך ככה את התחתונים.</w:t>
      </w:r>
    </w:p>
    <w:p w14:paraId="2BDC29CB" w14:textId="77777777" w:rsidR="007D5745" w:rsidRDefault="007D5745">
      <w:pPr>
        <w:spacing w:before="240"/>
        <w:ind w:firstLine="567"/>
        <w:rPr>
          <w:b/>
          <w:bCs/>
          <w:sz w:val="24"/>
          <w:szCs w:val="24"/>
          <w:rtl/>
        </w:rPr>
      </w:pPr>
      <w:r>
        <w:rPr>
          <w:b/>
          <w:bCs/>
          <w:sz w:val="24"/>
          <w:szCs w:val="24"/>
          <w:rtl/>
        </w:rPr>
        <w:tab/>
        <w:t>ח:</w:t>
      </w:r>
      <w:r>
        <w:rPr>
          <w:b/>
          <w:bCs/>
          <w:sz w:val="24"/>
          <w:szCs w:val="24"/>
          <w:rtl/>
        </w:rPr>
        <w:tab/>
      </w:r>
      <w:r>
        <w:rPr>
          <w:b/>
          <w:bCs/>
          <w:sz w:val="24"/>
          <w:szCs w:val="24"/>
          <w:u w:val="single"/>
          <w:rtl/>
        </w:rPr>
        <w:t>והוא הוריד את המכנסיים עד לגמרי?</w:t>
      </w:r>
    </w:p>
    <w:p w14:paraId="383C17EE" w14:textId="77777777" w:rsidR="007D5745" w:rsidRDefault="007D5745">
      <w:pPr>
        <w:spacing w:before="240"/>
        <w:ind w:firstLine="567"/>
        <w:rPr>
          <w:b/>
          <w:bCs/>
          <w:sz w:val="24"/>
          <w:szCs w:val="24"/>
          <w:rtl/>
        </w:rPr>
      </w:pPr>
      <w:r>
        <w:rPr>
          <w:b/>
          <w:bCs/>
          <w:sz w:val="24"/>
          <w:szCs w:val="24"/>
          <w:rtl/>
        </w:rPr>
        <w:tab/>
        <w:t>י:</w:t>
      </w:r>
      <w:r>
        <w:rPr>
          <w:b/>
          <w:bCs/>
          <w:sz w:val="24"/>
          <w:szCs w:val="24"/>
          <w:rtl/>
        </w:rPr>
        <w:tab/>
      </w:r>
      <w:r>
        <w:rPr>
          <w:b/>
          <w:bCs/>
          <w:sz w:val="24"/>
          <w:szCs w:val="24"/>
          <w:u w:val="single"/>
          <w:rtl/>
        </w:rPr>
        <w:t>עד לכאן.</w:t>
      </w:r>
    </w:p>
    <w:p w14:paraId="746ECE5D" w14:textId="77777777" w:rsidR="007D5745" w:rsidRDefault="007D5745">
      <w:pPr>
        <w:ind w:left="1134" w:hanging="567"/>
        <w:rPr>
          <w:b/>
          <w:bCs/>
          <w:sz w:val="24"/>
          <w:szCs w:val="24"/>
          <w:rtl/>
        </w:rPr>
      </w:pPr>
      <w:r>
        <w:rPr>
          <w:b/>
          <w:bCs/>
          <w:sz w:val="24"/>
          <w:szCs w:val="24"/>
          <w:rtl/>
        </w:rPr>
        <w:tab/>
        <w:t>ח:</w:t>
      </w:r>
      <w:r>
        <w:rPr>
          <w:b/>
          <w:bCs/>
          <w:sz w:val="24"/>
          <w:szCs w:val="24"/>
          <w:rtl/>
        </w:rPr>
        <w:tab/>
        <w:t xml:space="preserve">כן, את מראה לי כמעט עד כפות הרגליים. ואז מה בדיוק הוא אמר לך או </w:t>
      </w:r>
    </w:p>
    <w:p w14:paraId="59EFBBDF" w14:textId="77777777" w:rsidR="007D5745" w:rsidRDefault="007D5745">
      <w:pPr>
        <w:ind w:left="1134" w:firstLine="567"/>
        <w:rPr>
          <w:b/>
          <w:bCs/>
          <w:sz w:val="24"/>
          <w:szCs w:val="24"/>
          <w:rtl/>
        </w:rPr>
      </w:pPr>
      <w:r>
        <w:rPr>
          <w:b/>
          <w:bCs/>
          <w:sz w:val="24"/>
          <w:szCs w:val="24"/>
          <w:rtl/>
        </w:rPr>
        <w:t>הראה לך? את זוכרת?</w:t>
      </w:r>
    </w:p>
    <w:p w14:paraId="5D073E0A" w14:textId="77777777" w:rsidR="007D5745" w:rsidRDefault="007D5745">
      <w:pPr>
        <w:ind w:left="1134" w:hanging="567"/>
        <w:rPr>
          <w:b/>
          <w:bCs/>
          <w:sz w:val="24"/>
          <w:szCs w:val="24"/>
          <w:u w:val="single"/>
          <w:rtl/>
        </w:rPr>
      </w:pPr>
      <w:r>
        <w:rPr>
          <w:b/>
          <w:bCs/>
          <w:sz w:val="24"/>
          <w:szCs w:val="24"/>
          <w:rtl/>
        </w:rPr>
        <w:tab/>
        <w:t>י:</w:t>
      </w:r>
      <w:r>
        <w:rPr>
          <w:b/>
          <w:bCs/>
          <w:sz w:val="24"/>
          <w:szCs w:val="24"/>
          <w:rtl/>
        </w:rPr>
        <w:tab/>
      </w:r>
      <w:r>
        <w:rPr>
          <w:b/>
          <w:bCs/>
          <w:sz w:val="24"/>
          <w:szCs w:val="24"/>
          <w:u w:val="single"/>
          <w:rtl/>
        </w:rPr>
        <w:t xml:space="preserve">הוא הראה לי על הפצעים שלו, הוא אמר לי משהו שזה, אני לא זוכרת, </w:t>
      </w:r>
    </w:p>
    <w:p w14:paraId="79E3F247" w14:textId="77777777" w:rsidR="007D5745" w:rsidRDefault="007D5745">
      <w:pPr>
        <w:ind w:left="1701"/>
        <w:rPr>
          <w:b/>
          <w:bCs/>
          <w:sz w:val="24"/>
          <w:szCs w:val="24"/>
          <w:rtl/>
        </w:rPr>
      </w:pPr>
      <w:r>
        <w:rPr>
          <w:b/>
          <w:bCs/>
          <w:sz w:val="24"/>
          <w:szCs w:val="24"/>
          <w:u w:val="single"/>
          <w:rtl/>
        </w:rPr>
        <w:t>משהו עם נצרים, לא יודעת</w:t>
      </w:r>
      <w:r>
        <w:rPr>
          <w:b/>
          <w:bCs/>
          <w:sz w:val="24"/>
          <w:szCs w:val="24"/>
          <w:rtl/>
        </w:rPr>
        <w:t xml:space="preserve">, לא ממש הקשבתי לו כי אני רק הייתי עסוקה בלהוריד את היד שלי. </w:t>
      </w:r>
    </w:p>
    <w:p w14:paraId="38D2762B" w14:textId="77777777" w:rsidR="007D5745" w:rsidRDefault="007D5745">
      <w:pPr>
        <w:ind w:left="1134" w:hanging="567"/>
        <w:rPr>
          <w:b/>
          <w:bCs/>
          <w:sz w:val="24"/>
          <w:szCs w:val="24"/>
          <w:u w:val="single"/>
          <w:rtl/>
        </w:rPr>
      </w:pPr>
      <w:r>
        <w:rPr>
          <w:b/>
          <w:bCs/>
          <w:sz w:val="24"/>
          <w:szCs w:val="24"/>
          <w:rtl/>
        </w:rPr>
        <w:tab/>
        <w:t>ח:</w:t>
      </w:r>
      <w:r>
        <w:rPr>
          <w:b/>
          <w:bCs/>
          <w:sz w:val="24"/>
          <w:szCs w:val="24"/>
          <w:rtl/>
        </w:rPr>
        <w:tab/>
        <w:t xml:space="preserve">אהה. </w:t>
      </w:r>
      <w:r>
        <w:rPr>
          <w:b/>
          <w:bCs/>
          <w:sz w:val="24"/>
          <w:szCs w:val="24"/>
          <w:u w:val="single"/>
          <w:rtl/>
        </w:rPr>
        <w:t xml:space="preserve">ואז, את הזכרת שהוא גם, את אמרת קודם שהוא גם ביקש ממך </w:t>
      </w:r>
    </w:p>
    <w:p w14:paraId="7D0C2A81" w14:textId="77777777" w:rsidR="007D5745" w:rsidRDefault="007D5745">
      <w:pPr>
        <w:ind w:left="1134" w:firstLine="567"/>
        <w:rPr>
          <w:b/>
          <w:bCs/>
          <w:sz w:val="24"/>
          <w:szCs w:val="24"/>
          <w:u w:val="single"/>
          <w:rtl/>
        </w:rPr>
      </w:pPr>
      <w:r>
        <w:rPr>
          <w:b/>
          <w:bCs/>
          <w:sz w:val="24"/>
          <w:szCs w:val="24"/>
          <w:u w:val="single"/>
          <w:rtl/>
        </w:rPr>
        <w:t>לגעת?</w:t>
      </w:r>
    </w:p>
    <w:p w14:paraId="56C7A3BA" w14:textId="77777777" w:rsidR="007D5745" w:rsidRDefault="007D5745">
      <w:pPr>
        <w:ind w:left="1134" w:firstLine="567"/>
        <w:rPr>
          <w:b/>
          <w:bCs/>
          <w:sz w:val="24"/>
          <w:szCs w:val="24"/>
          <w:u w:val="single"/>
          <w:rtl/>
        </w:rPr>
      </w:pPr>
    </w:p>
    <w:p w14:paraId="43E102FE" w14:textId="77777777" w:rsidR="007D5745" w:rsidRDefault="007D5745">
      <w:pPr>
        <w:ind w:left="1134" w:hanging="567"/>
        <w:rPr>
          <w:b/>
          <w:bCs/>
          <w:sz w:val="24"/>
          <w:szCs w:val="24"/>
          <w:u w:val="single"/>
          <w:rtl/>
        </w:rPr>
      </w:pPr>
      <w:r>
        <w:rPr>
          <w:b/>
          <w:bCs/>
          <w:sz w:val="24"/>
          <w:szCs w:val="24"/>
          <w:rtl/>
        </w:rPr>
        <w:tab/>
        <w:t>י:</w:t>
      </w:r>
      <w:r>
        <w:rPr>
          <w:b/>
          <w:bCs/>
          <w:sz w:val="24"/>
          <w:szCs w:val="24"/>
          <w:rtl/>
        </w:rPr>
        <w:tab/>
      </w:r>
      <w:r>
        <w:rPr>
          <w:b/>
          <w:bCs/>
          <w:sz w:val="24"/>
          <w:szCs w:val="24"/>
          <w:u w:val="single"/>
          <w:rtl/>
        </w:rPr>
        <w:t xml:space="preserve">כן. הוא שאל אותי אם אחרי זה, כאילו אחרי שהוא גמר להסביר לי הוא </w:t>
      </w:r>
    </w:p>
    <w:p w14:paraId="2A3C9DBF" w14:textId="77777777" w:rsidR="007D5745" w:rsidRDefault="007D5745">
      <w:pPr>
        <w:ind w:left="1701"/>
        <w:rPr>
          <w:b/>
          <w:bCs/>
          <w:sz w:val="24"/>
          <w:szCs w:val="24"/>
          <w:rtl/>
        </w:rPr>
      </w:pPr>
      <w:r>
        <w:rPr>
          <w:b/>
          <w:bCs/>
          <w:sz w:val="24"/>
          <w:szCs w:val="24"/>
          <w:u w:val="single"/>
          <w:rtl/>
        </w:rPr>
        <w:t>שאל:</w:t>
      </w:r>
      <w:r>
        <w:rPr>
          <w:b/>
          <w:bCs/>
          <w:sz w:val="24"/>
          <w:szCs w:val="24"/>
          <w:rtl/>
        </w:rPr>
        <w:t xml:space="preserve"> "עכשיו את רוצה לגעת?" אז אמרתי לו "לא" ואז הוא עזב אותי, פשוט הוא, נו, ככה, עזב לי את היד וברחתי. </w:t>
      </w:r>
    </w:p>
    <w:p w14:paraId="727C6932" w14:textId="77777777" w:rsidR="007D5745" w:rsidRDefault="007D5745">
      <w:pPr>
        <w:spacing w:before="240"/>
        <w:ind w:left="567" w:firstLine="567"/>
        <w:rPr>
          <w:b/>
          <w:bCs/>
          <w:sz w:val="24"/>
          <w:szCs w:val="24"/>
          <w:rtl/>
        </w:rPr>
      </w:pPr>
      <w:r>
        <w:rPr>
          <w:b/>
          <w:bCs/>
          <w:sz w:val="24"/>
          <w:szCs w:val="24"/>
          <w:rtl/>
        </w:rPr>
        <w:t>ח:</w:t>
      </w:r>
      <w:r>
        <w:rPr>
          <w:b/>
          <w:bCs/>
          <w:sz w:val="24"/>
          <w:szCs w:val="24"/>
          <w:rtl/>
        </w:rPr>
        <w:tab/>
        <w:t>אהה. ואחר כך מה קרה?</w:t>
      </w:r>
    </w:p>
    <w:p w14:paraId="29DCA7F0" w14:textId="77777777" w:rsidR="007D5745" w:rsidRDefault="007D5745">
      <w:pPr>
        <w:ind w:left="1701" w:hanging="567"/>
        <w:rPr>
          <w:b/>
          <w:bCs/>
          <w:sz w:val="24"/>
          <w:szCs w:val="24"/>
          <w:rtl/>
        </w:rPr>
      </w:pPr>
      <w:r>
        <w:rPr>
          <w:b/>
          <w:bCs/>
          <w:sz w:val="24"/>
          <w:szCs w:val="24"/>
          <w:rtl/>
        </w:rPr>
        <w:t>י:</w:t>
      </w:r>
      <w:r>
        <w:rPr>
          <w:b/>
          <w:bCs/>
          <w:sz w:val="24"/>
          <w:szCs w:val="24"/>
          <w:rtl/>
        </w:rPr>
        <w:tab/>
        <w:t xml:space="preserve">אחר כך אני לא יודעת, אני ברחתי לכיתה, ואני לא סיפרתי את זה לאף אחד, </w:t>
      </w:r>
    </w:p>
    <w:p w14:paraId="112376EF" w14:textId="77777777" w:rsidR="007D5745" w:rsidRDefault="007D5745">
      <w:pPr>
        <w:ind w:left="1701"/>
        <w:rPr>
          <w:b/>
          <w:bCs/>
          <w:sz w:val="24"/>
          <w:szCs w:val="24"/>
          <w:rtl/>
        </w:rPr>
      </w:pPr>
      <w:r>
        <w:rPr>
          <w:b/>
          <w:bCs/>
          <w:sz w:val="24"/>
          <w:szCs w:val="24"/>
          <w:rtl/>
        </w:rPr>
        <w:t xml:space="preserve">אחר כך, לא עכשיו, אחרי כמה ימים התגלה לי שגם לאחרים אמרו את זה וזה אז מדי פעם היינו מדברות על זה ממש קצת קצת, לא בכלל לא זה לא היה נושא בכלל לא. </w:t>
      </w:r>
    </w:p>
    <w:p w14:paraId="18967303" w14:textId="77777777" w:rsidR="007D5745" w:rsidRDefault="007D5745">
      <w:pPr>
        <w:spacing w:before="240"/>
        <w:ind w:firstLine="567"/>
        <w:rPr>
          <w:b/>
          <w:bCs/>
          <w:sz w:val="24"/>
          <w:szCs w:val="24"/>
          <w:rtl/>
        </w:rPr>
      </w:pPr>
      <w:r>
        <w:rPr>
          <w:b/>
          <w:bCs/>
          <w:sz w:val="24"/>
          <w:szCs w:val="24"/>
          <w:rtl/>
        </w:rPr>
        <w:tab/>
        <w:t>ח:</w:t>
      </w:r>
      <w:r>
        <w:rPr>
          <w:b/>
          <w:bCs/>
          <w:sz w:val="24"/>
          <w:szCs w:val="24"/>
          <w:rtl/>
        </w:rPr>
        <w:tab/>
        <w:t xml:space="preserve">כן. </w:t>
      </w:r>
    </w:p>
    <w:p w14:paraId="5EC6F8CE"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אבל אני לא יודעת מה הוא עשה אחר כך, כי אני פשוט ברחתי, כי הלכו </w:t>
      </w:r>
    </w:p>
    <w:p w14:paraId="1243D1F4" w14:textId="77777777" w:rsidR="007D5745" w:rsidRDefault="007D5745">
      <w:pPr>
        <w:ind w:left="1134" w:firstLine="567"/>
        <w:rPr>
          <w:b/>
          <w:bCs/>
          <w:sz w:val="24"/>
          <w:szCs w:val="24"/>
          <w:rtl/>
        </w:rPr>
      </w:pPr>
      <w:r>
        <w:rPr>
          <w:b/>
          <w:bCs/>
          <w:sz w:val="24"/>
          <w:szCs w:val="24"/>
          <w:rtl/>
        </w:rPr>
        <w:t>לכיתה כבר מהר, היה כבר צלצול היינו צריכים לחזור לכיתה.</w:t>
      </w:r>
    </w:p>
    <w:p w14:paraId="4EDA2C52" w14:textId="77777777" w:rsidR="007D5745" w:rsidRDefault="007D5745">
      <w:pPr>
        <w:spacing w:before="240"/>
        <w:ind w:firstLine="567"/>
        <w:rPr>
          <w:b/>
          <w:bCs/>
          <w:sz w:val="24"/>
          <w:szCs w:val="24"/>
          <w:rtl/>
        </w:rPr>
      </w:pPr>
      <w:r>
        <w:rPr>
          <w:b/>
          <w:bCs/>
          <w:sz w:val="24"/>
          <w:szCs w:val="24"/>
          <w:rtl/>
        </w:rPr>
        <w:tab/>
        <w:t>ח:</w:t>
      </w:r>
      <w:r>
        <w:rPr>
          <w:b/>
          <w:bCs/>
          <w:sz w:val="24"/>
          <w:szCs w:val="24"/>
          <w:rtl/>
        </w:rPr>
        <w:tab/>
        <w:t>וחוץ מהמקרה הזה, בשאר הפעמים הוא רק ניסה לקרוא לך?</w:t>
      </w:r>
    </w:p>
    <w:p w14:paraId="22E325D9" w14:textId="77777777" w:rsidR="007D5745" w:rsidRDefault="007D5745">
      <w:pPr>
        <w:spacing w:before="240"/>
        <w:ind w:firstLine="567"/>
        <w:rPr>
          <w:b/>
          <w:bCs/>
          <w:sz w:val="24"/>
          <w:szCs w:val="24"/>
          <w:rtl/>
        </w:rPr>
      </w:pPr>
      <w:r>
        <w:rPr>
          <w:b/>
          <w:bCs/>
          <w:sz w:val="24"/>
          <w:szCs w:val="24"/>
          <w:rtl/>
        </w:rPr>
        <w:tab/>
        <w:t>י:</w:t>
      </w:r>
      <w:r>
        <w:rPr>
          <w:b/>
          <w:bCs/>
          <w:sz w:val="24"/>
          <w:szCs w:val="24"/>
          <w:rtl/>
        </w:rPr>
        <w:tab/>
        <w:t>כן.</w:t>
      </w:r>
    </w:p>
    <w:p w14:paraId="7F2FCA6C" w14:textId="77777777" w:rsidR="007D5745" w:rsidRDefault="007D5745">
      <w:pPr>
        <w:spacing w:before="240"/>
        <w:ind w:firstLine="567"/>
        <w:rPr>
          <w:b/>
          <w:bCs/>
          <w:sz w:val="24"/>
          <w:szCs w:val="24"/>
          <w:rtl/>
        </w:rPr>
      </w:pPr>
      <w:r>
        <w:rPr>
          <w:b/>
          <w:bCs/>
          <w:sz w:val="24"/>
          <w:szCs w:val="24"/>
          <w:rtl/>
        </w:rPr>
        <w:tab/>
        <w:t>ח:</w:t>
      </w:r>
      <w:r>
        <w:rPr>
          <w:b/>
          <w:bCs/>
          <w:sz w:val="24"/>
          <w:szCs w:val="24"/>
          <w:rtl/>
        </w:rPr>
        <w:tab/>
        <w:t>ולא היה כלום?</w:t>
      </w:r>
    </w:p>
    <w:p w14:paraId="67759435" w14:textId="77777777" w:rsidR="007D5745" w:rsidRDefault="007D5745">
      <w:pPr>
        <w:spacing w:before="240"/>
        <w:ind w:firstLine="567"/>
        <w:rPr>
          <w:b/>
          <w:bCs/>
          <w:sz w:val="24"/>
          <w:szCs w:val="24"/>
          <w:rtl/>
        </w:rPr>
      </w:pPr>
      <w:r>
        <w:rPr>
          <w:b/>
          <w:bCs/>
          <w:sz w:val="24"/>
          <w:szCs w:val="24"/>
          <w:rtl/>
        </w:rPr>
        <w:tab/>
        <w:t>י:</w:t>
      </w:r>
      <w:r>
        <w:rPr>
          <w:b/>
          <w:bCs/>
          <w:sz w:val="24"/>
          <w:szCs w:val="24"/>
          <w:rtl/>
        </w:rPr>
        <w:tab/>
        <w:t>ואחרי זה הוא גם לא קרא לי אף פעם.</w:t>
      </w:r>
    </w:p>
    <w:p w14:paraId="24C3A294" w14:textId="77777777" w:rsidR="007D5745" w:rsidRDefault="007D5745">
      <w:pPr>
        <w:spacing w:before="240"/>
        <w:ind w:firstLine="567"/>
        <w:rPr>
          <w:b/>
          <w:bCs/>
          <w:sz w:val="24"/>
          <w:szCs w:val="24"/>
          <w:rtl/>
        </w:rPr>
      </w:pPr>
      <w:r>
        <w:rPr>
          <w:b/>
          <w:bCs/>
          <w:sz w:val="24"/>
          <w:szCs w:val="24"/>
          <w:rtl/>
        </w:rPr>
        <w:tab/>
        <w:t>ח:</w:t>
      </w:r>
      <w:r>
        <w:rPr>
          <w:b/>
          <w:bCs/>
          <w:sz w:val="24"/>
          <w:szCs w:val="24"/>
          <w:rtl/>
        </w:rPr>
        <w:tab/>
        <w:t>את זוכרת בערך מתי זה היה?</w:t>
      </w:r>
    </w:p>
    <w:p w14:paraId="0040BBC5" w14:textId="77777777" w:rsidR="007D5745" w:rsidRDefault="007D5745">
      <w:pPr>
        <w:spacing w:before="240"/>
        <w:ind w:firstLine="567"/>
        <w:rPr>
          <w:b/>
          <w:bCs/>
          <w:sz w:val="24"/>
          <w:szCs w:val="24"/>
          <w:rtl/>
        </w:rPr>
      </w:pPr>
      <w:r>
        <w:rPr>
          <w:b/>
          <w:bCs/>
          <w:sz w:val="24"/>
          <w:szCs w:val="24"/>
          <w:rtl/>
        </w:rPr>
        <w:tab/>
        <w:t>י:</w:t>
      </w:r>
      <w:r>
        <w:rPr>
          <w:b/>
          <w:bCs/>
          <w:sz w:val="24"/>
          <w:szCs w:val="24"/>
          <w:rtl/>
        </w:rPr>
        <w:tab/>
      </w:r>
      <w:r>
        <w:rPr>
          <w:b/>
          <w:bCs/>
          <w:sz w:val="24"/>
          <w:szCs w:val="24"/>
          <w:u w:val="single"/>
          <w:rtl/>
        </w:rPr>
        <w:t>זה היה נראה לי לפני חנוכה</w:t>
      </w:r>
      <w:r>
        <w:rPr>
          <w:b/>
          <w:bCs/>
          <w:sz w:val="24"/>
          <w:szCs w:val="24"/>
          <w:rtl/>
        </w:rPr>
        <w:t xml:space="preserve">, בחנוכה, </w:t>
      </w:r>
    </w:p>
    <w:p w14:paraId="4E702A4A" w14:textId="77777777" w:rsidR="007D5745" w:rsidRDefault="007D5745">
      <w:pPr>
        <w:spacing w:before="240"/>
        <w:ind w:firstLine="567"/>
        <w:rPr>
          <w:b/>
          <w:bCs/>
          <w:sz w:val="24"/>
          <w:szCs w:val="24"/>
          <w:rtl/>
        </w:rPr>
      </w:pPr>
      <w:r>
        <w:rPr>
          <w:b/>
          <w:bCs/>
          <w:sz w:val="24"/>
          <w:szCs w:val="24"/>
          <w:rtl/>
        </w:rPr>
        <w:tab/>
        <w:t>ח:</w:t>
      </w:r>
      <w:r>
        <w:rPr>
          <w:b/>
          <w:bCs/>
          <w:sz w:val="24"/>
          <w:szCs w:val="24"/>
          <w:rtl/>
        </w:rPr>
        <w:tab/>
        <w:t>באיזה יום בשבוע, באיזה שעה, את יודעת?</w:t>
      </w:r>
    </w:p>
    <w:p w14:paraId="40133BCA" w14:textId="77777777" w:rsidR="007D5745" w:rsidRDefault="007D5745">
      <w:pPr>
        <w:spacing w:before="240"/>
        <w:ind w:firstLine="567"/>
        <w:rPr>
          <w:b/>
          <w:bCs/>
          <w:sz w:val="24"/>
          <w:szCs w:val="24"/>
          <w:rtl/>
        </w:rPr>
      </w:pPr>
      <w:r>
        <w:rPr>
          <w:b/>
          <w:bCs/>
          <w:sz w:val="24"/>
          <w:szCs w:val="24"/>
          <w:rtl/>
        </w:rPr>
        <w:tab/>
        <w:t>י:</w:t>
      </w:r>
      <w:r>
        <w:rPr>
          <w:b/>
          <w:bCs/>
          <w:sz w:val="24"/>
          <w:szCs w:val="24"/>
          <w:rtl/>
        </w:rPr>
        <w:tab/>
        <w:t xml:space="preserve">אני לא יודעת באיזה שעה, אני יודעת שיום ראשון, יום ראשון, </w:t>
      </w:r>
    </w:p>
    <w:p w14:paraId="3CE9939E" w14:textId="77777777" w:rsidR="007D5745" w:rsidRDefault="007D5745">
      <w:pPr>
        <w:spacing w:before="240"/>
        <w:ind w:firstLine="567"/>
        <w:rPr>
          <w:b/>
          <w:bCs/>
          <w:sz w:val="24"/>
          <w:szCs w:val="24"/>
          <w:rtl/>
        </w:rPr>
      </w:pPr>
      <w:r>
        <w:rPr>
          <w:b/>
          <w:bCs/>
          <w:sz w:val="24"/>
          <w:szCs w:val="24"/>
          <w:rtl/>
        </w:rPr>
        <w:tab/>
        <w:t>ח:</w:t>
      </w:r>
      <w:r>
        <w:rPr>
          <w:b/>
          <w:bCs/>
          <w:sz w:val="24"/>
          <w:szCs w:val="24"/>
          <w:rtl/>
        </w:rPr>
        <w:tab/>
        <w:t>איך את יודעת את זה?</w:t>
      </w:r>
    </w:p>
    <w:p w14:paraId="67D0E911" w14:textId="77777777" w:rsidR="007D5745" w:rsidRDefault="007D5745">
      <w:pPr>
        <w:spacing w:before="240"/>
        <w:ind w:firstLine="567"/>
        <w:rPr>
          <w:b/>
          <w:bCs/>
          <w:sz w:val="24"/>
          <w:szCs w:val="24"/>
          <w:rtl/>
        </w:rPr>
      </w:pPr>
      <w:r>
        <w:rPr>
          <w:b/>
          <w:bCs/>
          <w:sz w:val="24"/>
          <w:szCs w:val="24"/>
          <w:rtl/>
        </w:rPr>
        <w:tab/>
        <w:t>י:</w:t>
      </w:r>
      <w:r>
        <w:rPr>
          <w:b/>
          <w:bCs/>
          <w:sz w:val="24"/>
          <w:szCs w:val="24"/>
          <w:rtl/>
        </w:rPr>
        <w:tab/>
        <w:t xml:space="preserve">כי יש לנו תמיד חוג קרמיקה ביום ראשון, נראה לי בשעה, אחד עשרה. </w:t>
      </w:r>
    </w:p>
    <w:p w14:paraId="548A14C1" w14:textId="77777777" w:rsidR="007D5745" w:rsidRDefault="007D5745">
      <w:pPr>
        <w:spacing w:before="240"/>
        <w:ind w:firstLine="567"/>
        <w:rPr>
          <w:b/>
          <w:bCs/>
          <w:sz w:val="24"/>
          <w:szCs w:val="24"/>
          <w:rtl/>
        </w:rPr>
      </w:pPr>
      <w:r>
        <w:rPr>
          <w:b/>
          <w:bCs/>
          <w:sz w:val="24"/>
          <w:szCs w:val="24"/>
          <w:rtl/>
        </w:rPr>
        <w:tab/>
        <w:t>ח:</w:t>
      </w:r>
      <w:r>
        <w:rPr>
          <w:b/>
          <w:bCs/>
          <w:sz w:val="24"/>
          <w:szCs w:val="24"/>
          <w:rtl/>
        </w:rPr>
        <w:tab/>
        <w:t xml:space="preserve">אהה. </w:t>
      </w:r>
    </w:p>
    <w:p w14:paraId="504B1950" w14:textId="77777777" w:rsidR="007D5745" w:rsidRDefault="007D5745">
      <w:pPr>
        <w:ind w:left="1701" w:hanging="567"/>
        <w:rPr>
          <w:b/>
          <w:bCs/>
          <w:sz w:val="24"/>
          <w:szCs w:val="24"/>
          <w:u w:val="single"/>
          <w:rtl/>
        </w:rPr>
      </w:pPr>
      <w:r>
        <w:rPr>
          <w:b/>
          <w:bCs/>
          <w:sz w:val="24"/>
          <w:szCs w:val="24"/>
          <w:rtl/>
        </w:rPr>
        <w:t>י:</w:t>
      </w:r>
      <w:r>
        <w:rPr>
          <w:b/>
          <w:bCs/>
          <w:sz w:val="24"/>
          <w:szCs w:val="24"/>
          <w:rtl/>
        </w:rPr>
        <w:tab/>
        <w:t xml:space="preserve">אז מתחיל השיעור אבל הוא </w:t>
      </w:r>
      <w:r>
        <w:rPr>
          <w:b/>
          <w:bCs/>
          <w:sz w:val="24"/>
          <w:szCs w:val="24"/>
          <w:u w:val="single"/>
          <w:rtl/>
        </w:rPr>
        <w:t xml:space="preserve">עשה לי את זה בסוף השיעור אני לא יודעת מתי </w:t>
      </w:r>
    </w:p>
    <w:p w14:paraId="6C16ECCC" w14:textId="77777777" w:rsidR="007D5745" w:rsidRDefault="007D5745">
      <w:pPr>
        <w:ind w:left="1701"/>
        <w:rPr>
          <w:b/>
          <w:bCs/>
          <w:sz w:val="24"/>
          <w:szCs w:val="24"/>
          <w:u w:val="single"/>
          <w:rtl/>
        </w:rPr>
      </w:pPr>
      <w:r>
        <w:rPr>
          <w:b/>
          <w:bCs/>
          <w:sz w:val="24"/>
          <w:szCs w:val="24"/>
          <w:u w:val="single"/>
          <w:rtl/>
        </w:rPr>
        <w:t>נגמר השיעור.</w:t>
      </w:r>
    </w:p>
    <w:p w14:paraId="46874D0A" w14:textId="77777777" w:rsidR="007D5745" w:rsidRDefault="007D5745">
      <w:pPr>
        <w:ind w:left="1701"/>
        <w:rPr>
          <w:b/>
          <w:bCs/>
          <w:sz w:val="24"/>
          <w:szCs w:val="24"/>
          <w:rtl/>
        </w:rPr>
      </w:pPr>
    </w:p>
    <w:p w14:paraId="4FA34715" w14:textId="77777777" w:rsidR="007D5745" w:rsidRDefault="007D5745">
      <w:pPr>
        <w:ind w:left="1701" w:hanging="567"/>
        <w:rPr>
          <w:b/>
          <w:bCs/>
          <w:sz w:val="24"/>
          <w:szCs w:val="24"/>
          <w:rtl/>
        </w:rPr>
      </w:pPr>
      <w:r>
        <w:rPr>
          <w:b/>
          <w:bCs/>
          <w:sz w:val="24"/>
          <w:szCs w:val="24"/>
          <w:rtl/>
        </w:rPr>
        <w:t>ח:</w:t>
      </w:r>
      <w:r>
        <w:rPr>
          <w:b/>
          <w:bCs/>
          <w:sz w:val="24"/>
          <w:szCs w:val="24"/>
          <w:rtl/>
        </w:rPr>
        <w:tab/>
        <w:t xml:space="preserve">ובשיעורים הבאים אחרי זה, אם זה היה בחנוכה. כשפגשת אותו בשיעורים </w:t>
      </w:r>
    </w:p>
    <w:p w14:paraId="45EAD149" w14:textId="77777777" w:rsidR="007D5745" w:rsidRDefault="007D5745">
      <w:pPr>
        <w:ind w:left="1701"/>
        <w:rPr>
          <w:b/>
          <w:bCs/>
          <w:sz w:val="24"/>
          <w:szCs w:val="24"/>
          <w:rtl/>
        </w:rPr>
      </w:pPr>
      <w:r>
        <w:rPr>
          <w:b/>
          <w:bCs/>
          <w:sz w:val="24"/>
          <w:szCs w:val="24"/>
          <w:rtl/>
        </w:rPr>
        <w:t>הבאים?</w:t>
      </w:r>
    </w:p>
    <w:p w14:paraId="5C6BC37F" w14:textId="77777777" w:rsidR="007D5745" w:rsidRDefault="007D5745">
      <w:pPr>
        <w:ind w:left="1701" w:hanging="567"/>
        <w:rPr>
          <w:b/>
          <w:bCs/>
          <w:sz w:val="24"/>
          <w:szCs w:val="24"/>
          <w:rtl/>
        </w:rPr>
      </w:pPr>
      <w:r>
        <w:rPr>
          <w:b/>
          <w:bCs/>
          <w:sz w:val="24"/>
          <w:szCs w:val="24"/>
          <w:rtl/>
        </w:rPr>
        <w:t>י:</w:t>
      </w:r>
      <w:r>
        <w:rPr>
          <w:b/>
          <w:bCs/>
          <w:sz w:val="24"/>
          <w:szCs w:val="24"/>
          <w:rtl/>
        </w:rPr>
        <w:tab/>
        <w:t xml:space="preserve">הוא לא, הוא לא עשה לי שום דבר, הוא התייחס אלי רגיל, ו, אה, ושכחתי </w:t>
      </w:r>
    </w:p>
    <w:p w14:paraId="2D37C125" w14:textId="77777777" w:rsidR="007D5745" w:rsidRDefault="007D5745">
      <w:pPr>
        <w:ind w:left="1701"/>
        <w:rPr>
          <w:b/>
          <w:bCs/>
          <w:sz w:val="24"/>
          <w:szCs w:val="24"/>
          <w:rtl/>
        </w:rPr>
      </w:pPr>
      <w:r>
        <w:rPr>
          <w:b/>
          <w:bCs/>
          <w:sz w:val="24"/>
          <w:szCs w:val="24"/>
          <w:rtl/>
        </w:rPr>
        <w:t xml:space="preserve">להזכיר, </w:t>
      </w:r>
      <w:r>
        <w:rPr>
          <w:b/>
          <w:bCs/>
          <w:sz w:val="24"/>
          <w:szCs w:val="24"/>
          <w:u w:val="single"/>
          <w:rtl/>
        </w:rPr>
        <w:t>שהוא גם אמר לי לא לגלות את זה לאף אחד. הוא אמר לי שאם אני יגלה, אני לא זוכרת אני יקבל עונש או שאני יעשה,</w:t>
      </w:r>
      <w:r>
        <w:rPr>
          <w:b/>
          <w:bCs/>
          <w:sz w:val="24"/>
          <w:szCs w:val="24"/>
          <w:rtl/>
        </w:rPr>
        <w:t xml:space="preserve"> הוא צעק לי את זה שכבר התחלתי לרוץ. </w:t>
      </w:r>
      <w:r>
        <w:rPr>
          <w:b/>
          <w:bCs/>
          <w:sz w:val="24"/>
          <w:szCs w:val="24"/>
          <w:u w:val="single"/>
          <w:rtl/>
        </w:rPr>
        <w:t>אז הוא צעק לי את זה שמשהו כזה, חסר לך אם תגלי כי אז תקבלי עונש או משהו, אה, אני יכעס עלייך.</w:t>
      </w:r>
    </w:p>
    <w:p w14:paraId="4EF97265" w14:textId="77777777" w:rsidR="007D5745" w:rsidRDefault="007D5745">
      <w:pPr>
        <w:spacing w:before="240"/>
        <w:ind w:firstLine="567"/>
        <w:rPr>
          <w:b/>
          <w:bCs/>
          <w:sz w:val="24"/>
          <w:szCs w:val="24"/>
          <w:rtl/>
        </w:rPr>
      </w:pPr>
      <w:r>
        <w:rPr>
          <w:b/>
          <w:bCs/>
          <w:sz w:val="24"/>
          <w:szCs w:val="24"/>
          <w:rtl/>
        </w:rPr>
        <w:tab/>
        <w:t>ח:</w:t>
      </w:r>
      <w:r>
        <w:rPr>
          <w:b/>
          <w:bCs/>
          <w:sz w:val="24"/>
          <w:szCs w:val="24"/>
          <w:rtl/>
        </w:rPr>
        <w:tab/>
        <w:t>כן. וזה באמת היה המקרה היחידי?</w:t>
      </w:r>
    </w:p>
    <w:p w14:paraId="52A6713F" w14:textId="77777777" w:rsidR="007D5745" w:rsidRDefault="007D5745">
      <w:pPr>
        <w:spacing w:before="240"/>
        <w:ind w:firstLine="567"/>
        <w:rPr>
          <w:b/>
          <w:bCs/>
          <w:sz w:val="24"/>
          <w:szCs w:val="24"/>
          <w:rtl/>
        </w:rPr>
      </w:pPr>
      <w:r>
        <w:rPr>
          <w:b/>
          <w:bCs/>
          <w:sz w:val="24"/>
          <w:szCs w:val="24"/>
          <w:rtl/>
        </w:rPr>
        <w:tab/>
        <w:t>י:</w:t>
      </w:r>
      <w:r>
        <w:rPr>
          <w:b/>
          <w:bCs/>
          <w:sz w:val="24"/>
          <w:szCs w:val="24"/>
          <w:rtl/>
        </w:rPr>
        <w:tab/>
        <w:t>כן.</w:t>
      </w:r>
    </w:p>
    <w:p w14:paraId="56534E95" w14:textId="77777777" w:rsidR="007D5745" w:rsidRDefault="007D5745">
      <w:pPr>
        <w:spacing w:before="240"/>
        <w:ind w:firstLine="567"/>
        <w:rPr>
          <w:b/>
          <w:bCs/>
          <w:sz w:val="24"/>
          <w:szCs w:val="24"/>
          <w:rtl/>
        </w:rPr>
      </w:pPr>
      <w:r>
        <w:rPr>
          <w:b/>
          <w:bCs/>
          <w:sz w:val="24"/>
          <w:szCs w:val="24"/>
          <w:rtl/>
        </w:rPr>
        <w:tab/>
        <w:t>ח:</w:t>
      </w:r>
      <w:r>
        <w:rPr>
          <w:b/>
          <w:bCs/>
          <w:sz w:val="24"/>
          <w:szCs w:val="24"/>
          <w:rtl/>
        </w:rPr>
        <w:tab/>
        <w:t>את סיפרת אותו למישהו?</w:t>
      </w:r>
    </w:p>
    <w:p w14:paraId="54FA9C05" w14:textId="77777777" w:rsidR="007D5745" w:rsidRDefault="007D5745">
      <w:pPr>
        <w:spacing w:before="240"/>
        <w:ind w:firstLine="567"/>
        <w:rPr>
          <w:b/>
          <w:bCs/>
          <w:sz w:val="24"/>
          <w:szCs w:val="24"/>
          <w:rtl/>
        </w:rPr>
      </w:pPr>
      <w:r>
        <w:rPr>
          <w:b/>
          <w:bCs/>
          <w:sz w:val="24"/>
          <w:szCs w:val="24"/>
          <w:rtl/>
        </w:rPr>
        <w:tab/>
        <w:t>י:</w:t>
      </w:r>
      <w:r>
        <w:rPr>
          <w:b/>
          <w:bCs/>
          <w:sz w:val="24"/>
          <w:szCs w:val="24"/>
          <w:rtl/>
        </w:rPr>
        <w:tab/>
        <w:t>רק חברות שלי, רק אה, נראה לי רק אה, מ. ידעה את זה.</w:t>
      </w:r>
    </w:p>
    <w:p w14:paraId="2D404941" w14:textId="77777777" w:rsidR="007D5745" w:rsidRDefault="007D5745">
      <w:pPr>
        <w:spacing w:before="240"/>
        <w:ind w:firstLine="567"/>
        <w:rPr>
          <w:b/>
          <w:bCs/>
          <w:sz w:val="24"/>
          <w:szCs w:val="24"/>
          <w:rtl/>
        </w:rPr>
      </w:pPr>
      <w:r>
        <w:rPr>
          <w:b/>
          <w:bCs/>
          <w:sz w:val="24"/>
          <w:szCs w:val="24"/>
          <w:rtl/>
        </w:rPr>
        <w:tab/>
        <w:t>ח:</w:t>
      </w:r>
      <w:r>
        <w:rPr>
          <w:b/>
          <w:bCs/>
          <w:sz w:val="24"/>
          <w:szCs w:val="24"/>
          <w:rtl/>
        </w:rPr>
        <w:tab/>
        <w:t>היא ידעה את זה ממך?</w:t>
      </w:r>
    </w:p>
    <w:p w14:paraId="16470980" w14:textId="77777777" w:rsidR="007D5745" w:rsidRDefault="007D5745">
      <w:pPr>
        <w:spacing w:before="240"/>
        <w:ind w:firstLine="567"/>
        <w:rPr>
          <w:b/>
          <w:bCs/>
          <w:sz w:val="24"/>
          <w:szCs w:val="24"/>
          <w:rtl/>
        </w:rPr>
      </w:pPr>
      <w:r>
        <w:rPr>
          <w:b/>
          <w:bCs/>
          <w:sz w:val="24"/>
          <w:szCs w:val="24"/>
          <w:rtl/>
        </w:rPr>
        <w:tab/>
        <w:t>י:</w:t>
      </w:r>
      <w:r>
        <w:rPr>
          <w:b/>
          <w:bCs/>
          <w:sz w:val="24"/>
          <w:szCs w:val="24"/>
          <w:rtl/>
        </w:rPr>
        <w:tab/>
        <w:t>כן.</w:t>
      </w:r>
    </w:p>
    <w:p w14:paraId="3E442088" w14:textId="77777777" w:rsidR="007D5745" w:rsidRDefault="007D5745">
      <w:pPr>
        <w:spacing w:before="240"/>
        <w:ind w:firstLine="567"/>
        <w:rPr>
          <w:b/>
          <w:bCs/>
          <w:sz w:val="24"/>
          <w:szCs w:val="24"/>
          <w:rtl/>
        </w:rPr>
      </w:pPr>
      <w:r>
        <w:rPr>
          <w:b/>
          <w:bCs/>
          <w:sz w:val="24"/>
          <w:szCs w:val="24"/>
          <w:rtl/>
        </w:rPr>
        <w:tab/>
        <w:t>ח:</w:t>
      </w:r>
      <w:r>
        <w:rPr>
          <w:b/>
          <w:bCs/>
          <w:sz w:val="24"/>
          <w:szCs w:val="24"/>
          <w:rtl/>
        </w:rPr>
        <w:tab/>
        <w:t>את סיפרת לה?</w:t>
      </w:r>
    </w:p>
    <w:p w14:paraId="56A0E19D"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כן. אבל גם לא, גם כשהיא ידעה את זה, וגם אני ידעתי מה הוא עשה לה, </w:t>
      </w:r>
    </w:p>
    <w:p w14:paraId="74FC2690" w14:textId="77777777" w:rsidR="007D5745" w:rsidRDefault="007D5745">
      <w:pPr>
        <w:ind w:left="1701"/>
        <w:rPr>
          <w:b/>
          <w:bCs/>
          <w:sz w:val="24"/>
          <w:szCs w:val="24"/>
          <w:rtl/>
        </w:rPr>
      </w:pPr>
      <w:r>
        <w:rPr>
          <w:b/>
          <w:bCs/>
          <w:sz w:val="24"/>
          <w:szCs w:val="24"/>
          <w:rtl/>
        </w:rPr>
        <w:t xml:space="preserve">אנחנו לא דיברנו על זה, כמעט אף פעם, אולי החלפנו פעם פעמיים מילה, אבל לא, בכלל לא, לא דיברנו ... </w:t>
      </w:r>
      <w:r>
        <w:rPr>
          <w:b/>
          <w:bCs/>
          <w:sz w:val="24"/>
          <w:szCs w:val="24"/>
          <w:rtl/>
        </w:rPr>
        <w:tab/>
      </w:r>
    </w:p>
    <w:p w14:paraId="08605D0C" w14:textId="77777777" w:rsidR="007D5745" w:rsidRDefault="007D5745">
      <w:pPr>
        <w:spacing w:before="240"/>
        <w:ind w:firstLine="567"/>
        <w:rPr>
          <w:b/>
          <w:bCs/>
          <w:sz w:val="24"/>
          <w:szCs w:val="24"/>
          <w:rtl/>
        </w:rPr>
      </w:pPr>
      <w:r>
        <w:rPr>
          <w:b/>
          <w:bCs/>
          <w:sz w:val="24"/>
          <w:szCs w:val="24"/>
          <w:rtl/>
        </w:rPr>
        <w:tab/>
        <w:t>ח:</w:t>
      </w:r>
      <w:r>
        <w:rPr>
          <w:b/>
          <w:bCs/>
          <w:sz w:val="24"/>
          <w:szCs w:val="24"/>
          <w:rtl/>
        </w:rPr>
        <w:tab/>
        <w:t>חברות אחרות סיפרו לך על דברים שקרו להם?</w:t>
      </w:r>
    </w:p>
    <w:p w14:paraId="73DE5D36" w14:textId="77777777" w:rsidR="007D5745" w:rsidRDefault="007D5745">
      <w:pPr>
        <w:spacing w:before="240"/>
        <w:ind w:firstLine="567"/>
        <w:rPr>
          <w:b/>
          <w:bCs/>
          <w:sz w:val="24"/>
          <w:szCs w:val="24"/>
          <w:rtl/>
        </w:rPr>
      </w:pPr>
      <w:r>
        <w:rPr>
          <w:b/>
          <w:bCs/>
          <w:sz w:val="24"/>
          <w:szCs w:val="24"/>
          <w:rtl/>
        </w:rPr>
        <w:tab/>
        <w:t>י:</w:t>
      </w:r>
      <w:r>
        <w:rPr>
          <w:b/>
          <w:bCs/>
          <w:sz w:val="24"/>
          <w:szCs w:val="24"/>
          <w:rtl/>
        </w:rPr>
        <w:tab/>
        <w:t>תצ'. רק עכשיו אני יודעת.</w:t>
      </w:r>
    </w:p>
    <w:p w14:paraId="34AAE83D"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 קודם הזכרת עוד משהו אמרת שתמיד הוא היה מחזק ומנשק אותך.</w:t>
      </w:r>
    </w:p>
    <w:p w14:paraId="1B9C3D4F" w14:textId="77777777" w:rsidR="007D5745" w:rsidRDefault="007D5745" w:rsidP="005C0339">
      <w:pPr>
        <w:ind w:left="1134" w:hanging="567"/>
        <w:rPr>
          <w:b/>
          <w:bCs/>
          <w:sz w:val="24"/>
          <w:szCs w:val="24"/>
          <w:rtl/>
        </w:rPr>
      </w:pPr>
      <w:r>
        <w:rPr>
          <w:b/>
          <w:bCs/>
          <w:sz w:val="24"/>
          <w:szCs w:val="24"/>
          <w:rtl/>
        </w:rPr>
        <w:tab/>
        <w:t>י:</w:t>
      </w:r>
      <w:r>
        <w:rPr>
          <w:b/>
          <w:bCs/>
          <w:sz w:val="24"/>
          <w:szCs w:val="24"/>
          <w:rtl/>
        </w:rPr>
        <w:tab/>
        <w:t>זה גם אה, ביום שגילינו את זה ל</w:t>
      </w:r>
      <w:r w:rsidR="005C0339">
        <w:rPr>
          <w:rFonts w:hint="cs"/>
          <w:b/>
          <w:bCs/>
          <w:sz w:val="24"/>
          <w:szCs w:val="24"/>
          <w:rtl/>
        </w:rPr>
        <w:t>-ר.</w:t>
      </w:r>
      <w:r>
        <w:rPr>
          <w:b/>
          <w:bCs/>
          <w:sz w:val="24"/>
          <w:szCs w:val="24"/>
          <w:rtl/>
        </w:rPr>
        <w:t xml:space="preserve">, זה היה יום אה, שלישי, יום שני, </w:t>
      </w:r>
    </w:p>
    <w:p w14:paraId="53E8CEAC" w14:textId="77777777" w:rsidR="007D5745" w:rsidRDefault="007D5745">
      <w:pPr>
        <w:ind w:left="1701"/>
        <w:rPr>
          <w:b/>
          <w:bCs/>
          <w:sz w:val="24"/>
          <w:szCs w:val="24"/>
          <w:rtl/>
        </w:rPr>
      </w:pPr>
      <w:r>
        <w:rPr>
          <w:b/>
          <w:bCs/>
          <w:sz w:val="24"/>
          <w:szCs w:val="24"/>
          <w:rtl/>
        </w:rPr>
        <w:t>אז הוא גם עשה לי את זה, בחדר אוכל, הוא בא אלי ככה מאחורה ו, חיבק אותי.</w:t>
      </w:r>
    </w:p>
    <w:p w14:paraId="254D878F" w14:textId="77777777" w:rsidR="007D5745" w:rsidRDefault="007D5745">
      <w:pPr>
        <w:spacing w:before="240"/>
        <w:ind w:firstLine="567"/>
        <w:rPr>
          <w:b/>
          <w:bCs/>
          <w:sz w:val="24"/>
          <w:szCs w:val="24"/>
          <w:rtl/>
        </w:rPr>
      </w:pPr>
      <w:r>
        <w:rPr>
          <w:b/>
          <w:bCs/>
          <w:sz w:val="24"/>
          <w:szCs w:val="24"/>
          <w:rtl/>
        </w:rPr>
        <w:tab/>
        <w:t>ח:</w:t>
      </w:r>
      <w:r>
        <w:rPr>
          <w:b/>
          <w:bCs/>
          <w:sz w:val="24"/>
          <w:szCs w:val="24"/>
          <w:rtl/>
        </w:rPr>
        <w:tab/>
        <w:t>חיבק אותך מאחורה?</w:t>
      </w:r>
    </w:p>
    <w:p w14:paraId="2A564215" w14:textId="77777777" w:rsidR="007D5745" w:rsidRDefault="007D5745">
      <w:pPr>
        <w:spacing w:before="240"/>
        <w:ind w:firstLine="567"/>
        <w:rPr>
          <w:b/>
          <w:bCs/>
          <w:sz w:val="24"/>
          <w:szCs w:val="24"/>
          <w:rtl/>
        </w:rPr>
      </w:pPr>
      <w:r>
        <w:rPr>
          <w:b/>
          <w:bCs/>
          <w:sz w:val="24"/>
          <w:szCs w:val="24"/>
          <w:rtl/>
        </w:rPr>
        <w:tab/>
        <w:t>י:</w:t>
      </w:r>
      <w:r>
        <w:rPr>
          <w:b/>
          <w:bCs/>
          <w:sz w:val="24"/>
          <w:szCs w:val="24"/>
          <w:rtl/>
        </w:rPr>
        <w:tab/>
        <w:t>(לא עונה)</w:t>
      </w:r>
    </w:p>
    <w:p w14:paraId="4A31DDE5"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w:t>
      </w:r>
    </w:p>
    <w:p w14:paraId="761A71DB" w14:textId="77777777" w:rsidR="007D5745" w:rsidRDefault="007D5745">
      <w:pPr>
        <w:ind w:left="1701" w:hanging="567"/>
        <w:rPr>
          <w:b/>
          <w:bCs/>
          <w:sz w:val="24"/>
          <w:szCs w:val="24"/>
          <w:rtl/>
        </w:rPr>
      </w:pPr>
      <w:r>
        <w:rPr>
          <w:b/>
          <w:bCs/>
          <w:sz w:val="24"/>
          <w:szCs w:val="24"/>
          <w:rtl/>
        </w:rPr>
        <w:t>י:</w:t>
      </w:r>
      <w:r>
        <w:rPr>
          <w:b/>
          <w:bCs/>
          <w:sz w:val="24"/>
          <w:szCs w:val="24"/>
          <w:rtl/>
        </w:rPr>
        <w:tab/>
        <w:t xml:space="preserve">אני קראתי מודעה ואז הוא בא לקרוא לי, הוא עשה לי ככה, ואז אני כבר </w:t>
      </w:r>
    </w:p>
    <w:p w14:paraId="6F8ECC53" w14:textId="77777777" w:rsidR="007D5745" w:rsidRDefault="007D5745">
      <w:pPr>
        <w:ind w:left="1701"/>
        <w:rPr>
          <w:b/>
          <w:bCs/>
          <w:sz w:val="24"/>
          <w:szCs w:val="24"/>
          <w:rtl/>
        </w:rPr>
      </w:pPr>
      <w:r>
        <w:rPr>
          <w:b/>
          <w:bCs/>
          <w:sz w:val="24"/>
          <w:szCs w:val="24"/>
          <w:rtl/>
        </w:rPr>
        <w:t>אה, אחרי שאני כבר יודעת שאני צריכה להתרחק ממנו הוא פשוט הלך.</w:t>
      </w:r>
    </w:p>
    <w:p w14:paraId="54419066" w14:textId="77777777" w:rsidR="007D5745" w:rsidRDefault="007D5745">
      <w:pPr>
        <w:spacing w:before="240"/>
        <w:ind w:firstLine="567"/>
        <w:rPr>
          <w:b/>
          <w:bCs/>
          <w:sz w:val="24"/>
          <w:szCs w:val="24"/>
          <w:rtl/>
        </w:rPr>
      </w:pPr>
      <w:r>
        <w:rPr>
          <w:b/>
          <w:bCs/>
          <w:sz w:val="24"/>
          <w:szCs w:val="24"/>
          <w:rtl/>
        </w:rPr>
        <w:tab/>
        <w:t>ח:</w:t>
      </w:r>
      <w:r>
        <w:rPr>
          <w:b/>
          <w:bCs/>
          <w:sz w:val="24"/>
          <w:szCs w:val="24"/>
          <w:rtl/>
        </w:rPr>
        <w:tab/>
        <w:t>אם זה היה בחדר אוכל בטח היו עוד אנשים.</w:t>
      </w:r>
    </w:p>
    <w:p w14:paraId="724D89D2"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כן אבל זה, הוא חיבק אותי ככה ואז אני התחלתי ללכת, אז אף אחד לא ראה </w:t>
      </w:r>
    </w:p>
    <w:p w14:paraId="23AD254B" w14:textId="77777777" w:rsidR="007D5745" w:rsidRDefault="007D5745">
      <w:pPr>
        <w:ind w:left="1134" w:firstLine="567"/>
        <w:rPr>
          <w:b/>
          <w:bCs/>
          <w:sz w:val="24"/>
          <w:szCs w:val="24"/>
          <w:rtl/>
        </w:rPr>
      </w:pPr>
      <w:r>
        <w:rPr>
          <w:b/>
          <w:bCs/>
          <w:sz w:val="24"/>
          <w:szCs w:val="24"/>
          <w:rtl/>
        </w:rPr>
        <w:t xml:space="preserve">מה הוא עושה, ואף אחד לא כל כך שם לב. </w:t>
      </w:r>
    </w:p>
    <w:p w14:paraId="447C6638"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w:t>
      </w:r>
    </w:p>
    <w:p w14:paraId="736A401E" w14:textId="77777777" w:rsidR="007D5745" w:rsidRDefault="007D5745">
      <w:pPr>
        <w:spacing w:before="240"/>
        <w:ind w:firstLine="567"/>
        <w:rPr>
          <w:b/>
          <w:bCs/>
          <w:sz w:val="24"/>
          <w:szCs w:val="24"/>
          <w:rtl/>
        </w:rPr>
      </w:pPr>
      <w:r>
        <w:rPr>
          <w:b/>
          <w:bCs/>
          <w:sz w:val="24"/>
          <w:szCs w:val="24"/>
          <w:rtl/>
        </w:rPr>
        <w:tab/>
        <w:t>י:</w:t>
      </w:r>
      <w:r>
        <w:rPr>
          <w:b/>
          <w:bCs/>
          <w:sz w:val="24"/>
          <w:szCs w:val="24"/>
          <w:rtl/>
        </w:rPr>
        <w:tab/>
        <w:t xml:space="preserve">לא נראה לי שמישהו כל כך שם לב לזה. </w:t>
      </w:r>
    </w:p>
    <w:p w14:paraId="4E2AAD91" w14:textId="77777777" w:rsidR="007D5745" w:rsidRDefault="007D5745">
      <w:pPr>
        <w:spacing w:before="240"/>
        <w:ind w:firstLine="567"/>
        <w:rPr>
          <w:b/>
          <w:bCs/>
          <w:sz w:val="24"/>
          <w:szCs w:val="24"/>
          <w:rtl/>
        </w:rPr>
      </w:pPr>
      <w:r>
        <w:rPr>
          <w:b/>
          <w:bCs/>
          <w:sz w:val="24"/>
          <w:szCs w:val="24"/>
          <w:rtl/>
        </w:rPr>
        <w:tab/>
        <w:t>ח:</w:t>
      </w:r>
      <w:r>
        <w:rPr>
          <w:b/>
          <w:bCs/>
          <w:sz w:val="24"/>
          <w:szCs w:val="24"/>
          <w:rtl/>
        </w:rPr>
        <w:tab/>
        <w:t>כן. מה את חושבת על הדברים האלה שהוא עשה?</w:t>
      </w:r>
    </w:p>
    <w:p w14:paraId="56517874" w14:textId="77777777" w:rsidR="007D5745" w:rsidRDefault="007D5745">
      <w:pPr>
        <w:ind w:left="1134" w:hanging="567"/>
        <w:rPr>
          <w:b/>
          <w:bCs/>
          <w:sz w:val="24"/>
          <w:szCs w:val="24"/>
          <w:u w:val="single"/>
          <w:rtl/>
        </w:rPr>
      </w:pPr>
      <w:r>
        <w:rPr>
          <w:b/>
          <w:bCs/>
          <w:sz w:val="24"/>
          <w:szCs w:val="24"/>
          <w:rtl/>
        </w:rPr>
        <w:tab/>
        <w:t>י:</w:t>
      </w:r>
      <w:r>
        <w:rPr>
          <w:b/>
          <w:bCs/>
          <w:sz w:val="24"/>
          <w:szCs w:val="24"/>
          <w:rtl/>
        </w:rPr>
        <w:tab/>
      </w:r>
      <w:r>
        <w:rPr>
          <w:b/>
          <w:bCs/>
          <w:sz w:val="24"/>
          <w:szCs w:val="24"/>
          <w:u w:val="single"/>
          <w:rtl/>
        </w:rPr>
        <w:t xml:space="preserve">בעיני זה פשוט מגעיל, הוא סתם מנצל ילדות, אני חושבת ישר על בנאדם </w:t>
      </w:r>
    </w:p>
    <w:p w14:paraId="0E86DFBF" w14:textId="77777777" w:rsidR="007D5745" w:rsidRDefault="007D5745">
      <w:pPr>
        <w:ind w:left="1134" w:firstLine="567"/>
        <w:rPr>
          <w:b/>
          <w:bCs/>
          <w:sz w:val="24"/>
          <w:szCs w:val="24"/>
          <w:rtl/>
        </w:rPr>
      </w:pPr>
      <w:r>
        <w:rPr>
          <w:b/>
          <w:bCs/>
          <w:sz w:val="24"/>
          <w:szCs w:val="24"/>
          <w:u w:val="single"/>
          <w:rtl/>
        </w:rPr>
        <w:t xml:space="preserve">כזה שהוא לא נורמלי, שיש לו איזה מחלה. </w:t>
      </w:r>
    </w:p>
    <w:p w14:paraId="6742618D" w14:textId="77777777" w:rsidR="007D5745" w:rsidRDefault="007D5745">
      <w:pPr>
        <w:spacing w:before="240"/>
        <w:ind w:firstLine="567"/>
        <w:rPr>
          <w:b/>
          <w:bCs/>
          <w:sz w:val="24"/>
          <w:szCs w:val="24"/>
          <w:rtl/>
        </w:rPr>
      </w:pPr>
      <w:r>
        <w:rPr>
          <w:b/>
          <w:bCs/>
          <w:sz w:val="24"/>
          <w:szCs w:val="24"/>
          <w:rtl/>
        </w:rPr>
        <w:tab/>
        <w:t>ח:</w:t>
      </w:r>
      <w:r>
        <w:rPr>
          <w:b/>
          <w:bCs/>
          <w:sz w:val="24"/>
          <w:szCs w:val="24"/>
          <w:rtl/>
        </w:rPr>
        <w:tab/>
        <w:t xml:space="preserve">אהה. </w:t>
      </w:r>
    </w:p>
    <w:p w14:paraId="78A53CC7" w14:textId="77777777" w:rsidR="007D5745" w:rsidRDefault="007D5745">
      <w:pPr>
        <w:spacing w:before="240"/>
        <w:ind w:firstLine="567"/>
        <w:rPr>
          <w:b/>
          <w:bCs/>
          <w:sz w:val="24"/>
          <w:szCs w:val="24"/>
          <w:rtl/>
        </w:rPr>
      </w:pPr>
      <w:r>
        <w:rPr>
          <w:b/>
          <w:bCs/>
          <w:sz w:val="24"/>
          <w:szCs w:val="24"/>
          <w:rtl/>
        </w:rPr>
        <w:tab/>
        <w:t>י:</w:t>
      </w:r>
      <w:r>
        <w:rPr>
          <w:b/>
          <w:bCs/>
          <w:sz w:val="24"/>
          <w:szCs w:val="24"/>
          <w:rtl/>
        </w:rPr>
        <w:tab/>
        <w:t>אני לא יודעת.</w:t>
      </w:r>
    </w:p>
    <w:p w14:paraId="7619A755" w14:textId="77777777" w:rsidR="007D5745" w:rsidRDefault="007D5745">
      <w:pPr>
        <w:spacing w:before="240"/>
        <w:ind w:firstLine="567"/>
        <w:rPr>
          <w:b/>
          <w:bCs/>
          <w:sz w:val="24"/>
          <w:szCs w:val="24"/>
          <w:rtl/>
        </w:rPr>
      </w:pPr>
      <w:r>
        <w:rPr>
          <w:b/>
          <w:bCs/>
          <w:sz w:val="24"/>
          <w:szCs w:val="24"/>
          <w:rtl/>
        </w:rPr>
        <w:tab/>
        <w:t>ח:</w:t>
      </w:r>
      <w:r>
        <w:rPr>
          <w:b/>
          <w:bCs/>
          <w:sz w:val="24"/>
          <w:szCs w:val="24"/>
          <w:rtl/>
        </w:rPr>
        <w:tab/>
        <w:t>ואת בעצם חוץ מזה שסיפרת למ. לא סיפרת עד עכשיו לאף אחד?</w:t>
      </w:r>
    </w:p>
    <w:p w14:paraId="5135709F" w14:textId="77777777" w:rsidR="007D5745" w:rsidRDefault="007D5745" w:rsidP="005C0339">
      <w:pPr>
        <w:ind w:left="1701" w:hanging="567"/>
        <w:rPr>
          <w:b/>
          <w:bCs/>
          <w:sz w:val="24"/>
          <w:szCs w:val="24"/>
          <w:rtl/>
        </w:rPr>
      </w:pPr>
      <w:r>
        <w:rPr>
          <w:b/>
          <w:bCs/>
          <w:sz w:val="24"/>
          <w:szCs w:val="24"/>
          <w:rtl/>
        </w:rPr>
        <w:t>י:</w:t>
      </w:r>
      <w:r>
        <w:rPr>
          <w:b/>
          <w:bCs/>
          <w:sz w:val="24"/>
          <w:szCs w:val="24"/>
          <w:rtl/>
        </w:rPr>
        <w:tab/>
        <w:t>רק אתמול סיפרתי את זה לאבא, אה. גם סיפרתי את זה ל</w:t>
      </w:r>
      <w:r w:rsidR="005C0339">
        <w:rPr>
          <w:rFonts w:hint="cs"/>
          <w:b/>
          <w:bCs/>
          <w:sz w:val="24"/>
          <w:szCs w:val="24"/>
          <w:rtl/>
        </w:rPr>
        <w:t>-ר.</w:t>
      </w:r>
      <w:r>
        <w:rPr>
          <w:b/>
          <w:bCs/>
          <w:sz w:val="24"/>
          <w:szCs w:val="24"/>
          <w:rtl/>
        </w:rPr>
        <w:t xml:space="preserve"> ביום אה, </w:t>
      </w:r>
    </w:p>
    <w:p w14:paraId="0A2E70A3" w14:textId="77777777" w:rsidR="007D5745" w:rsidRDefault="007D5745" w:rsidP="005C0339">
      <w:pPr>
        <w:ind w:left="1701"/>
        <w:rPr>
          <w:b/>
          <w:bCs/>
          <w:sz w:val="24"/>
          <w:szCs w:val="24"/>
          <w:rtl/>
        </w:rPr>
      </w:pPr>
      <w:r>
        <w:rPr>
          <w:b/>
          <w:bCs/>
          <w:sz w:val="24"/>
          <w:szCs w:val="24"/>
          <w:rtl/>
        </w:rPr>
        <w:t>נדמה לי שזה היה יום ראשון, שני או שלישי. לא, שני זה היה. ביום שני סיפרתי ל</w:t>
      </w:r>
      <w:r w:rsidR="005C0339">
        <w:rPr>
          <w:rFonts w:hint="cs"/>
          <w:b/>
          <w:bCs/>
          <w:sz w:val="24"/>
          <w:szCs w:val="24"/>
          <w:rtl/>
        </w:rPr>
        <w:t>-</w:t>
      </w:r>
      <w:r>
        <w:rPr>
          <w:b/>
          <w:bCs/>
          <w:sz w:val="24"/>
          <w:szCs w:val="24"/>
          <w:rtl/>
        </w:rPr>
        <w:t>ר</w:t>
      </w:r>
      <w:r w:rsidR="005C0339">
        <w:rPr>
          <w:rFonts w:hint="cs"/>
          <w:b/>
          <w:bCs/>
          <w:sz w:val="24"/>
          <w:szCs w:val="24"/>
          <w:rtl/>
        </w:rPr>
        <w:t>.</w:t>
      </w:r>
      <w:r>
        <w:rPr>
          <w:b/>
          <w:bCs/>
          <w:sz w:val="24"/>
          <w:szCs w:val="24"/>
          <w:rtl/>
        </w:rPr>
        <w:t xml:space="preserve">. </w:t>
      </w:r>
    </w:p>
    <w:p w14:paraId="32A3CDC5" w14:textId="77777777" w:rsidR="007D5745" w:rsidRDefault="007D5745">
      <w:pPr>
        <w:spacing w:before="240"/>
        <w:ind w:firstLine="567"/>
        <w:rPr>
          <w:b/>
          <w:bCs/>
          <w:sz w:val="24"/>
          <w:szCs w:val="24"/>
          <w:rtl/>
        </w:rPr>
      </w:pPr>
      <w:r>
        <w:rPr>
          <w:b/>
          <w:bCs/>
          <w:sz w:val="24"/>
          <w:szCs w:val="24"/>
          <w:rtl/>
        </w:rPr>
        <w:tab/>
        <w:t>ח:</w:t>
      </w:r>
      <w:r>
        <w:rPr>
          <w:b/>
          <w:bCs/>
          <w:sz w:val="24"/>
          <w:szCs w:val="24"/>
          <w:rtl/>
        </w:rPr>
        <w:tab/>
      </w:r>
      <w:r>
        <w:rPr>
          <w:b/>
          <w:bCs/>
          <w:sz w:val="24"/>
          <w:szCs w:val="24"/>
          <w:u w:val="single"/>
          <w:rtl/>
        </w:rPr>
        <w:t>למה לא סיפרת עד עכשיו?</w:t>
      </w:r>
    </w:p>
    <w:p w14:paraId="5119CD04" w14:textId="77777777" w:rsidR="007D5745" w:rsidRDefault="007D5745">
      <w:pPr>
        <w:ind w:left="1134" w:hanging="567"/>
        <w:rPr>
          <w:b/>
          <w:bCs/>
          <w:sz w:val="24"/>
          <w:szCs w:val="24"/>
          <w:u w:val="single"/>
          <w:rtl/>
        </w:rPr>
      </w:pPr>
      <w:r>
        <w:rPr>
          <w:b/>
          <w:bCs/>
          <w:sz w:val="24"/>
          <w:szCs w:val="24"/>
          <w:rtl/>
        </w:rPr>
        <w:tab/>
        <w:t>י:</w:t>
      </w:r>
      <w:r>
        <w:rPr>
          <w:b/>
          <w:bCs/>
          <w:sz w:val="24"/>
          <w:szCs w:val="24"/>
          <w:rtl/>
        </w:rPr>
        <w:tab/>
      </w:r>
      <w:r>
        <w:rPr>
          <w:b/>
          <w:bCs/>
          <w:sz w:val="24"/>
          <w:szCs w:val="24"/>
          <w:u w:val="single"/>
          <w:rtl/>
        </w:rPr>
        <w:t xml:space="preserve">כי אני פחדתי. פשוט פחדתי, מהאיומים שהוא אמר לי, אני לא העזתי לספר </w:t>
      </w:r>
    </w:p>
    <w:p w14:paraId="65DAF31C" w14:textId="77777777" w:rsidR="007D5745" w:rsidRDefault="007D5745">
      <w:pPr>
        <w:ind w:left="1701"/>
        <w:rPr>
          <w:b/>
          <w:bCs/>
          <w:sz w:val="24"/>
          <w:szCs w:val="24"/>
          <w:rtl/>
        </w:rPr>
      </w:pPr>
      <w:r>
        <w:rPr>
          <w:b/>
          <w:bCs/>
          <w:sz w:val="24"/>
          <w:szCs w:val="24"/>
          <w:u w:val="single"/>
          <w:rtl/>
        </w:rPr>
        <w:t>עכשיו, ראיתי שחברות שלי סיפרו אז אני התחלתי ממש לפחד אני אפילו, עד היום אני לא יודעת למה עד עכשיו לא פחדתי ועכשיו אני מאוד מפחדת. אני גם מתעוררת בלילות.</w:t>
      </w:r>
      <w:r>
        <w:rPr>
          <w:b/>
          <w:bCs/>
          <w:sz w:val="24"/>
          <w:szCs w:val="24"/>
          <w:rtl/>
        </w:rPr>
        <w:t xml:space="preserve"> הלילה כבר לא התעוררתי, אחרי שדיברתי עם </w:t>
      </w:r>
      <w:r w:rsidR="005C0339">
        <w:rPr>
          <w:b/>
          <w:bCs/>
          <w:sz w:val="24"/>
          <w:szCs w:val="24"/>
          <w:rtl/>
        </w:rPr>
        <w:t>ד.</w:t>
      </w:r>
      <w:r>
        <w:rPr>
          <w:b/>
          <w:bCs/>
          <w:sz w:val="24"/>
          <w:szCs w:val="24"/>
          <w:rtl/>
        </w:rPr>
        <w:t xml:space="preserve">, אבל אה, כאילו התעוררתי אבל לא בגלל זה. היא לא, אני התעוררתי בלילות האחרים, </w:t>
      </w:r>
      <w:r>
        <w:rPr>
          <w:b/>
          <w:bCs/>
          <w:sz w:val="24"/>
          <w:szCs w:val="24"/>
          <w:u w:val="single"/>
          <w:rtl/>
        </w:rPr>
        <w:t>בגלל שחלמתי על זה</w:t>
      </w:r>
      <w:r>
        <w:rPr>
          <w:b/>
          <w:bCs/>
          <w:sz w:val="24"/>
          <w:szCs w:val="24"/>
          <w:rtl/>
        </w:rPr>
        <w:t xml:space="preserve">. זה היה לי מאוד קשה, ... עד שהלכתי עם </w:t>
      </w:r>
      <w:r w:rsidR="005C0339">
        <w:rPr>
          <w:b/>
          <w:bCs/>
          <w:sz w:val="24"/>
          <w:szCs w:val="24"/>
          <w:rtl/>
        </w:rPr>
        <w:t>ד.</w:t>
      </w:r>
      <w:r>
        <w:rPr>
          <w:b/>
          <w:bCs/>
          <w:sz w:val="24"/>
          <w:szCs w:val="24"/>
          <w:rtl/>
        </w:rPr>
        <w:t xml:space="preserve"> ואז זה כבר היה לי עכשיו ... </w:t>
      </w:r>
    </w:p>
    <w:p w14:paraId="1BAD5F27" w14:textId="77777777" w:rsidR="007D5745" w:rsidRDefault="007D5745">
      <w:pPr>
        <w:spacing w:before="240"/>
        <w:ind w:firstLine="567"/>
        <w:rPr>
          <w:b/>
          <w:bCs/>
          <w:sz w:val="24"/>
          <w:szCs w:val="24"/>
          <w:u w:val="single"/>
          <w:rtl/>
        </w:rPr>
      </w:pPr>
      <w:r>
        <w:rPr>
          <w:b/>
          <w:bCs/>
          <w:sz w:val="24"/>
          <w:szCs w:val="24"/>
          <w:rtl/>
        </w:rPr>
        <w:tab/>
        <w:t>ח:</w:t>
      </w:r>
      <w:r>
        <w:rPr>
          <w:b/>
          <w:bCs/>
          <w:sz w:val="24"/>
          <w:szCs w:val="24"/>
          <w:rtl/>
        </w:rPr>
        <w:tab/>
      </w:r>
      <w:r>
        <w:rPr>
          <w:b/>
          <w:bCs/>
          <w:sz w:val="24"/>
          <w:szCs w:val="24"/>
          <w:u w:val="single"/>
          <w:rtl/>
        </w:rPr>
        <w:t>אהה. את זוכרת את החלומות שלך? שחלמת על זה?</w:t>
      </w:r>
    </w:p>
    <w:p w14:paraId="652816CF" w14:textId="77777777" w:rsidR="007D5745" w:rsidRDefault="007D5745">
      <w:pPr>
        <w:spacing w:before="240"/>
        <w:ind w:firstLine="567"/>
        <w:rPr>
          <w:b/>
          <w:bCs/>
          <w:sz w:val="24"/>
          <w:szCs w:val="24"/>
          <w:u w:val="single"/>
          <w:rtl/>
        </w:rPr>
      </w:pPr>
    </w:p>
    <w:p w14:paraId="4DFFF384" w14:textId="77777777" w:rsidR="007D5745" w:rsidRDefault="007D5745">
      <w:pPr>
        <w:spacing w:before="240"/>
        <w:ind w:firstLine="567"/>
        <w:rPr>
          <w:b/>
          <w:bCs/>
          <w:sz w:val="24"/>
          <w:szCs w:val="24"/>
          <w:rtl/>
        </w:rPr>
      </w:pPr>
    </w:p>
    <w:p w14:paraId="6F2DF381" w14:textId="77777777" w:rsidR="007D5745" w:rsidRDefault="007D5745">
      <w:pPr>
        <w:ind w:left="1134" w:hanging="567"/>
        <w:rPr>
          <w:b/>
          <w:bCs/>
          <w:sz w:val="24"/>
          <w:szCs w:val="24"/>
          <w:u w:val="single"/>
          <w:rtl/>
        </w:rPr>
      </w:pPr>
      <w:r>
        <w:rPr>
          <w:b/>
          <w:bCs/>
          <w:sz w:val="24"/>
          <w:szCs w:val="24"/>
          <w:rtl/>
        </w:rPr>
        <w:tab/>
        <w:t>י:</w:t>
      </w:r>
      <w:r>
        <w:rPr>
          <w:b/>
          <w:bCs/>
          <w:sz w:val="24"/>
          <w:szCs w:val="24"/>
          <w:rtl/>
        </w:rPr>
        <w:tab/>
      </w:r>
      <w:r>
        <w:rPr>
          <w:b/>
          <w:bCs/>
          <w:sz w:val="24"/>
          <w:szCs w:val="24"/>
          <w:u w:val="single"/>
          <w:rtl/>
        </w:rPr>
        <w:t xml:space="preserve">כן אני זוכרת ש, שהוא בא אלי פתאום, כזאת שהוא עושה לי את זה שוב </w:t>
      </w:r>
    </w:p>
    <w:p w14:paraId="50E392EC" w14:textId="77777777" w:rsidR="007D5745" w:rsidRDefault="007D5745">
      <w:pPr>
        <w:ind w:left="1701"/>
        <w:rPr>
          <w:b/>
          <w:bCs/>
          <w:sz w:val="24"/>
          <w:szCs w:val="24"/>
          <w:rtl/>
        </w:rPr>
      </w:pPr>
      <w:r>
        <w:rPr>
          <w:b/>
          <w:bCs/>
          <w:sz w:val="24"/>
          <w:szCs w:val="24"/>
          <w:u w:val="single"/>
          <w:rtl/>
        </w:rPr>
        <w:t>פעם, ואז, אני חלמתי בדיוק מה שקרה למ.</w:t>
      </w:r>
      <w:r>
        <w:rPr>
          <w:b/>
          <w:bCs/>
          <w:sz w:val="24"/>
          <w:szCs w:val="24"/>
          <w:rtl/>
        </w:rPr>
        <w:t xml:space="preserve"> ואז כשאנחנו מדברים, כשסיפרו לי את זה, אז קודם כל זה היה, אז חלמתי כל מיני דברים שקורים לאחרים. </w:t>
      </w:r>
      <w:r>
        <w:rPr>
          <w:b/>
          <w:bCs/>
          <w:sz w:val="24"/>
          <w:szCs w:val="24"/>
          <w:u w:val="single"/>
          <w:rtl/>
        </w:rPr>
        <w:t xml:space="preserve">וחלמתי שהוא מחזיק לי את היד, </w:t>
      </w:r>
      <w:r>
        <w:rPr>
          <w:b/>
          <w:bCs/>
          <w:sz w:val="24"/>
          <w:szCs w:val="24"/>
          <w:rtl/>
        </w:rPr>
        <w:t xml:space="preserve">אני לא יודעת אם זה בדיוק מה שקרה למ., מחזיק לי, ואז הוא לי את זה כאן, ו, ואז כבר התעוררתי, לא יכלתי לחלום ואז הלכתי לאמא שלי והיא אמרה לי להדליק לי קצת אור, ולשתות, ואז אחרי כמה זמן כבר נרדמתי. </w:t>
      </w:r>
    </w:p>
    <w:p w14:paraId="458859B3" w14:textId="77777777" w:rsidR="007D5745" w:rsidRDefault="007D5745">
      <w:pPr>
        <w:spacing w:before="240"/>
        <w:ind w:firstLine="567"/>
        <w:rPr>
          <w:b/>
          <w:bCs/>
          <w:sz w:val="24"/>
          <w:szCs w:val="24"/>
          <w:rtl/>
        </w:rPr>
      </w:pPr>
      <w:r>
        <w:rPr>
          <w:b/>
          <w:bCs/>
          <w:sz w:val="24"/>
          <w:szCs w:val="24"/>
          <w:rtl/>
        </w:rPr>
        <w:tab/>
        <w:t>ח:</w:t>
      </w:r>
      <w:r>
        <w:rPr>
          <w:b/>
          <w:bCs/>
          <w:sz w:val="24"/>
          <w:szCs w:val="24"/>
          <w:rtl/>
        </w:rPr>
        <w:tab/>
        <w:t>ולא סיפרת לאמא שלך באותו זמן.</w:t>
      </w:r>
    </w:p>
    <w:p w14:paraId="1AE60C6F" w14:textId="77777777" w:rsidR="007D5745" w:rsidRDefault="007D5745">
      <w:pPr>
        <w:spacing w:before="240"/>
        <w:ind w:firstLine="567"/>
        <w:rPr>
          <w:b/>
          <w:bCs/>
          <w:sz w:val="24"/>
          <w:szCs w:val="24"/>
          <w:rtl/>
        </w:rPr>
      </w:pPr>
      <w:r>
        <w:rPr>
          <w:b/>
          <w:bCs/>
          <w:sz w:val="24"/>
          <w:szCs w:val="24"/>
          <w:rtl/>
        </w:rPr>
        <w:tab/>
        <w:t>י:</w:t>
      </w:r>
      <w:r>
        <w:rPr>
          <w:b/>
          <w:bCs/>
          <w:sz w:val="24"/>
          <w:szCs w:val="24"/>
          <w:rtl/>
        </w:rPr>
        <w:tab/>
        <w:t xml:space="preserve">לא. אה, לא. אז היא כבר ידעה מזה. זה היה אתמול, </w:t>
      </w:r>
    </w:p>
    <w:p w14:paraId="0677C117"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 בימים האחרונים?</w:t>
      </w:r>
    </w:p>
    <w:p w14:paraId="3B373CC3" w14:textId="77777777" w:rsidR="007D5745" w:rsidRDefault="007D5745">
      <w:pPr>
        <w:spacing w:before="240"/>
        <w:ind w:firstLine="567"/>
        <w:rPr>
          <w:b/>
          <w:bCs/>
          <w:sz w:val="24"/>
          <w:szCs w:val="24"/>
          <w:rtl/>
        </w:rPr>
      </w:pPr>
      <w:r>
        <w:rPr>
          <w:b/>
          <w:bCs/>
          <w:sz w:val="24"/>
          <w:szCs w:val="24"/>
          <w:rtl/>
        </w:rPr>
        <w:tab/>
        <w:t>י:</w:t>
      </w:r>
      <w:r>
        <w:rPr>
          <w:b/>
          <w:bCs/>
          <w:sz w:val="24"/>
          <w:szCs w:val="24"/>
          <w:rtl/>
        </w:rPr>
        <w:tab/>
        <w:t>כן. היא כבר ידעה מזה.</w:t>
      </w:r>
    </w:p>
    <w:p w14:paraId="5122E187" w14:textId="77777777" w:rsidR="007D5745" w:rsidRDefault="007D5745">
      <w:pPr>
        <w:spacing w:before="240"/>
        <w:ind w:firstLine="567"/>
        <w:rPr>
          <w:b/>
          <w:bCs/>
          <w:sz w:val="24"/>
          <w:szCs w:val="24"/>
          <w:rtl/>
        </w:rPr>
      </w:pPr>
      <w:r>
        <w:rPr>
          <w:b/>
          <w:bCs/>
          <w:sz w:val="24"/>
          <w:szCs w:val="24"/>
          <w:rtl/>
        </w:rPr>
        <w:tab/>
        <w:t>ח:</w:t>
      </w:r>
      <w:r>
        <w:rPr>
          <w:b/>
          <w:bCs/>
          <w:sz w:val="24"/>
          <w:szCs w:val="24"/>
          <w:rtl/>
        </w:rPr>
        <w:tab/>
        <w:t>כן. ועכשיו את עדיין פוחדת?</w:t>
      </w:r>
    </w:p>
    <w:p w14:paraId="4232C5F8" w14:textId="77777777" w:rsidR="007D5745" w:rsidRDefault="007D5745">
      <w:pPr>
        <w:ind w:left="1701" w:hanging="567"/>
        <w:rPr>
          <w:b/>
          <w:bCs/>
          <w:sz w:val="24"/>
          <w:szCs w:val="24"/>
          <w:rtl/>
        </w:rPr>
      </w:pPr>
      <w:r>
        <w:rPr>
          <w:b/>
          <w:bCs/>
          <w:sz w:val="24"/>
          <w:szCs w:val="24"/>
          <w:rtl/>
        </w:rPr>
        <w:t>י:</w:t>
      </w:r>
      <w:r>
        <w:rPr>
          <w:b/>
          <w:bCs/>
          <w:sz w:val="24"/>
          <w:szCs w:val="24"/>
          <w:rtl/>
        </w:rPr>
        <w:tab/>
        <w:t xml:space="preserve">עכשיו אני כבר פחות, אבל איכשהו אני יותר עירנית לכל שביל שאני </w:t>
      </w:r>
    </w:p>
    <w:p w14:paraId="30E19156" w14:textId="77777777" w:rsidR="007D5745" w:rsidRDefault="007D5745">
      <w:pPr>
        <w:ind w:left="1701"/>
        <w:rPr>
          <w:b/>
          <w:bCs/>
          <w:sz w:val="24"/>
          <w:szCs w:val="24"/>
          <w:rtl/>
        </w:rPr>
      </w:pPr>
      <w:r>
        <w:rPr>
          <w:b/>
          <w:bCs/>
          <w:sz w:val="24"/>
          <w:szCs w:val="24"/>
          <w:rtl/>
        </w:rPr>
        <w:t xml:space="preserve">הולכת, מסתכלת ימינה שמאל, לראות אם הוא נמצא שם, אם בטעות אני, אני נמצאת ב... הוא יבוא לי פתאום מהצד, ואני יבהל ואני יתחיל לברוח, עדיף לי כבר להסתכל לראות, אם אני רואה אותו, אני פשוט או משנה כיוון או מתחילה לרוץ. </w:t>
      </w:r>
    </w:p>
    <w:p w14:paraId="58916CB4"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w:t>
      </w:r>
    </w:p>
    <w:p w14:paraId="5E0414C6" w14:textId="77777777" w:rsidR="007D5745" w:rsidRDefault="007D5745">
      <w:pPr>
        <w:ind w:left="1134" w:hanging="567"/>
        <w:rPr>
          <w:b/>
          <w:bCs/>
          <w:sz w:val="24"/>
          <w:szCs w:val="24"/>
          <w:u w:val="single"/>
          <w:rtl/>
        </w:rPr>
      </w:pPr>
      <w:r>
        <w:rPr>
          <w:b/>
          <w:bCs/>
          <w:sz w:val="24"/>
          <w:szCs w:val="24"/>
          <w:rtl/>
        </w:rPr>
        <w:tab/>
        <w:t>י:</w:t>
      </w:r>
      <w:r>
        <w:rPr>
          <w:b/>
          <w:bCs/>
          <w:sz w:val="24"/>
          <w:szCs w:val="24"/>
          <w:rtl/>
        </w:rPr>
        <w:tab/>
      </w:r>
      <w:r>
        <w:rPr>
          <w:b/>
          <w:bCs/>
          <w:sz w:val="24"/>
          <w:szCs w:val="24"/>
          <w:u w:val="single"/>
          <w:rtl/>
        </w:rPr>
        <w:t xml:space="preserve">אני משתדלת גם לא לראות אותו, אני מאז שסיפרנו את זה </w:t>
      </w:r>
      <w:r w:rsidR="005C0339">
        <w:rPr>
          <w:b/>
          <w:bCs/>
          <w:sz w:val="24"/>
          <w:szCs w:val="24"/>
          <w:u w:val="single"/>
          <w:rtl/>
        </w:rPr>
        <w:t>ל-ר.</w:t>
      </w:r>
      <w:r>
        <w:rPr>
          <w:b/>
          <w:bCs/>
          <w:sz w:val="24"/>
          <w:szCs w:val="24"/>
          <w:u w:val="single"/>
          <w:rtl/>
        </w:rPr>
        <w:t xml:space="preserve"> וזה, אני </w:t>
      </w:r>
    </w:p>
    <w:p w14:paraId="5D9DD289" w14:textId="77777777" w:rsidR="007D5745" w:rsidRDefault="007D5745">
      <w:pPr>
        <w:ind w:left="1134" w:firstLine="567"/>
        <w:rPr>
          <w:b/>
          <w:bCs/>
          <w:sz w:val="24"/>
          <w:szCs w:val="24"/>
          <w:rtl/>
        </w:rPr>
      </w:pPr>
      <w:r>
        <w:rPr>
          <w:b/>
          <w:bCs/>
          <w:sz w:val="24"/>
          <w:szCs w:val="24"/>
          <w:u w:val="single"/>
          <w:rtl/>
        </w:rPr>
        <w:t>כבר לא, אני לא ראיתי אותו.</w:t>
      </w:r>
    </w:p>
    <w:p w14:paraId="0AA2AD1C" w14:textId="77777777" w:rsidR="007D5745" w:rsidRDefault="007D5745">
      <w:pPr>
        <w:spacing w:before="240"/>
        <w:ind w:firstLine="567"/>
        <w:rPr>
          <w:b/>
          <w:bCs/>
          <w:sz w:val="24"/>
          <w:szCs w:val="24"/>
          <w:rtl/>
        </w:rPr>
      </w:pPr>
      <w:r>
        <w:rPr>
          <w:b/>
          <w:bCs/>
          <w:sz w:val="24"/>
          <w:szCs w:val="24"/>
          <w:rtl/>
        </w:rPr>
        <w:tab/>
        <w:t>ח:</w:t>
      </w:r>
      <w:r>
        <w:rPr>
          <w:b/>
          <w:bCs/>
          <w:sz w:val="24"/>
          <w:szCs w:val="24"/>
          <w:rtl/>
        </w:rPr>
        <w:tab/>
        <w:t>אהה. יש עוד משהו שאת יכולה לספר חוץ ממה שסיפרת לי?</w:t>
      </w:r>
    </w:p>
    <w:p w14:paraId="1DD7CEC2" w14:textId="77777777" w:rsidR="007D5745" w:rsidRDefault="007D5745">
      <w:pPr>
        <w:ind w:left="1134" w:hanging="567"/>
        <w:rPr>
          <w:b/>
          <w:bCs/>
          <w:sz w:val="24"/>
          <w:szCs w:val="24"/>
          <w:rtl/>
        </w:rPr>
      </w:pPr>
      <w:r>
        <w:rPr>
          <w:b/>
          <w:bCs/>
          <w:sz w:val="24"/>
          <w:szCs w:val="24"/>
          <w:rtl/>
        </w:rPr>
        <w:tab/>
        <w:t>י:</w:t>
      </w:r>
      <w:r>
        <w:rPr>
          <w:b/>
          <w:bCs/>
          <w:sz w:val="24"/>
          <w:szCs w:val="24"/>
          <w:rtl/>
        </w:rPr>
        <w:tab/>
        <w:t xml:space="preserve">לא יודעת. אני כבר לא כל כך זוכרת, אני, במיוחד ושאני מדברת על זה, אני </w:t>
      </w:r>
    </w:p>
    <w:p w14:paraId="7B23BC2B" w14:textId="77777777" w:rsidR="007D5745" w:rsidRDefault="007D5745">
      <w:pPr>
        <w:ind w:left="1701"/>
        <w:rPr>
          <w:b/>
          <w:bCs/>
          <w:sz w:val="24"/>
          <w:szCs w:val="24"/>
          <w:rtl/>
        </w:rPr>
      </w:pPr>
      <w:r>
        <w:rPr>
          <w:b/>
          <w:bCs/>
          <w:sz w:val="24"/>
          <w:szCs w:val="24"/>
          <w:rtl/>
        </w:rPr>
        <w:t xml:space="preserve">מדברת על זה עם חברות שלי, מאוד מפחיד אותי, ועם אנשים שהם מבוגרים זה פחות מפחיד, אבל כשאני מדברת על זה לפעמים עם חברות שלי, זה עושה לי עוד פחד ועוד פחד ואז אני מתחילה לחשוב שאם מה שהוא עושה לחברות שלי הוא יעשה גם לי ש... יותר נוראים, ו, </w:t>
      </w:r>
    </w:p>
    <w:p w14:paraId="24F6B9B4" w14:textId="77777777" w:rsidR="007D5745" w:rsidRDefault="007D5745">
      <w:pPr>
        <w:ind w:left="1134" w:hanging="567"/>
        <w:rPr>
          <w:b/>
          <w:bCs/>
          <w:sz w:val="24"/>
          <w:szCs w:val="24"/>
          <w:rtl/>
        </w:rPr>
      </w:pPr>
      <w:r>
        <w:rPr>
          <w:b/>
          <w:bCs/>
          <w:sz w:val="24"/>
          <w:szCs w:val="24"/>
          <w:rtl/>
        </w:rPr>
        <w:tab/>
        <w:t>ח:</w:t>
      </w:r>
      <w:r>
        <w:rPr>
          <w:b/>
          <w:bCs/>
          <w:sz w:val="24"/>
          <w:szCs w:val="24"/>
          <w:rtl/>
        </w:rPr>
        <w:tab/>
        <w:t xml:space="preserve">ל., את יודעת לאיזה עוד חברות חוץ מהזכרת את מ., את יודעת על עוד בנות </w:t>
      </w:r>
    </w:p>
    <w:p w14:paraId="283F0070" w14:textId="77777777" w:rsidR="007D5745" w:rsidRDefault="007D5745">
      <w:pPr>
        <w:ind w:left="1134" w:firstLine="567"/>
        <w:rPr>
          <w:b/>
          <w:bCs/>
          <w:sz w:val="24"/>
          <w:szCs w:val="24"/>
          <w:rtl/>
        </w:rPr>
      </w:pPr>
      <w:r>
        <w:rPr>
          <w:b/>
          <w:bCs/>
          <w:sz w:val="24"/>
          <w:szCs w:val="24"/>
          <w:rtl/>
        </w:rPr>
        <w:t>שזה קרה להם?</w:t>
      </w:r>
    </w:p>
    <w:p w14:paraId="14009E8F" w14:textId="77777777" w:rsidR="007D5745" w:rsidRDefault="007D5745">
      <w:pPr>
        <w:spacing w:before="240"/>
        <w:ind w:firstLine="567"/>
        <w:rPr>
          <w:b/>
          <w:bCs/>
          <w:sz w:val="24"/>
          <w:szCs w:val="24"/>
          <w:rtl/>
        </w:rPr>
      </w:pPr>
      <w:r>
        <w:rPr>
          <w:b/>
          <w:bCs/>
          <w:sz w:val="24"/>
          <w:szCs w:val="24"/>
          <w:rtl/>
        </w:rPr>
        <w:tab/>
        <w:t>י:</w:t>
      </w:r>
      <w:r>
        <w:rPr>
          <w:b/>
          <w:bCs/>
          <w:sz w:val="24"/>
          <w:szCs w:val="24"/>
          <w:rtl/>
        </w:rPr>
        <w:tab/>
        <w:t>לאלה שהיו.</w:t>
      </w:r>
    </w:p>
    <w:p w14:paraId="76CF8D91" w14:textId="77777777" w:rsidR="007D5745" w:rsidRDefault="007D5745">
      <w:pPr>
        <w:spacing w:before="240"/>
        <w:ind w:firstLine="567"/>
        <w:rPr>
          <w:b/>
          <w:bCs/>
          <w:sz w:val="24"/>
          <w:szCs w:val="24"/>
          <w:rtl/>
        </w:rPr>
      </w:pPr>
      <w:r>
        <w:rPr>
          <w:b/>
          <w:bCs/>
          <w:sz w:val="24"/>
          <w:szCs w:val="24"/>
          <w:rtl/>
        </w:rPr>
        <w:tab/>
        <w:t>ח:</w:t>
      </w:r>
      <w:r>
        <w:rPr>
          <w:b/>
          <w:bCs/>
          <w:sz w:val="24"/>
          <w:szCs w:val="24"/>
          <w:rtl/>
        </w:rPr>
        <w:tab/>
        <w:t>שזה מי? מי את יודעת?</w:t>
      </w:r>
    </w:p>
    <w:p w14:paraId="1376E7AB" w14:textId="77777777" w:rsidR="007D5745" w:rsidRDefault="007D5745">
      <w:pPr>
        <w:spacing w:before="240"/>
        <w:ind w:firstLine="567"/>
        <w:rPr>
          <w:b/>
          <w:bCs/>
          <w:sz w:val="24"/>
          <w:szCs w:val="24"/>
          <w:rtl/>
        </w:rPr>
      </w:pPr>
      <w:r>
        <w:rPr>
          <w:b/>
          <w:bCs/>
          <w:sz w:val="24"/>
          <w:szCs w:val="24"/>
          <w:rtl/>
        </w:rPr>
        <w:tab/>
        <w:t>י:</w:t>
      </w:r>
      <w:r>
        <w:rPr>
          <w:b/>
          <w:bCs/>
          <w:sz w:val="24"/>
          <w:szCs w:val="24"/>
          <w:rtl/>
        </w:rPr>
        <w:tab/>
        <w:t xml:space="preserve">אני יודעת שלג. זה קרה. </w:t>
      </w:r>
    </w:p>
    <w:p w14:paraId="53A2457D" w14:textId="77777777" w:rsidR="007D5745" w:rsidRDefault="007D5745">
      <w:pPr>
        <w:spacing w:before="240"/>
        <w:ind w:firstLine="567"/>
        <w:rPr>
          <w:b/>
          <w:bCs/>
          <w:sz w:val="24"/>
          <w:szCs w:val="24"/>
          <w:rtl/>
        </w:rPr>
      </w:pPr>
      <w:r>
        <w:rPr>
          <w:b/>
          <w:bCs/>
          <w:sz w:val="24"/>
          <w:szCs w:val="24"/>
          <w:rtl/>
        </w:rPr>
        <w:tab/>
        <w:t>ח:</w:t>
      </w:r>
      <w:r>
        <w:rPr>
          <w:b/>
          <w:bCs/>
          <w:sz w:val="24"/>
          <w:szCs w:val="24"/>
          <w:rtl/>
        </w:rPr>
        <w:tab/>
        <w:t xml:space="preserve">אהה. </w:t>
      </w:r>
    </w:p>
    <w:p w14:paraId="1350B95C" w14:textId="77777777" w:rsidR="007D5745" w:rsidRDefault="007D5745">
      <w:pPr>
        <w:spacing w:before="240"/>
        <w:ind w:firstLine="567"/>
        <w:rPr>
          <w:b/>
          <w:bCs/>
          <w:sz w:val="24"/>
          <w:szCs w:val="24"/>
          <w:rtl/>
        </w:rPr>
      </w:pPr>
      <w:r>
        <w:rPr>
          <w:b/>
          <w:bCs/>
          <w:sz w:val="24"/>
          <w:szCs w:val="24"/>
          <w:rtl/>
        </w:rPr>
        <w:tab/>
        <w:t>י:</w:t>
      </w:r>
      <w:r>
        <w:rPr>
          <w:b/>
          <w:bCs/>
          <w:sz w:val="24"/>
          <w:szCs w:val="24"/>
          <w:rtl/>
        </w:rPr>
        <w:tab/>
        <w:t>ולמ. וזהו.</w:t>
      </w:r>
    </w:p>
    <w:p w14:paraId="1AE3B5F2" w14:textId="77777777" w:rsidR="007D5745" w:rsidRDefault="007D5745">
      <w:pPr>
        <w:spacing w:before="240"/>
        <w:ind w:firstLine="567"/>
        <w:rPr>
          <w:b/>
          <w:bCs/>
          <w:sz w:val="24"/>
          <w:szCs w:val="24"/>
          <w:rtl/>
        </w:rPr>
      </w:pPr>
      <w:r>
        <w:rPr>
          <w:b/>
          <w:bCs/>
          <w:sz w:val="24"/>
          <w:szCs w:val="24"/>
          <w:rtl/>
        </w:rPr>
        <w:tab/>
        <w:t>ח:</w:t>
      </w:r>
      <w:r>
        <w:rPr>
          <w:b/>
          <w:bCs/>
          <w:sz w:val="24"/>
          <w:szCs w:val="24"/>
          <w:rtl/>
        </w:rPr>
        <w:tab/>
        <w:t>וזהו?</w:t>
      </w:r>
    </w:p>
    <w:p w14:paraId="2CC7CF3F" w14:textId="77777777" w:rsidR="007D5745" w:rsidRDefault="007D5745">
      <w:pPr>
        <w:spacing w:before="240"/>
        <w:ind w:firstLine="567"/>
        <w:rPr>
          <w:b/>
          <w:bCs/>
          <w:sz w:val="24"/>
          <w:szCs w:val="24"/>
          <w:rtl/>
        </w:rPr>
      </w:pPr>
      <w:r>
        <w:rPr>
          <w:b/>
          <w:bCs/>
          <w:sz w:val="24"/>
          <w:szCs w:val="24"/>
          <w:rtl/>
        </w:rPr>
        <w:tab/>
        <w:t>י:</w:t>
      </w:r>
      <w:r>
        <w:rPr>
          <w:b/>
          <w:bCs/>
          <w:sz w:val="24"/>
          <w:szCs w:val="24"/>
          <w:rtl/>
        </w:rPr>
        <w:tab/>
        <w:t>(לא עונה)</w:t>
      </w:r>
    </w:p>
    <w:p w14:paraId="08665E8F" w14:textId="77777777" w:rsidR="007D5745" w:rsidRDefault="007D5745">
      <w:pPr>
        <w:spacing w:before="240"/>
        <w:ind w:firstLine="567"/>
        <w:rPr>
          <w:b/>
          <w:bCs/>
          <w:sz w:val="24"/>
          <w:szCs w:val="24"/>
          <w:rtl/>
        </w:rPr>
      </w:pPr>
      <w:r>
        <w:rPr>
          <w:b/>
          <w:bCs/>
          <w:sz w:val="24"/>
          <w:szCs w:val="24"/>
          <w:rtl/>
        </w:rPr>
        <w:tab/>
        <w:t>ח:</w:t>
      </w:r>
      <w:r>
        <w:rPr>
          <w:b/>
          <w:bCs/>
          <w:sz w:val="24"/>
          <w:szCs w:val="24"/>
          <w:rtl/>
        </w:rPr>
        <w:tab/>
        <w:t>לא שמעת מעוד בנות?</w:t>
      </w:r>
    </w:p>
    <w:p w14:paraId="5A46500A" w14:textId="77777777" w:rsidR="007D5745" w:rsidRDefault="007D5745">
      <w:pPr>
        <w:spacing w:before="240"/>
        <w:ind w:firstLine="567"/>
        <w:rPr>
          <w:b/>
          <w:bCs/>
          <w:sz w:val="24"/>
          <w:szCs w:val="24"/>
          <w:rtl/>
        </w:rPr>
      </w:pPr>
      <w:r>
        <w:rPr>
          <w:b/>
          <w:bCs/>
          <w:sz w:val="24"/>
          <w:szCs w:val="24"/>
          <w:rtl/>
        </w:rPr>
        <w:tab/>
        <w:t>י:</w:t>
      </w:r>
      <w:r>
        <w:rPr>
          <w:b/>
          <w:bCs/>
          <w:sz w:val="24"/>
          <w:szCs w:val="24"/>
          <w:rtl/>
        </w:rPr>
        <w:tab/>
        <w:t>תצ'.</w:t>
      </w:r>
    </w:p>
    <w:p w14:paraId="56798365" w14:textId="77777777" w:rsidR="007D5745" w:rsidRDefault="007D5745">
      <w:pPr>
        <w:spacing w:before="240"/>
        <w:ind w:firstLine="567"/>
        <w:rPr>
          <w:b/>
          <w:bCs/>
          <w:sz w:val="24"/>
          <w:szCs w:val="24"/>
          <w:rtl/>
        </w:rPr>
      </w:pPr>
      <w:r>
        <w:rPr>
          <w:b/>
          <w:bCs/>
          <w:sz w:val="24"/>
          <w:szCs w:val="24"/>
          <w:rtl/>
        </w:rPr>
        <w:tab/>
        <w:t>ח:</w:t>
      </w:r>
      <w:r>
        <w:rPr>
          <w:b/>
          <w:bCs/>
          <w:sz w:val="24"/>
          <w:szCs w:val="24"/>
          <w:rtl/>
        </w:rPr>
        <w:tab/>
        <w:t xml:space="preserve">טוב, </w:t>
      </w:r>
      <w:r>
        <w:rPr>
          <w:b/>
          <w:bCs/>
          <w:sz w:val="24"/>
          <w:szCs w:val="24"/>
          <w:rtl/>
        </w:rPr>
        <w:tab/>
      </w:r>
    </w:p>
    <w:p w14:paraId="0EB2ABE3" w14:textId="77777777" w:rsidR="007D5745" w:rsidRDefault="007D5745">
      <w:pPr>
        <w:ind w:left="1134" w:hanging="567"/>
        <w:rPr>
          <w:b/>
          <w:bCs/>
          <w:sz w:val="24"/>
          <w:szCs w:val="24"/>
          <w:rtl/>
        </w:rPr>
      </w:pPr>
      <w:r>
        <w:rPr>
          <w:b/>
          <w:bCs/>
          <w:sz w:val="24"/>
          <w:szCs w:val="24"/>
          <w:rtl/>
        </w:rPr>
        <w:tab/>
        <w:t>י:</w:t>
      </w:r>
      <w:r>
        <w:rPr>
          <w:b/>
          <w:bCs/>
          <w:sz w:val="24"/>
          <w:szCs w:val="24"/>
          <w:rtl/>
        </w:rPr>
        <w:tab/>
      </w:r>
      <w:r>
        <w:rPr>
          <w:b/>
          <w:bCs/>
          <w:sz w:val="24"/>
          <w:szCs w:val="24"/>
          <w:u w:val="single"/>
          <w:rtl/>
        </w:rPr>
        <w:t>רק שמעתי בנות שהוא מחבק אותם ומנשק אותם</w:t>
      </w:r>
      <w:r>
        <w:rPr>
          <w:b/>
          <w:bCs/>
          <w:sz w:val="24"/>
          <w:szCs w:val="24"/>
          <w:rtl/>
        </w:rPr>
        <w:t xml:space="preserve">, וזהו, את זה הוא עושה </w:t>
      </w:r>
    </w:p>
    <w:p w14:paraId="7778D00B" w14:textId="77777777" w:rsidR="007D5745" w:rsidRDefault="007D5745">
      <w:pPr>
        <w:ind w:left="1134" w:firstLine="567"/>
        <w:rPr>
          <w:b/>
          <w:bCs/>
          <w:sz w:val="24"/>
          <w:szCs w:val="24"/>
          <w:rtl/>
        </w:rPr>
      </w:pPr>
      <w:r>
        <w:rPr>
          <w:b/>
          <w:bCs/>
          <w:sz w:val="24"/>
          <w:szCs w:val="24"/>
          <w:rtl/>
        </w:rPr>
        <w:t xml:space="preserve">לכמעט כולן."     (הדגשות - ב.א). </w:t>
      </w:r>
    </w:p>
    <w:p w14:paraId="70D2391E" w14:textId="77777777" w:rsidR="007D5745" w:rsidRDefault="007D5745">
      <w:pPr>
        <w:spacing w:before="240"/>
        <w:ind w:left="1134"/>
        <w:rPr>
          <w:sz w:val="24"/>
          <w:szCs w:val="24"/>
          <w:rtl/>
        </w:rPr>
      </w:pPr>
      <w:r>
        <w:rPr>
          <w:sz w:val="24"/>
          <w:szCs w:val="24"/>
          <w:rtl/>
        </w:rPr>
        <w:t xml:space="preserve">חוקרת הילדים הביעה את דעתה שהילדה הינה נבונה, בעלת יכולת ביטוי טובה, חייכנית, שיתפה פעולה ולא היה צורך לדובבה, חזקה ובעלת בטחון עצמי, דיבורה היה שוטף וקולח. </w:t>
      </w:r>
    </w:p>
    <w:p w14:paraId="4BE62F4E" w14:textId="77777777" w:rsidR="007D5745" w:rsidRDefault="007D5745">
      <w:pPr>
        <w:spacing w:before="240"/>
        <w:ind w:left="1134"/>
        <w:rPr>
          <w:sz w:val="24"/>
          <w:szCs w:val="24"/>
          <w:u w:val="single"/>
          <w:rtl/>
        </w:rPr>
      </w:pPr>
      <w:r>
        <w:rPr>
          <w:sz w:val="24"/>
          <w:szCs w:val="24"/>
          <w:u w:val="single"/>
          <w:rtl/>
        </w:rPr>
        <w:t xml:space="preserve">התרשמה מעדותה כמהימנה, התקבלה תמונה חיה ואוטנטית, התיאור היה עשיר בפרטים, מוחשי ומעוגן במציאות חייה של הילדה. </w:t>
      </w:r>
    </w:p>
    <w:p w14:paraId="58B1A378" w14:textId="77777777" w:rsidR="007D5745" w:rsidRDefault="007D5745">
      <w:pPr>
        <w:spacing w:before="240"/>
        <w:ind w:left="1134"/>
        <w:rPr>
          <w:sz w:val="24"/>
          <w:szCs w:val="24"/>
          <w:rtl/>
        </w:rPr>
      </w:pPr>
      <w:r>
        <w:rPr>
          <w:sz w:val="24"/>
          <w:szCs w:val="24"/>
          <w:rtl/>
        </w:rPr>
        <w:t xml:space="preserve">הילדה הביעה חשש בשל העובדה שסיפרה את הדברים, במיוחד לאור העובדה שהיא ממשיכה לפגוש את הנאשם ואת משפחתו (ת4/). </w:t>
      </w:r>
    </w:p>
    <w:p w14:paraId="31D90E28" w14:textId="77777777" w:rsidR="007D5745" w:rsidRDefault="007D5745">
      <w:pPr>
        <w:spacing w:before="240"/>
        <w:ind w:left="1134"/>
        <w:rPr>
          <w:sz w:val="24"/>
          <w:szCs w:val="24"/>
          <w:rtl/>
        </w:rPr>
      </w:pPr>
      <w:r>
        <w:rPr>
          <w:sz w:val="24"/>
          <w:szCs w:val="24"/>
          <w:rtl/>
        </w:rPr>
        <w:br w:type="page"/>
      </w:r>
    </w:p>
    <w:p w14:paraId="6F00ED05" w14:textId="77777777" w:rsidR="007D5745" w:rsidRDefault="007D5745">
      <w:pPr>
        <w:ind w:left="91" w:firstLine="476"/>
        <w:rPr>
          <w:sz w:val="24"/>
          <w:szCs w:val="24"/>
          <w:rtl/>
        </w:rPr>
      </w:pPr>
      <w:r>
        <w:rPr>
          <w:sz w:val="24"/>
          <w:szCs w:val="24"/>
          <w:rtl/>
        </w:rPr>
        <w:t>ט.</w:t>
      </w:r>
      <w:r>
        <w:rPr>
          <w:sz w:val="24"/>
          <w:szCs w:val="24"/>
          <w:rtl/>
        </w:rPr>
        <w:tab/>
        <w:t xml:space="preserve">הבת של הנאשם מ.א. נחקרה על ידי חוקרת הילדים ביום 26.2.96, בדו שיח שהוקלט       </w:t>
      </w:r>
    </w:p>
    <w:p w14:paraId="1191C684" w14:textId="77777777" w:rsidR="007D5745" w:rsidRDefault="007D5745">
      <w:pPr>
        <w:ind w:left="1701" w:hanging="567"/>
        <w:rPr>
          <w:sz w:val="24"/>
          <w:szCs w:val="24"/>
          <w:rtl/>
        </w:rPr>
      </w:pPr>
      <w:r>
        <w:rPr>
          <w:sz w:val="24"/>
          <w:szCs w:val="24"/>
          <w:rtl/>
        </w:rPr>
        <w:t>נשמעים הדברים הבאים:</w:t>
      </w:r>
    </w:p>
    <w:p w14:paraId="2079666F" w14:textId="77777777" w:rsidR="007D5745" w:rsidRDefault="007D5745">
      <w:pPr>
        <w:ind w:left="1134" w:hanging="567"/>
        <w:rPr>
          <w:b/>
          <w:bCs/>
          <w:sz w:val="24"/>
          <w:szCs w:val="24"/>
          <w:rtl/>
        </w:rPr>
      </w:pPr>
      <w:r>
        <w:rPr>
          <w:sz w:val="24"/>
          <w:szCs w:val="24"/>
          <w:rtl/>
        </w:rPr>
        <w:tab/>
      </w:r>
      <w:r>
        <w:rPr>
          <w:b/>
          <w:bCs/>
          <w:sz w:val="24"/>
          <w:szCs w:val="24"/>
          <w:rtl/>
        </w:rPr>
        <w:t>"י:</w:t>
      </w:r>
      <w:r>
        <w:rPr>
          <w:b/>
          <w:bCs/>
          <w:sz w:val="24"/>
          <w:szCs w:val="24"/>
          <w:rtl/>
        </w:rPr>
        <w:tab/>
        <w:t xml:space="preserve">שכל פעם מ. באה, למשק ילדים לחוג, ו, כל פעם אבא שלי לוקח אותה </w:t>
      </w:r>
    </w:p>
    <w:p w14:paraId="6C5B77CE" w14:textId="77777777" w:rsidR="007D5745" w:rsidRDefault="007D5745">
      <w:pPr>
        <w:ind w:left="1134" w:firstLine="567"/>
        <w:rPr>
          <w:b/>
          <w:bCs/>
          <w:sz w:val="24"/>
          <w:szCs w:val="24"/>
          <w:rtl/>
        </w:rPr>
      </w:pPr>
      <w:r>
        <w:rPr>
          <w:b/>
          <w:bCs/>
          <w:sz w:val="24"/>
          <w:szCs w:val="24"/>
          <w:rtl/>
        </w:rPr>
        <w:t>מאחורי הארנבות, ולא יודעת, מה שהיא סיפרה לי הוא הולך איתה מאחורי</w:t>
      </w:r>
    </w:p>
    <w:p w14:paraId="0C0FFE9E" w14:textId="77777777" w:rsidR="007D5745" w:rsidRDefault="007D5745">
      <w:pPr>
        <w:ind w:left="1134" w:firstLine="567"/>
        <w:rPr>
          <w:b/>
          <w:bCs/>
          <w:sz w:val="24"/>
          <w:szCs w:val="24"/>
          <w:rtl/>
        </w:rPr>
      </w:pPr>
      <w:r>
        <w:rPr>
          <w:b/>
          <w:bCs/>
          <w:sz w:val="24"/>
          <w:szCs w:val="24"/>
          <w:rtl/>
        </w:rPr>
        <w:t xml:space="preserve">הכלוב של הארנבות ומדבר איתה ועושה איתה כל מיני דברים. </w:t>
      </w:r>
    </w:p>
    <w:p w14:paraId="5CA7B2B6" w14:textId="77777777" w:rsidR="007D5745" w:rsidRDefault="007D5745">
      <w:pPr>
        <w:ind w:left="1134" w:firstLine="567"/>
        <w:rPr>
          <w:b/>
          <w:bCs/>
          <w:sz w:val="24"/>
          <w:szCs w:val="24"/>
          <w:rtl/>
        </w:rPr>
      </w:pPr>
      <w:r>
        <w:rPr>
          <w:b/>
          <w:bCs/>
          <w:sz w:val="24"/>
          <w:szCs w:val="24"/>
          <w:rtl/>
        </w:rPr>
        <w:t>...</w:t>
      </w:r>
    </w:p>
    <w:p w14:paraId="287FDC9D" w14:textId="77777777" w:rsidR="007D5745" w:rsidRDefault="007D5745">
      <w:pPr>
        <w:ind w:left="1134"/>
        <w:rPr>
          <w:b/>
          <w:bCs/>
          <w:sz w:val="24"/>
          <w:szCs w:val="24"/>
          <w:u w:val="single"/>
          <w:rtl/>
        </w:rPr>
      </w:pPr>
      <w:r>
        <w:rPr>
          <w:b/>
          <w:bCs/>
          <w:sz w:val="24"/>
          <w:szCs w:val="24"/>
          <w:rtl/>
        </w:rPr>
        <w:t>ח:</w:t>
      </w:r>
      <w:r>
        <w:rPr>
          <w:b/>
          <w:bCs/>
          <w:sz w:val="24"/>
          <w:szCs w:val="24"/>
          <w:rtl/>
        </w:rPr>
        <w:tab/>
        <w:t xml:space="preserve">לא, מה, מה קורה כשאת אומרת שהוא, </w:t>
      </w:r>
      <w:r>
        <w:rPr>
          <w:b/>
          <w:bCs/>
          <w:sz w:val="24"/>
          <w:szCs w:val="24"/>
          <w:u w:val="single"/>
          <w:rtl/>
        </w:rPr>
        <w:t xml:space="preserve">מה מ. סיפרה לך שהוא הולך </w:t>
      </w:r>
    </w:p>
    <w:p w14:paraId="4C3F4D79" w14:textId="77777777" w:rsidR="007D5745" w:rsidRDefault="007D5745">
      <w:pPr>
        <w:ind w:left="1134" w:firstLine="567"/>
        <w:rPr>
          <w:b/>
          <w:bCs/>
          <w:sz w:val="24"/>
          <w:szCs w:val="24"/>
          <w:rtl/>
        </w:rPr>
      </w:pPr>
      <w:r>
        <w:rPr>
          <w:b/>
          <w:bCs/>
          <w:sz w:val="24"/>
          <w:szCs w:val="24"/>
          <w:u w:val="single"/>
          <w:rtl/>
        </w:rPr>
        <w:t>איתה ו...?</w:t>
      </w:r>
    </w:p>
    <w:p w14:paraId="338BFE03" w14:textId="77777777" w:rsidR="007D5745" w:rsidRDefault="007D5745">
      <w:pPr>
        <w:ind w:left="1134" w:hanging="51"/>
        <w:rPr>
          <w:b/>
          <w:bCs/>
          <w:sz w:val="24"/>
          <w:szCs w:val="24"/>
          <w:u w:val="single"/>
          <w:rtl/>
        </w:rPr>
      </w:pPr>
      <w:r>
        <w:rPr>
          <w:b/>
          <w:bCs/>
          <w:sz w:val="24"/>
          <w:szCs w:val="24"/>
          <w:rtl/>
        </w:rPr>
        <w:t>י:</w:t>
      </w:r>
      <w:r>
        <w:rPr>
          <w:b/>
          <w:bCs/>
          <w:sz w:val="24"/>
          <w:szCs w:val="24"/>
          <w:rtl/>
        </w:rPr>
        <w:tab/>
      </w:r>
      <w:r>
        <w:rPr>
          <w:b/>
          <w:bCs/>
          <w:sz w:val="24"/>
          <w:szCs w:val="24"/>
          <w:u w:val="single"/>
          <w:rtl/>
        </w:rPr>
        <w:t xml:space="preserve">שהוא הולך איתה, ו, מתפשטים וכל מיני דברים מגעילים, אמרתי לה, איך </w:t>
      </w:r>
    </w:p>
    <w:p w14:paraId="1C9C97E0" w14:textId="77777777" w:rsidR="007D5745" w:rsidRDefault="007D5745">
      <w:pPr>
        <w:ind w:left="1134" w:firstLine="567"/>
        <w:rPr>
          <w:b/>
          <w:bCs/>
          <w:sz w:val="24"/>
          <w:szCs w:val="24"/>
          <w:rtl/>
        </w:rPr>
      </w:pPr>
      <w:r>
        <w:rPr>
          <w:b/>
          <w:bCs/>
          <w:sz w:val="24"/>
          <w:szCs w:val="24"/>
          <w:u w:val="single"/>
          <w:rtl/>
        </w:rPr>
        <w:t>זה הגיוני?</w:t>
      </w:r>
    </w:p>
    <w:p w14:paraId="3E7B3D99"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18F6EC87" w14:textId="77777777" w:rsidR="007D5745" w:rsidRDefault="007D5745">
      <w:pPr>
        <w:ind w:left="1134"/>
        <w:rPr>
          <w:b/>
          <w:bCs/>
          <w:sz w:val="24"/>
          <w:szCs w:val="24"/>
          <w:rtl/>
        </w:rPr>
      </w:pPr>
      <w:r>
        <w:rPr>
          <w:b/>
          <w:bCs/>
          <w:sz w:val="24"/>
          <w:szCs w:val="24"/>
          <w:rtl/>
        </w:rPr>
        <w:t>י:</w:t>
      </w:r>
      <w:r>
        <w:rPr>
          <w:b/>
          <w:bCs/>
          <w:sz w:val="24"/>
          <w:szCs w:val="24"/>
          <w:rtl/>
        </w:rPr>
        <w:tab/>
      </w:r>
      <w:r>
        <w:rPr>
          <w:b/>
          <w:bCs/>
          <w:sz w:val="24"/>
          <w:szCs w:val="24"/>
          <w:u w:val="single"/>
          <w:rtl/>
        </w:rPr>
        <w:t>מדבר איתה על כל מיני דברים מגעילים</w:t>
      </w:r>
      <w:r>
        <w:rPr>
          <w:b/>
          <w:bCs/>
          <w:sz w:val="24"/>
          <w:szCs w:val="24"/>
          <w:rtl/>
        </w:rPr>
        <w:t xml:space="preserve">, ועל כל חיה שמתה ועל דברים </w:t>
      </w:r>
    </w:p>
    <w:p w14:paraId="53DCB7A1" w14:textId="77777777" w:rsidR="007D5745" w:rsidRDefault="007D5745">
      <w:pPr>
        <w:ind w:left="1134" w:firstLine="567"/>
        <w:rPr>
          <w:b/>
          <w:bCs/>
          <w:sz w:val="24"/>
          <w:szCs w:val="24"/>
          <w:rtl/>
        </w:rPr>
      </w:pPr>
      <w:r>
        <w:rPr>
          <w:b/>
          <w:bCs/>
          <w:sz w:val="24"/>
          <w:szCs w:val="24"/>
          <w:rtl/>
        </w:rPr>
        <w:t>כאלה.</w:t>
      </w:r>
    </w:p>
    <w:p w14:paraId="557D8B5B"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4C58032A" w14:textId="77777777" w:rsidR="007D5745" w:rsidRDefault="007D5745">
      <w:pPr>
        <w:ind w:left="1134"/>
        <w:rPr>
          <w:b/>
          <w:bCs/>
          <w:sz w:val="24"/>
          <w:szCs w:val="24"/>
          <w:u w:val="single"/>
          <w:rtl/>
        </w:rPr>
      </w:pPr>
      <w:r>
        <w:rPr>
          <w:b/>
          <w:bCs/>
          <w:sz w:val="24"/>
          <w:szCs w:val="24"/>
          <w:rtl/>
        </w:rPr>
        <w:t>י:</w:t>
      </w:r>
      <w:r>
        <w:rPr>
          <w:b/>
          <w:bCs/>
          <w:sz w:val="24"/>
          <w:szCs w:val="24"/>
          <w:rtl/>
        </w:rPr>
        <w:tab/>
        <w:t xml:space="preserve">זהו. אמרתי לה איך זה הגיוני, וגם חברה שלי, </w:t>
      </w:r>
      <w:r>
        <w:rPr>
          <w:b/>
          <w:bCs/>
          <w:sz w:val="24"/>
          <w:szCs w:val="24"/>
          <w:u w:val="single"/>
          <w:rtl/>
        </w:rPr>
        <w:t xml:space="preserve">ג. אמרה לי, איך זה הגיוני, </w:t>
      </w:r>
    </w:p>
    <w:p w14:paraId="677E4BAE" w14:textId="77777777" w:rsidR="007D5745" w:rsidRDefault="007D5745">
      <w:pPr>
        <w:ind w:left="1134" w:firstLine="567"/>
        <w:rPr>
          <w:b/>
          <w:bCs/>
          <w:sz w:val="24"/>
          <w:szCs w:val="24"/>
          <w:rtl/>
        </w:rPr>
      </w:pPr>
      <w:r>
        <w:rPr>
          <w:b/>
          <w:bCs/>
          <w:sz w:val="24"/>
          <w:szCs w:val="24"/>
          <w:u w:val="single"/>
          <w:rtl/>
        </w:rPr>
        <w:t>מה ? היא דפוקה, איך זה הגיוני.</w:t>
      </w:r>
    </w:p>
    <w:p w14:paraId="732A41DA" w14:textId="77777777" w:rsidR="007D5745" w:rsidRDefault="007D5745">
      <w:pPr>
        <w:spacing w:before="240"/>
        <w:ind w:left="570" w:firstLine="564"/>
        <w:rPr>
          <w:b/>
          <w:bCs/>
          <w:sz w:val="24"/>
          <w:szCs w:val="24"/>
          <w:rtl/>
        </w:rPr>
      </w:pPr>
      <w:r>
        <w:rPr>
          <w:b/>
          <w:bCs/>
          <w:sz w:val="24"/>
          <w:szCs w:val="24"/>
          <w:rtl/>
        </w:rPr>
        <w:t>ח:</w:t>
      </w:r>
      <w:r>
        <w:rPr>
          <w:b/>
          <w:bCs/>
          <w:sz w:val="24"/>
          <w:szCs w:val="24"/>
          <w:rtl/>
        </w:rPr>
        <w:tab/>
        <w:t xml:space="preserve">אהה. </w:t>
      </w:r>
    </w:p>
    <w:p w14:paraId="372D3AC3" w14:textId="77777777" w:rsidR="007D5745" w:rsidRDefault="007D5745">
      <w:pPr>
        <w:spacing w:before="240"/>
        <w:ind w:left="570" w:firstLine="564"/>
        <w:rPr>
          <w:b/>
          <w:bCs/>
          <w:sz w:val="24"/>
          <w:szCs w:val="24"/>
          <w:rtl/>
        </w:rPr>
      </w:pPr>
      <w:r>
        <w:rPr>
          <w:b/>
          <w:bCs/>
          <w:sz w:val="24"/>
          <w:szCs w:val="24"/>
          <w:rtl/>
        </w:rPr>
        <w:t>י:</w:t>
      </w:r>
      <w:r>
        <w:rPr>
          <w:b/>
          <w:bCs/>
          <w:sz w:val="24"/>
          <w:szCs w:val="24"/>
          <w:rtl/>
        </w:rPr>
        <w:tab/>
        <w:t>...</w:t>
      </w:r>
    </w:p>
    <w:p w14:paraId="5D341A56" w14:textId="77777777" w:rsidR="007D5745" w:rsidRDefault="007D5745">
      <w:pPr>
        <w:ind w:left="1134"/>
        <w:rPr>
          <w:b/>
          <w:bCs/>
          <w:sz w:val="24"/>
          <w:szCs w:val="24"/>
          <w:rtl/>
        </w:rPr>
      </w:pPr>
      <w:r>
        <w:rPr>
          <w:b/>
          <w:bCs/>
          <w:sz w:val="24"/>
          <w:szCs w:val="24"/>
          <w:rtl/>
        </w:rPr>
        <w:t>ח:</w:t>
      </w:r>
      <w:r>
        <w:rPr>
          <w:b/>
          <w:bCs/>
          <w:sz w:val="24"/>
          <w:szCs w:val="24"/>
          <w:rtl/>
        </w:rPr>
        <w:tab/>
        <w:t xml:space="preserve">אהה. כן. אני רוצה לשאול אותך אבל מה היה, אם קרה גם משהו פעם איתך </w:t>
      </w:r>
    </w:p>
    <w:p w14:paraId="32E34ABB" w14:textId="77777777" w:rsidR="007D5745" w:rsidRDefault="007D5745">
      <w:pPr>
        <w:ind w:left="1134" w:firstLine="567"/>
        <w:rPr>
          <w:b/>
          <w:bCs/>
          <w:sz w:val="24"/>
          <w:szCs w:val="24"/>
          <w:rtl/>
        </w:rPr>
      </w:pPr>
      <w:r>
        <w:rPr>
          <w:b/>
          <w:bCs/>
          <w:sz w:val="24"/>
          <w:szCs w:val="24"/>
          <w:rtl/>
        </w:rPr>
        <w:t>עם אבא שלך?</w:t>
      </w:r>
    </w:p>
    <w:p w14:paraId="54B6BA94"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תצ'. לא. </w:t>
      </w:r>
    </w:p>
    <w:p w14:paraId="0120A705"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5CB429D4"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אפילו ... הוא בבית מתקלח עם דלת נעולה, שום דבר. </w:t>
      </w:r>
    </w:p>
    <w:p w14:paraId="06B5A102" w14:textId="77777777" w:rsidR="007D5745" w:rsidRDefault="007D5745">
      <w:pPr>
        <w:spacing w:before="240"/>
        <w:ind w:left="570" w:firstLine="564"/>
        <w:rPr>
          <w:b/>
          <w:bCs/>
          <w:sz w:val="24"/>
          <w:szCs w:val="24"/>
          <w:rtl/>
        </w:rPr>
      </w:pPr>
      <w:r>
        <w:rPr>
          <w:b/>
          <w:bCs/>
          <w:sz w:val="24"/>
          <w:szCs w:val="24"/>
          <w:rtl/>
        </w:rPr>
        <w:t xml:space="preserve">ח: </w:t>
      </w:r>
      <w:r>
        <w:rPr>
          <w:b/>
          <w:bCs/>
          <w:sz w:val="24"/>
          <w:szCs w:val="24"/>
          <w:rtl/>
        </w:rPr>
        <w:tab/>
        <w:t>אהה.</w:t>
      </w:r>
    </w:p>
    <w:p w14:paraId="00EE7364" w14:textId="77777777" w:rsidR="007D5745" w:rsidRDefault="007D5745">
      <w:pPr>
        <w:ind w:left="1134"/>
        <w:rPr>
          <w:b/>
          <w:bCs/>
          <w:sz w:val="24"/>
          <w:szCs w:val="24"/>
          <w:rtl/>
        </w:rPr>
      </w:pPr>
      <w:r>
        <w:rPr>
          <w:b/>
          <w:bCs/>
          <w:sz w:val="24"/>
          <w:szCs w:val="24"/>
          <w:rtl/>
        </w:rPr>
        <w:t>י:</w:t>
      </w:r>
      <w:r>
        <w:rPr>
          <w:b/>
          <w:bCs/>
          <w:sz w:val="24"/>
          <w:szCs w:val="24"/>
          <w:rtl/>
        </w:rPr>
        <w:tab/>
        <w:t xml:space="preserve">אמרתי נ. היא ילדה קטנה, כיתה ב', והיא בת שלו, גם ככה זה לא קורה אז </w:t>
      </w:r>
    </w:p>
    <w:p w14:paraId="56CD7681" w14:textId="77777777" w:rsidR="007D5745" w:rsidRDefault="007D5745">
      <w:pPr>
        <w:ind w:left="1701"/>
        <w:rPr>
          <w:b/>
          <w:bCs/>
          <w:sz w:val="24"/>
          <w:szCs w:val="24"/>
          <w:u w:val="single"/>
          <w:rtl/>
        </w:rPr>
      </w:pPr>
      <w:r>
        <w:rPr>
          <w:b/>
          <w:bCs/>
          <w:sz w:val="24"/>
          <w:szCs w:val="24"/>
          <w:rtl/>
        </w:rPr>
        <w:t xml:space="preserve">עם מ. שהיא בכלל לא הבת שלו, זה לא הגיוני, </w:t>
      </w:r>
      <w:r>
        <w:rPr>
          <w:b/>
          <w:bCs/>
          <w:sz w:val="24"/>
          <w:szCs w:val="24"/>
          <w:u w:val="single"/>
          <w:rtl/>
        </w:rPr>
        <w:t xml:space="preserve">אבל גם לא מזמן היה סיפור שילד אחד בא למשק ילדים, והוא רצה לפרוץ והוא רצה לגנוב, ילד מהבית ספר, ואבא שלי צעק עליו, אז באה המנהלת ועוד כמה אנשים ואמרו לאבא שלי אתה יכול להרביץ לו, אתה יכול לעשות מה שהוא רוצה אה, מה שאתה רוצה, ו, זהו, אז הוא הרביץ לו ובבית ספר כל הזמן סיפרו את זה וזה, והתחילו להמציא דברים, החליטו שאבא שלי הרג את הכלב, והוא מגדל כלבים. הוא אוהב, ושהוא חתך לו את הצוואר, לילד כל מיני דברים. </w:t>
      </w:r>
    </w:p>
    <w:p w14:paraId="23480F07"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1E754E85"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ובסוף זה בכלל לא היה. הוא רק, רק הלחי שלו היתה אדומה מסטירה. </w:t>
      </w:r>
    </w:p>
    <w:p w14:paraId="15520907" w14:textId="77777777" w:rsidR="007D5745" w:rsidRDefault="007D5745">
      <w:pPr>
        <w:ind w:left="1134"/>
        <w:rPr>
          <w:b/>
          <w:bCs/>
          <w:sz w:val="24"/>
          <w:szCs w:val="24"/>
          <w:rtl/>
        </w:rPr>
      </w:pPr>
      <w:r>
        <w:rPr>
          <w:b/>
          <w:bCs/>
          <w:sz w:val="24"/>
          <w:szCs w:val="24"/>
          <w:rtl/>
        </w:rPr>
        <w:t>ח:</w:t>
      </w:r>
      <w:r>
        <w:rPr>
          <w:b/>
          <w:bCs/>
          <w:sz w:val="24"/>
          <w:szCs w:val="24"/>
          <w:rtl/>
        </w:rPr>
        <w:tab/>
        <w:t xml:space="preserve">אבל את יודעת מ., אני שמעתי שפעם קרה גם משהו בזמן שמ. באה אלייך </w:t>
      </w:r>
    </w:p>
    <w:p w14:paraId="07311AAD" w14:textId="77777777" w:rsidR="007D5745" w:rsidRDefault="007D5745">
      <w:pPr>
        <w:ind w:left="1134" w:firstLine="567"/>
        <w:rPr>
          <w:b/>
          <w:bCs/>
          <w:sz w:val="24"/>
          <w:szCs w:val="24"/>
          <w:rtl/>
        </w:rPr>
      </w:pPr>
      <w:r>
        <w:rPr>
          <w:b/>
          <w:bCs/>
          <w:sz w:val="24"/>
          <w:szCs w:val="24"/>
          <w:rtl/>
        </w:rPr>
        <w:t xml:space="preserve">הביתה לבקר אותך. </w:t>
      </w:r>
    </w:p>
    <w:p w14:paraId="01D91D1E" w14:textId="77777777" w:rsidR="007D5745" w:rsidRDefault="007D5745">
      <w:pPr>
        <w:spacing w:before="240"/>
        <w:ind w:left="570" w:firstLine="564"/>
        <w:rPr>
          <w:b/>
          <w:bCs/>
          <w:sz w:val="24"/>
          <w:szCs w:val="24"/>
          <w:rtl/>
        </w:rPr>
      </w:pPr>
      <w:r>
        <w:rPr>
          <w:b/>
          <w:bCs/>
          <w:sz w:val="24"/>
          <w:szCs w:val="24"/>
          <w:rtl/>
        </w:rPr>
        <w:t>י:</w:t>
      </w:r>
      <w:r>
        <w:rPr>
          <w:b/>
          <w:bCs/>
          <w:sz w:val="24"/>
          <w:szCs w:val="24"/>
          <w:rtl/>
        </w:rPr>
        <w:tab/>
        <w:t>מה? לא יודעת.</w:t>
      </w:r>
    </w:p>
    <w:p w14:paraId="013EB935" w14:textId="77777777" w:rsidR="007D5745" w:rsidRDefault="007D5745">
      <w:pPr>
        <w:spacing w:before="240"/>
        <w:ind w:left="570" w:firstLine="564"/>
        <w:rPr>
          <w:b/>
          <w:bCs/>
          <w:sz w:val="24"/>
          <w:szCs w:val="24"/>
          <w:rtl/>
        </w:rPr>
      </w:pPr>
      <w:r>
        <w:rPr>
          <w:b/>
          <w:bCs/>
          <w:sz w:val="24"/>
          <w:szCs w:val="24"/>
          <w:rtl/>
        </w:rPr>
        <w:t>ח:</w:t>
      </w:r>
      <w:r>
        <w:rPr>
          <w:b/>
          <w:bCs/>
          <w:sz w:val="24"/>
          <w:szCs w:val="24"/>
          <w:rtl/>
        </w:rPr>
        <w:tab/>
        <w:t>קרה משהו עם שתיכן ועם אבא שלך כשהיא באה אליכם הביתה?</w:t>
      </w:r>
    </w:p>
    <w:p w14:paraId="5E53C74C"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תצ'. לא. </w:t>
      </w:r>
    </w:p>
    <w:p w14:paraId="4F11A36B" w14:textId="77777777" w:rsidR="007D5745" w:rsidRDefault="007D5745">
      <w:pPr>
        <w:spacing w:before="240"/>
        <w:ind w:left="570" w:firstLine="564"/>
        <w:rPr>
          <w:b/>
          <w:bCs/>
          <w:sz w:val="24"/>
          <w:szCs w:val="24"/>
          <w:rtl/>
        </w:rPr>
      </w:pPr>
      <w:r>
        <w:rPr>
          <w:b/>
          <w:bCs/>
          <w:sz w:val="24"/>
          <w:szCs w:val="24"/>
          <w:rtl/>
        </w:rPr>
        <w:t>ח:</w:t>
      </w:r>
      <w:r>
        <w:rPr>
          <w:b/>
          <w:bCs/>
          <w:sz w:val="24"/>
          <w:szCs w:val="24"/>
          <w:rtl/>
        </w:rPr>
        <w:tab/>
        <w:t>היא באה לפעמים לבקר אותך?</w:t>
      </w:r>
    </w:p>
    <w:p w14:paraId="72B70D6B" w14:textId="77777777" w:rsidR="007D5745" w:rsidRDefault="007D5745">
      <w:pPr>
        <w:spacing w:before="240"/>
        <w:ind w:left="570" w:firstLine="564"/>
        <w:rPr>
          <w:b/>
          <w:bCs/>
          <w:sz w:val="24"/>
          <w:szCs w:val="24"/>
          <w:rtl/>
        </w:rPr>
      </w:pPr>
      <w:r>
        <w:rPr>
          <w:b/>
          <w:bCs/>
          <w:sz w:val="24"/>
          <w:szCs w:val="24"/>
          <w:rtl/>
        </w:rPr>
        <w:t>י:</w:t>
      </w:r>
      <w:r>
        <w:rPr>
          <w:b/>
          <w:bCs/>
          <w:sz w:val="24"/>
          <w:szCs w:val="24"/>
          <w:rtl/>
        </w:rPr>
        <w:tab/>
        <w:t>בטח, הרבה פעמים היא באה.</w:t>
      </w:r>
    </w:p>
    <w:p w14:paraId="738AC1FF" w14:textId="77777777" w:rsidR="007D5745" w:rsidRDefault="007D5745">
      <w:pPr>
        <w:spacing w:before="240"/>
        <w:ind w:left="570" w:firstLine="564"/>
        <w:rPr>
          <w:b/>
          <w:bCs/>
          <w:sz w:val="24"/>
          <w:szCs w:val="24"/>
          <w:rtl/>
        </w:rPr>
      </w:pPr>
      <w:r>
        <w:rPr>
          <w:b/>
          <w:bCs/>
          <w:sz w:val="24"/>
          <w:szCs w:val="24"/>
          <w:rtl/>
        </w:rPr>
        <w:t>ח:</w:t>
      </w:r>
      <w:r>
        <w:rPr>
          <w:b/>
          <w:bCs/>
          <w:sz w:val="24"/>
          <w:szCs w:val="24"/>
          <w:rtl/>
        </w:rPr>
        <w:tab/>
        <w:t>כן?</w:t>
      </w:r>
    </w:p>
    <w:p w14:paraId="2D4144DB" w14:textId="77777777" w:rsidR="007D5745" w:rsidRDefault="007D5745">
      <w:pPr>
        <w:ind w:left="1134"/>
        <w:rPr>
          <w:b/>
          <w:bCs/>
          <w:sz w:val="24"/>
          <w:szCs w:val="24"/>
          <w:rtl/>
        </w:rPr>
      </w:pPr>
      <w:r>
        <w:rPr>
          <w:b/>
          <w:bCs/>
          <w:sz w:val="24"/>
          <w:szCs w:val="24"/>
          <w:rtl/>
        </w:rPr>
        <w:t>י:</w:t>
      </w:r>
      <w:r>
        <w:rPr>
          <w:b/>
          <w:bCs/>
          <w:sz w:val="24"/>
          <w:szCs w:val="24"/>
          <w:rtl/>
        </w:rPr>
        <w:tab/>
        <w:t xml:space="preserve">לא יודעת, לא קרה כלום. אתי או משהו, לא יודעת. לא היה ... היא באה </w:t>
      </w:r>
    </w:p>
    <w:p w14:paraId="3BFB4AB8" w14:textId="77777777" w:rsidR="007D5745" w:rsidRDefault="007D5745">
      <w:pPr>
        <w:ind w:left="1134" w:firstLine="567"/>
        <w:rPr>
          <w:b/>
          <w:bCs/>
          <w:sz w:val="24"/>
          <w:szCs w:val="24"/>
          <w:rtl/>
        </w:rPr>
      </w:pPr>
      <w:r>
        <w:rPr>
          <w:b/>
          <w:bCs/>
          <w:sz w:val="24"/>
          <w:szCs w:val="24"/>
          <w:rtl/>
        </w:rPr>
        <w:t xml:space="preserve">אלינו הרבה פעמים, משחקת איתי. </w:t>
      </w:r>
    </w:p>
    <w:p w14:paraId="326E416C" w14:textId="77777777" w:rsidR="007D5745" w:rsidRDefault="007D5745">
      <w:pPr>
        <w:spacing w:before="240"/>
        <w:ind w:left="570" w:firstLine="564"/>
        <w:rPr>
          <w:b/>
          <w:bCs/>
          <w:sz w:val="24"/>
          <w:szCs w:val="24"/>
          <w:rtl/>
        </w:rPr>
      </w:pPr>
      <w:r>
        <w:rPr>
          <w:b/>
          <w:bCs/>
          <w:sz w:val="24"/>
          <w:szCs w:val="24"/>
          <w:rtl/>
        </w:rPr>
        <w:t>ח:</w:t>
      </w:r>
      <w:r>
        <w:rPr>
          <w:b/>
          <w:bCs/>
          <w:sz w:val="24"/>
          <w:szCs w:val="24"/>
          <w:rtl/>
        </w:rPr>
        <w:tab/>
        <w:t>וכשהיא באה אלייך היא גם פוגשת את אבא שלך?</w:t>
      </w:r>
    </w:p>
    <w:p w14:paraId="4AD09823" w14:textId="77777777" w:rsidR="007D5745" w:rsidRDefault="007D5745">
      <w:pPr>
        <w:spacing w:before="240"/>
        <w:ind w:left="570" w:firstLine="564"/>
        <w:rPr>
          <w:b/>
          <w:bCs/>
          <w:sz w:val="24"/>
          <w:szCs w:val="24"/>
          <w:rtl/>
        </w:rPr>
      </w:pPr>
      <w:r>
        <w:rPr>
          <w:b/>
          <w:bCs/>
          <w:sz w:val="24"/>
          <w:szCs w:val="24"/>
          <w:rtl/>
        </w:rPr>
        <w:t>י:</w:t>
      </w:r>
      <w:r>
        <w:rPr>
          <w:b/>
          <w:bCs/>
          <w:sz w:val="24"/>
          <w:szCs w:val="24"/>
          <w:rtl/>
        </w:rPr>
        <w:tab/>
        <w:t>כן, בטח.</w:t>
      </w:r>
    </w:p>
    <w:p w14:paraId="3F6950A1"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46470921"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אלא אם כן, אנחנו, אבא שלי הולך או משהו, </w:t>
      </w:r>
    </w:p>
    <w:p w14:paraId="2E360C42" w14:textId="77777777" w:rsidR="007D5745" w:rsidRDefault="007D5745">
      <w:pPr>
        <w:spacing w:before="240"/>
        <w:ind w:left="570" w:firstLine="564"/>
        <w:rPr>
          <w:b/>
          <w:bCs/>
          <w:sz w:val="24"/>
          <w:szCs w:val="24"/>
          <w:rtl/>
        </w:rPr>
      </w:pPr>
      <w:r>
        <w:rPr>
          <w:b/>
          <w:bCs/>
          <w:sz w:val="24"/>
          <w:szCs w:val="24"/>
          <w:rtl/>
        </w:rPr>
        <w:t>ח:</w:t>
      </w:r>
      <w:r>
        <w:rPr>
          <w:b/>
          <w:bCs/>
          <w:sz w:val="24"/>
          <w:szCs w:val="24"/>
          <w:rtl/>
        </w:rPr>
        <w:tab/>
        <w:t>כן?</w:t>
      </w:r>
    </w:p>
    <w:p w14:paraId="6A810E93" w14:textId="77777777" w:rsidR="007D5745" w:rsidRDefault="007D5745">
      <w:pPr>
        <w:spacing w:before="240"/>
        <w:ind w:left="570" w:firstLine="564"/>
        <w:rPr>
          <w:b/>
          <w:bCs/>
          <w:sz w:val="24"/>
          <w:szCs w:val="24"/>
          <w:rtl/>
        </w:rPr>
      </w:pPr>
      <w:r>
        <w:rPr>
          <w:b/>
          <w:bCs/>
          <w:sz w:val="24"/>
          <w:szCs w:val="24"/>
          <w:rtl/>
        </w:rPr>
        <w:t>י:</w:t>
      </w:r>
      <w:r>
        <w:rPr>
          <w:b/>
          <w:bCs/>
          <w:sz w:val="24"/>
          <w:szCs w:val="24"/>
          <w:rtl/>
        </w:rPr>
        <w:tab/>
        <w:t>אז בדרך כלל היא נמצאת כשאבא שלי עוד שם, כשאבא שלי נמצא.</w:t>
      </w:r>
    </w:p>
    <w:p w14:paraId="74190BFE"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7FEE135E" w14:textId="77777777" w:rsidR="007D5745" w:rsidRDefault="007D5745">
      <w:pPr>
        <w:spacing w:before="240"/>
        <w:ind w:left="570" w:firstLine="564"/>
        <w:rPr>
          <w:b/>
          <w:bCs/>
          <w:sz w:val="24"/>
          <w:szCs w:val="24"/>
          <w:rtl/>
        </w:rPr>
      </w:pPr>
      <w:r>
        <w:rPr>
          <w:b/>
          <w:bCs/>
          <w:sz w:val="24"/>
          <w:szCs w:val="24"/>
          <w:rtl/>
        </w:rPr>
        <w:t>י:</w:t>
      </w:r>
      <w:r>
        <w:rPr>
          <w:b/>
          <w:bCs/>
          <w:sz w:val="24"/>
          <w:szCs w:val="24"/>
          <w:rtl/>
        </w:rPr>
        <w:tab/>
        <w:t>זהו.</w:t>
      </w:r>
    </w:p>
    <w:p w14:paraId="6B6A0657" w14:textId="77777777" w:rsidR="007D5745" w:rsidRDefault="007D5745">
      <w:pPr>
        <w:ind w:left="1134"/>
        <w:rPr>
          <w:b/>
          <w:bCs/>
          <w:sz w:val="24"/>
          <w:szCs w:val="24"/>
          <w:rtl/>
        </w:rPr>
      </w:pPr>
      <w:r>
        <w:rPr>
          <w:b/>
          <w:bCs/>
          <w:sz w:val="24"/>
          <w:szCs w:val="24"/>
          <w:rtl/>
        </w:rPr>
        <w:t>ח:</w:t>
      </w:r>
      <w:r>
        <w:rPr>
          <w:b/>
          <w:bCs/>
          <w:sz w:val="24"/>
          <w:szCs w:val="24"/>
          <w:rtl/>
        </w:rPr>
        <w:tab/>
        <w:t xml:space="preserve">וכשהיא באה אלייך הביתה, לא קרה שום דבר בינה לבין אבא שלך? או </w:t>
      </w:r>
    </w:p>
    <w:p w14:paraId="5D8227EC" w14:textId="77777777" w:rsidR="007D5745" w:rsidRDefault="007D5745">
      <w:pPr>
        <w:ind w:left="1134" w:firstLine="567"/>
        <w:rPr>
          <w:b/>
          <w:bCs/>
          <w:sz w:val="24"/>
          <w:szCs w:val="24"/>
          <w:rtl/>
        </w:rPr>
      </w:pPr>
      <w:r>
        <w:rPr>
          <w:b/>
          <w:bCs/>
          <w:sz w:val="24"/>
          <w:szCs w:val="24"/>
          <w:rtl/>
        </w:rPr>
        <w:t>בינך?</w:t>
      </w:r>
    </w:p>
    <w:p w14:paraId="65426D5C"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אולי בינה לבין אבא שלי. או בינה לביני, </w:t>
      </w:r>
    </w:p>
    <w:p w14:paraId="406A6074" w14:textId="77777777" w:rsidR="007D5745" w:rsidRDefault="007D5745">
      <w:pPr>
        <w:spacing w:before="240"/>
        <w:ind w:left="570" w:firstLine="564"/>
        <w:rPr>
          <w:b/>
          <w:bCs/>
          <w:sz w:val="24"/>
          <w:szCs w:val="24"/>
          <w:rtl/>
        </w:rPr>
      </w:pPr>
      <w:r>
        <w:rPr>
          <w:b/>
          <w:bCs/>
          <w:sz w:val="24"/>
          <w:szCs w:val="24"/>
          <w:rtl/>
        </w:rPr>
        <w:t>ח:</w:t>
      </w:r>
      <w:r>
        <w:rPr>
          <w:b/>
          <w:bCs/>
          <w:sz w:val="24"/>
          <w:szCs w:val="24"/>
          <w:rtl/>
        </w:rPr>
        <w:tab/>
        <w:t>יש משהו שאת יכולה לספר שראית או שמעת?</w:t>
      </w:r>
    </w:p>
    <w:p w14:paraId="4C03098C" w14:textId="77777777" w:rsidR="007D5745" w:rsidRDefault="007D5745">
      <w:pPr>
        <w:spacing w:before="240"/>
        <w:ind w:left="570" w:firstLine="564"/>
        <w:rPr>
          <w:b/>
          <w:bCs/>
          <w:sz w:val="24"/>
          <w:szCs w:val="24"/>
          <w:rtl/>
        </w:rPr>
      </w:pPr>
      <w:r>
        <w:rPr>
          <w:b/>
          <w:bCs/>
          <w:sz w:val="24"/>
          <w:szCs w:val="24"/>
          <w:rtl/>
        </w:rPr>
        <w:t>י:</w:t>
      </w:r>
      <w:r>
        <w:rPr>
          <w:b/>
          <w:bCs/>
          <w:sz w:val="24"/>
          <w:szCs w:val="24"/>
          <w:rtl/>
        </w:rPr>
        <w:tab/>
        <w:t>תצ'. לא, לא שמעתי.</w:t>
      </w:r>
    </w:p>
    <w:p w14:paraId="2B921DAC"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1F8912D9" w14:textId="77777777" w:rsidR="007D5745" w:rsidRDefault="007D5745">
      <w:pPr>
        <w:spacing w:before="240"/>
        <w:ind w:left="570" w:firstLine="564"/>
        <w:rPr>
          <w:b/>
          <w:bCs/>
          <w:sz w:val="24"/>
          <w:szCs w:val="24"/>
          <w:rtl/>
        </w:rPr>
      </w:pPr>
      <w:r>
        <w:rPr>
          <w:b/>
          <w:bCs/>
          <w:sz w:val="24"/>
          <w:szCs w:val="24"/>
          <w:rtl/>
        </w:rPr>
        <w:t>י:</w:t>
      </w:r>
      <w:r>
        <w:rPr>
          <w:b/>
          <w:bCs/>
          <w:sz w:val="24"/>
          <w:szCs w:val="24"/>
          <w:rtl/>
        </w:rPr>
        <w:tab/>
        <w:t>אני לא יודעת על כלום.</w:t>
      </w:r>
    </w:p>
    <w:p w14:paraId="68A4CD9F"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 ואיך את בדרך כלל מסתדרת עם אבא שלך?</w:t>
      </w:r>
    </w:p>
    <w:p w14:paraId="15712ED9" w14:textId="77777777" w:rsidR="007D5745" w:rsidRDefault="007D5745">
      <w:pPr>
        <w:spacing w:before="240"/>
        <w:ind w:left="570" w:firstLine="564"/>
        <w:rPr>
          <w:b/>
          <w:bCs/>
          <w:sz w:val="24"/>
          <w:szCs w:val="24"/>
          <w:rtl/>
        </w:rPr>
      </w:pPr>
      <w:r>
        <w:rPr>
          <w:b/>
          <w:bCs/>
          <w:sz w:val="24"/>
          <w:szCs w:val="24"/>
          <w:rtl/>
        </w:rPr>
        <w:t>י:</w:t>
      </w:r>
      <w:r>
        <w:rPr>
          <w:b/>
          <w:bCs/>
          <w:sz w:val="24"/>
          <w:szCs w:val="24"/>
          <w:rtl/>
        </w:rPr>
        <w:tab/>
        <w:t>בסדר, שום דבר.</w:t>
      </w:r>
    </w:p>
    <w:p w14:paraId="321EE564" w14:textId="77777777" w:rsidR="007D5745" w:rsidRDefault="007D5745">
      <w:pPr>
        <w:spacing w:before="240"/>
        <w:ind w:left="570" w:firstLine="564"/>
        <w:rPr>
          <w:b/>
          <w:bCs/>
          <w:sz w:val="24"/>
          <w:szCs w:val="24"/>
          <w:rtl/>
        </w:rPr>
      </w:pPr>
      <w:r>
        <w:rPr>
          <w:b/>
          <w:bCs/>
          <w:sz w:val="24"/>
          <w:szCs w:val="24"/>
          <w:rtl/>
        </w:rPr>
        <w:t>ח:</w:t>
      </w:r>
      <w:r>
        <w:rPr>
          <w:b/>
          <w:bCs/>
          <w:sz w:val="24"/>
          <w:szCs w:val="24"/>
          <w:rtl/>
        </w:rPr>
        <w:tab/>
        <w:t>כן?</w:t>
      </w:r>
    </w:p>
    <w:p w14:paraId="66530DC2"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שום דבר. לא קרה בינינו שום דבר, שום בעיה. </w:t>
      </w:r>
    </w:p>
    <w:p w14:paraId="1B43C2EA"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 כשהוא מסתובב בבית הוא מסתובב עם בגדים?,</w:t>
      </w:r>
    </w:p>
    <w:p w14:paraId="11995304"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בטח. בכלל, הוא מסתובב עם. </w:t>
      </w:r>
    </w:p>
    <w:p w14:paraId="42128949" w14:textId="77777777" w:rsidR="007D5745" w:rsidRDefault="007D5745">
      <w:pPr>
        <w:spacing w:before="240"/>
        <w:ind w:left="570" w:firstLine="564"/>
        <w:rPr>
          <w:b/>
          <w:bCs/>
          <w:sz w:val="24"/>
          <w:szCs w:val="24"/>
          <w:rtl/>
        </w:rPr>
      </w:pPr>
      <w:r>
        <w:rPr>
          <w:b/>
          <w:bCs/>
          <w:sz w:val="24"/>
          <w:szCs w:val="24"/>
          <w:rtl/>
        </w:rPr>
        <w:t>ח:</w:t>
      </w:r>
      <w:r>
        <w:rPr>
          <w:b/>
          <w:bCs/>
          <w:sz w:val="24"/>
          <w:szCs w:val="24"/>
          <w:rtl/>
        </w:rPr>
        <w:tab/>
        <w:t xml:space="preserve">כו. </w:t>
      </w:r>
    </w:p>
    <w:p w14:paraId="5C297E46" w14:textId="77777777" w:rsidR="007D5745" w:rsidRDefault="007D5745">
      <w:pPr>
        <w:spacing w:before="240"/>
        <w:ind w:left="570" w:firstLine="564"/>
        <w:rPr>
          <w:b/>
          <w:bCs/>
          <w:sz w:val="24"/>
          <w:szCs w:val="24"/>
          <w:rtl/>
        </w:rPr>
      </w:pPr>
      <w:r>
        <w:rPr>
          <w:b/>
          <w:bCs/>
          <w:sz w:val="24"/>
          <w:szCs w:val="24"/>
          <w:rtl/>
        </w:rPr>
        <w:t>י:</w:t>
      </w:r>
      <w:r>
        <w:rPr>
          <w:b/>
          <w:bCs/>
          <w:sz w:val="24"/>
          <w:szCs w:val="24"/>
          <w:rtl/>
        </w:rPr>
        <w:tab/>
        <w:t>אהה.</w:t>
      </w:r>
    </w:p>
    <w:p w14:paraId="3EDE2B95"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לפעמים עם תחתונים וגופיה. </w:t>
      </w:r>
    </w:p>
    <w:p w14:paraId="6C3AB909"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w:t>
      </w:r>
    </w:p>
    <w:p w14:paraId="23D97A2B"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אבל זה לא ערום. זה לא אותו דבר. </w:t>
      </w:r>
    </w:p>
    <w:p w14:paraId="69308CAD" w14:textId="77777777" w:rsidR="007D5745" w:rsidRDefault="007D5745">
      <w:pPr>
        <w:spacing w:before="240"/>
        <w:ind w:left="570" w:firstLine="564"/>
        <w:rPr>
          <w:b/>
          <w:bCs/>
          <w:sz w:val="24"/>
          <w:szCs w:val="24"/>
          <w:rtl/>
        </w:rPr>
      </w:pPr>
      <w:r>
        <w:rPr>
          <w:b/>
          <w:bCs/>
          <w:sz w:val="24"/>
          <w:szCs w:val="24"/>
          <w:rtl/>
        </w:rPr>
        <w:t>ח:</w:t>
      </w:r>
      <w:r>
        <w:rPr>
          <w:b/>
          <w:bCs/>
          <w:sz w:val="24"/>
          <w:szCs w:val="24"/>
          <w:rtl/>
        </w:rPr>
        <w:tab/>
        <w:t>ערום או לא?</w:t>
      </w:r>
    </w:p>
    <w:p w14:paraId="0691A683"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תצ'. בכלל לא. </w:t>
      </w:r>
    </w:p>
    <w:p w14:paraId="1CADA504" w14:textId="77777777" w:rsidR="007D5745" w:rsidRDefault="007D5745">
      <w:pPr>
        <w:spacing w:before="240"/>
        <w:ind w:left="570" w:firstLine="564"/>
        <w:rPr>
          <w:b/>
          <w:bCs/>
          <w:sz w:val="24"/>
          <w:szCs w:val="24"/>
          <w:rtl/>
        </w:rPr>
      </w:pPr>
      <w:r>
        <w:rPr>
          <w:b/>
          <w:bCs/>
          <w:sz w:val="24"/>
          <w:szCs w:val="24"/>
          <w:rtl/>
        </w:rPr>
        <w:t>ח:</w:t>
      </w:r>
      <w:r>
        <w:rPr>
          <w:b/>
          <w:bCs/>
          <w:sz w:val="24"/>
          <w:szCs w:val="24"/>
          <w:rtl/>
        </w:rPr>
        <w:tab/>
        <w:t xml:space="preserve">אהה. </w:t>
      </w:r>
    </w:p>
    <w:p w14:paraId="4CA0517C"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הוא מתבייש מנ. וממני. </w:t>
      </w:r>
    </w:p>
    <w:p w14:paraId="3D62E361" w14:textId="77777777" w:rsidR="007D5745" w:rsidRDefault="007D5745">
      <w:pPr>
        <w:spacing w:before="240"/>
        <w:ind w:left="570" w:firstLine="564"/>
        <w:rPr>
          <w:b/>
          <w:bCs/>
          <w:sz w:val="24"/>
          <w:szCs w:val="24"/>
          <w:rtl/>
        </w:rPr>
      </w:pPr>
      <w:r>
        <w:rPr>
          <w:b/>
          <w:bCs/>
          <w:sz w:val="24"/>
          <w:szCs w:val="24"/>
          <w:rtl/>
        </w:rPr>
        <w:t>ח:</w:t>
      </w:r>
      <w:r>
        <w:rPr>
          <w:b/>
          <w:bCs/>
          <w:sz w:val="24"/>
          <w:szCs w:val="24"/>
          <w:rtl/>
        </w:rPr>
        <w:tab/>
        <w:t xml:space="preserve">אהה. </w:t>
      </w:r>
    </w:p>
    <w:p w14:paraId="15B9D835"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לא יוצא בלי כלום. </w:t>
      </w:r>
    </w:p>
    <w:p w14:paraId="15A8262C" w14:textId="77777777" w:rsidR="007D5745" w:rsidRDefault="007D5745">
      <w:pPr>
        <w:spacing w:before="240"/>
        <w:ind w:left="570" w:firstLine="564"/>
        <w:rPr>
          <w:b/>
          <w:bCs/>
          <w:sz w:val="24"/>
          <w:szCs w:val="24"/>
          <w:rtl/>
        </w:rPr>
      </w:pPr>
      <w:r>
        <w:rPr>
          <w:b/>
          <w:bCs/>
          <w:sz w:val="24"/>
          <w:szCs w:val="24"/>
          <w:rtl/>
        </w:rPr>
        <w:t>ח:</w:t>
      </w:r>
      <w:r>
        <w:rPr>
          <w:b/>
          <w:bCs/>
          <w:sz w:val="24"/>
          <w:szCs w:val="24"/>
          <w:rtl/>
        </w:rPr>
        <w:tab/>
        <w:t xml:space="preserve">אהה. </w:t>
      </w:r>
    </w:p>
    <w:p w14:paraId="6ECD334F" w14:textId="77777777" w:rsidR="007D5745" w:rsidRDefault="007D5745">
      <w:pPr>
        <w:ind w:left="1701" w:hanging="567"/>
        <w:rPr>
          <w:b/>
          <w:bCs/>
          <w:sz w:val="24"/>
          <w:szCs w:val="24"/>
          <w:rtl/>
        </w:rPr>
      </w:pPr>
      <w:r>
        <w:rPr>
          <w:b/>
          <w:bCs/>
          <w:sz w:val="24"/>
          <w:szCs w:val="24"/>
          <w:rtl/>
        </w:rPr>
        <w:t>י:</w:t>
      </w:r>
      <w:r>
        <w:rPr>
          <w:b/>
          <w:bCs/>
          <w:sz w:val="24"/>
          <w:szCs w:val="24"/>
          <w:rtl/>
        </w:rPr>
        <w:tab/>
        <w:t xml:space="preserve">כשהוא מתקלח הוא נועל את הדלת, והוא שם את הוילון, גם כשהוא </w:t>
      </w:r>
    </w:p>
    <w:p w14:paraId="513648EC" w14:textId="77777777" w:rsidR="007D5745" w:rsidRDefault="007D5745">
      <w:pPr>
        <w:ind w:left="1701"/>
        <w:rPr>
          <w:b/>
          <w:bCs/>
          <w:sz w:val="24"/>
          <w:szCs w:val="24"/>
          <w:rtl/>
        </w:rPr>
      </w:pPr>
      <w:r>
        <w:rPr>
          <w:b/>
          <w:bCs/>
          <w:sz w:val="24"/>
          <w:szCs w:val="24"/>
          <w:rtl/>
        </w:rPr>
        <w:t xml:space="preserve">בשירותים הוא נועל, בכלל הוא נועל סתם ככה. </w:t>
      </w:r>
    </w:p>
    <w:p w14:paraId="2A985CE1" w14:textId="77777777" w:rsidR="007D5745" w:rsidRDefault="007D5745">
      <w:pPr>
        <w:ind w:left="1701" w:hanging="567"/>
        <w:rPr>
          <w:b/>
          <w:bCs/>
          <w:sz w:val="24"/>
          <w:szCs w:val="24"/>
          <w:rtl/>
        </w:rPr>
      </w:pPr>
      <w:r>
        <w:rPr>
          <w:b/>
          <w:bCs/>
          <w:sz w:val="24"/>
          <w:szCs w:val="24"/>
          <w:rtl/>
        </w:rPr>
        <w:t>ח:</w:t>
      </w:r>
      <w:r>
        <w:rPr>
          <w:b/>
          <w:bCs/>
          <w:sz w:val="24"/>
          <w:szCs w:val="24"/>
          <w:rtl/>
        </w:rPr>
        <w:tab/>
        <w:t xml:space="preserve">אהה. אני רוצה לבקש בכל זאת שתתאמצי ככה להזכר, אם לא קרה משהו </w:t>
      </w:r>
    </w:p>
    <w:p w14:paraId="322FE0BB" w14:textId="77777777" w:rsidR="007D5745" w:rsidRDefault="007D5745">
      <w:pPr>
        <w:ind w:left="1701"/>
        <w:rPr>
          <w:b/>
          <w:bCs/>
          <w:sz w:val="24"/>
          <w:szCs w:val="24"/>
          <w:rtl/>
        </w:rPr>
      </w:pPr>
      <w:r>
        <w:rPr>
          <w:b/>
          <w:bCs/>
          <w:sz w:val="24"/>
          <w:szCs w:val="24"/>
          <w:rtl/>
        </w:rPr>
        <w:t xml:space="preserve">באחת הפעמים שהיא באה אלייך הביתה. כי אני, את מרים עוד לא פגשתי, אני בטח אדבר גם איתה אבל אני שמעתי, שחושבים, דואגים שאולי קרה משהו אצלכם בבית כשהיא באה לבקר אותך. </w:t>
      </w:r>
    </w:p>
    <w:p w14:paraId="71CD3A3A" w14:textId="77777777" w:rsidR="007D5745" w:rsidRDefault="007D5745">
      <w:pPr>
        <w:ind w:left="1134"/>
        <w:rPr>
          <w:b/>
          <w:bCs/>
          <w:sz w:val="24"/>
          <w:szCs w:val="24"/>
          <w:rtl/>
        </w:rPr>
      </w:pPr>
      <w:r>
        <w:rPr>
          <w:b/>
          <w:bCs/>
          <w:sz w:val="24"/>
          <w:szCs w:val="24"/>
          <w:rtl/>
        </w:rPr>
        <w:t>י:</w:t>
      </w:r>
      <w:r>
        <w:rPr>
          <w:b/>
          <w:bCs/>
          <w:sz w:val="24"/>
          <w:szCs w:val="24"/>
          <w:rtl/>
        </w:rPr>
        <w:tab/>
        <w:t xml:space="preserve">אתי לא. אולי היא באה ואני לא הייתי או ש... או שיצאתי לבד. לא יודעת. </w:t>
      </w:r>
    </w:p>
    <w:p w14:paraId="693FAA2B" w14:textId="77777777" w:rsidR="007D5745" w:rsidRDefault="007D5745">
      <w:pPr>
        <w:ind w:left="1134" w:firstLine="567"/>
        <w:rPr>
          <w:b/>
          <w:bCs/>
          <w:sz w:val="24"/>
          <w:szCs w:val="24"/>
          <w:rtl/>
        </w:rPr>
      </w:pPr>
      <w:r>
        <w:rPr>
          <w:b/>
          <w:bCs/>
          <w:sz w:val="24"/>
          <w:szCs w:val="24"/>
          <w:rtl/>
        </w:rPr>
        <w:t xml:space="preserve">אתי לא, אני לא יודעת שום דבר. אף אחד לא גילה לי, אף אחד לא אמר לי. </w:t>
      </w:r>
    </w:p>
    <w:p w14:paraId="4A70316D" w14:textId="77777777" w:rsidR="007D5745" w:rsidRDefault="007D5745">
      <w:pPr>
        <w:spacing w:before="240"/>
        <w:ind w:left="570" w:firstLine="564"/>
        <w:rPr>
          <w:b/>
          <w:bCs/>
          <w:sz w:val="24"/>
          <w:szCs w:val="24"/>
          <w:rtl/>
        </w:rPr>
      </w:pPr>
      <w:r>
        <w:rPr>
          <w:b/>
          <w:bCs/>
          <w:sz w:val="24"/>
          <w:szCs w:val="24"/>
          <w:rtl/>
        </w:rPr>
        <w:t>ח:</w:t>
      </w:r>
      <w:r>
        <w:rPr>
          <w:b/>
          <w:bCs/>
          <w:sz w:val="24"/>
          <w:szCs w:val="24"/>
          <w:rtl/>
        </w:rPr>
        <w:tab/>
        <w:t xml:space="preserve">אהה. </w:t>
      </w:r>
    </w:p>
    <w:p w14:paraId="4D24FB76" w14:textId="77777777" w:rsidR="007D5745" w:rsidRDefault="007D5745">
      <w:pPr>
        <w:spacing w:before="240"/>
        <w:ind w:left="570" w:firstLine="564"/>
        <w:rPr>
          <w:b/>
          <w:bCs/>
          <w:sz w:val="24"/>
          <w:szCs w:val="24"/>
          <w:rtl/>
        </w:rPr>
      </w:pPr>
    </w:p>
    <w:p w14:paraId="1ECFC80B" w14:textId="77777777" w:rsidR="007D5745" w:rsidRDefault="007D5745">
      <w:pPr>
        <w:ind w:left="1134"/>
        <w:rPr>
          <w:b/>
          <w:bCs/>
          <w:sz w:val="24"/>
          <w:szCs w:val="24"/>
          <w:rtl/>
        </w:rPr>
      </w:pPr>
      <w:r>
        <w:rPr>
          <w:b/>
          <w:bCs/>
          <w:sz w:val="24"/>
          <w:szCs w:val="24"/>
          <w:rtl/>
        </w:rPr>
        <w:t>י:</w:t>
      </w:r>
      <w:r>
        <w:rPr>
          <w:b/>
          <w:bCs/>
          <w:sz w:val="24"/>
          <w:szCs w:val="24"/>
          <w:rtl/>
        </w:rPr>
        <w:tab/>
        <w:t xml:space="preserve">רק מ. אמרה לי שהוא עשה אתה כל מיני שטויות אז הוא הם הולכים ביחד, </w:t>
      </w:r>
    </w:p>
    <w:p w14:paraId="243A103C" w14:textId="77777777" w:rsidR="007D5745" w:rsidRDefault="007D5745">
      <w:pPr>
        <w:ind w:left="1134" w:firstLine="567"/>
        <w:rPr>
          <w:b/>
          <w:bCs/>
          <w:sz w:val="24"/>
          <w:szCs w:val="24"/>
          <w:rtl/>
        </w:rPr>
      </w:pPr>
      <w:r>
        <w:rPr>
          <w:b/>
          <w:bCs/>
          <w:sz w:val="24"/>
          <w:szCs w:val="24"/>
          <w:rtl/>
        </w:rPr>
        <w:t xml:space="preserve">אה, מאחורי הכלוב של הארנבות, ... זהו. כל  מה שאני יודעת. </w:t>
      </w:r>
    </w:p>
    <w:p w14:paraId="628D9726" w14:textId="77777777" w:rsidR="007D5745" w:rsidRDefault="007D5745">
      <w:pPr>
        <w:spacing w:before="240"/>
        <w:ind w:left="570" w:firstLine="564"/>
        <w:rPr>
          <w:b/>
          <w:bCs/>
          <w:sz w:val="24"/>
          <w:szCs w:val="24"/>
          <w:rtl/>
        </w:rPr>
      </w:pPr>
      <w:r>
        <w:rPr>
          <w:b/>
          <w:bCs/>
          <w:sz w:val="24"/>
          <w:szCs w:val="24"/>
          <w:rtl/>
        </w:rPr>
        <w:t>ח:</w:t>
      </w:r>
      <w:r>
        <w:rPr>
          <w:b/>
          <w:bCs/>
          <w:sz w:val="24"/>
          <w:szCs w:val="24"/>
          <w:rtl/>
        </w:rPr>
        <w:tab/>
        <w:t>מה חשבת על זה כשהיא סיפרה לך את זה?</w:t>
      </w:r>
    </w:p>
    <w:p w14:paraId="6CEC8656" w14:textId="77777777" w:rsidR="007D5745" w:rsidRDefault="007D5745">
      <w:pPr>
        <w:spacing w:before="240"/>
        <w:ind w:left="570" w:firstLine="564"/>
        <w:rPr>
          <w:b/>
          <w:bCs/>
          <w:sz w:val="24"/>
          <w:szCs w:val="24"/>
          <w:rtl/>
        </w:rPr>
      </w:pPr>
      <w:r>
        <w:rPr>
          <w:b/>
          <w:bCs/>
          <w:sz w:val="24"/>
          <w:szCs w:val="24"/>
          <w:rtl/>
        </w:rPr>
        <w:t>י:</w:t>
      </w:r>
      <w:r>
        <w:rPr>
          <w:b/>
          <w:bCs/>
          <w:sz w:val="24"/>
          <w:szCs w:val="24"/>
          <w:rtl/>
        </w:rPr>
        <w:tab/>
        <w:t>שהיא סתם משקרת, וזה בכלל לא נכון, לא הגיוני, זהו.</w:t>
      </w:r>
    </w:p>
    <w:p w14:paraId="48EA82E8" w14:textId="77777777" w:rsidR="007D5745" w:rsidRDefault="007D5745">
      <w:pPr>
        <w:spacing w:before="240"/>
        <w:ind w:left="570" w:firstLine="564"/>
        <w:rPr>
          <w:b/>
          <w:bCs/>
          <w:sz w:val="24"/>
          <w:szCs w:val="24"/>
          <w:rtl/>
        </w:rPr>
      </w:pPr>
      <w:r>
        <w:rPr>
          <w:b/>
          <w:bCs/>
          <w:sz w:val="24"/>
          <w:szCs w:val="24"/>
          <w:rtl/>
        </w:rPr>
        <w:t>ח:</w:t>
      </w:r>
      <w:r>
        <w:rPr>
          <w:b/>
          <w:bCs/>
          <w:sz w:val="24"/>
          <w:szCs w:val="24"/>
          <w:rtl/>
        </w:rPr>
        <w:tab/>
        <w:t>ואבא שלך עכשיו דיבר איתך על זה? הוא יודע, הוא שמע שמ. סיפרה לך?</w:t>
      </w:r>
    </w:p>
    <w:p w14:paraId="67ACED3F"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תצ', אני לא יודעת. אתי הוא לא דיבר. </w:t>
      </w:r>
    </w:p>
    <w:p w14:paraId="70168A76"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אהה. טוב. את חברה שלה?</w:t>
      </w:r>
    </w:p>
    <w:p w14:paraId="2BCAC562" w14:textId="77777777" w:rsidR="007D5745" w:rsidRDefault="007D5745">
      <w:pPr>
        <w:spacing w:before="240"/>
        <w:ind w:left="570" w:firstLine="564"/>
        <w:rPr>
          <w:b/>
          <w:bCs/>
          <w:sz w:val="24"/>
          <w:szCs w:val="24"/>
          <w:rtl/>
        </w:rPr>
      </w:pPr>
      <w:r>
        <w:rPr>
          <w:b/>
          <w:bCs/>
          <w:sz w:val="24"/>
          <w:szCs w:val="24"/>
          <w:rtl/>
        </w:rPr>
        <w:t>י:</w:t>
      </w:r>
      <w:r>
        <w:rPr>
          <w:b/>
          <w:bCs/>
          <w:sz w:val="24"/>
          <w:szCs w:val="24"/>
          <w:rtl/>
        </w:rPr>
        <w:tab/>
        <w:t xml:space="preserve">כן. מאוד. </w:t>
      </w:r>
    </w:p>
    <w:p w14:paraId="1D030577" w14:textId="77777777" w:rsidR="007D5745" w:rsidRDefault="007D5745">
      <w:pPr>
        <w:spacing w:before="240"/>
        <w:ind w:left="570" w:firstLine="564"/>
        <w:rPr>
          <w:b/>
          <w:bCs/>
          <w:sz w:val="24"/>
          <w:szCs w:val="24"/>
          <w:rtl/>
        </w:rPr>
      </w:pPr>
      <w:r>
        <w:rPr>
          <w:b/>
          <w:bCs/>
          <w:sz w:val="24"/>
          <w:szCs w:val="24"/>
          <w:rtl/>
        </w:rPr>
        <w:t>ח:</w:t>
      </w:r>
      <w:r>
        <w:rPr>
          <w:b/>
          <w:bCs/>
          <w:sz w:val="24"/>
          <w:szCs w:val="24"/>
          <w:rtl/>
        </w:rPr>
        <w:tab/>
        <w:t>מתי היא סיפרה לך את זה?</w:t>
      </w:r>
    </w:p>
    <w:p w14:paraId="17F556F0" w14:textId="77777777" w:rsidR="007D5745" w:rsidRDefault="007D5745">
      <w:pPr>
        <w:spacing w:before="240"/>
        <w:ind w:left="570" w:firstLine="564"/>
        <w:rPr>
          <w:b/>
          <w:bCs/>
          <w:sz w:val="24"/>
          <w:szCs w:val="24"/>
          <w:rtl/>
        </w:rPr>
      </w:pPr>
      <w:r>
        <w:rPr>
          <w:b/>
          <w:bCs/>
          <w:sz w:val="24"/>
          <w:szCs w:val="24"/>
          <w:rtl/>
        </w:rPr>
        <w:t>י:</w:t>
      </w:r>
      <w:r>
        <w:rPr>
          <w:b/>
          <w:bCs/>
          <w:sz w:val="24"/>
          <w:szCs w:val="24"/>
          <w:rtl/>
        </w:rPr>
        <w:tab/>
        <w:t>אה, ביום ראשון.</w:t>
      </w:r>
    </w:p>
    <w:p w14:paraId="3A14EB36"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אתמול.</w:t>
      </w:r>
    </w:p>
    <w:p w14:paraId="4F904F08" w14:textId="77777777" w:rsidR="007D5745" w:rsidRDefault="007D5745">
      <w:pPr>
        <w:spacing w:before="240"/>
        <w:ind w:left="570" w:firstLine="564"/>
        <w:rPr>
          <w:b/>
          <w:bCs/>
          <w:sz w:val="24"/>
          <w:szCs w:val="24"/>
          <w:rtl/>
        </w:rPr>
      </w:pPr>
      <w:r>
        <w:rPr>
          <w:b/>
          <w:bCs/>
          <w:sz w:val="24"/>
          <w:szCs w:val="24"/>
          <w:rtl/>
        </w:rPr>
        <w:t>י:</w:t>
      </w:r>
      <w:r>
        <w:rPr>
          <w:b/>
          <w:bCs/>
          <w:sz w:val="24"/>
          <w:szCs w:val="24"/>
          <w:rtl/>
        </w:rPr>
        <w:tab/>
        <w:t>כן.</w:t>
      </w:r>
    </w:p>
    <w:p w14:paraId="6E34CCA1" w14:textId="77777777" w:rsidR="007D5745" w:rsidRDefault="007D5745">
      <w:pPr>
        <w:spacing w:before="240"/>
        <w:ind w:left="570" w:firstLine="564"/>
        <w:rPr>
          <w:b/>
          <w:bCs/>
          <w:sz w:val="24"/>
          <w:szCs w:val="24"/>
          <w:rtl/>
        </w:rPr>
      </w:pPr>
      <w:r>
        <w:rPr>
          <w:b/>
          <w:bCs/>
          <w:sz w:val="24"/>
          <w:szCs w:val="24"/>
          <w:rtl/>
        </w:rPr>
        <w:t>ח:</w:t>
      </w:r>
      <w:r>
        <w:rPr>
          <w:b/>
          <w:bCs/>
          <w:sz w:val="24"/>
          <w:szCs w:val="24"/>
          <w:rtl/>
        </w:rPr>
        <w:tab/>
        <w:t>וכשאתם באים למשק חי, לחוג הזה,</w:t>
      </w:r>
    </w:p>
    <w:p w14:paraId="7A9B3DD0" w14:textId="77777777" w:rsidR="007D5745" w:rsidRDefault="007D5745">
      <w:pPr>
        <w:spacing w:before="240"/>
        <w:ind w:left="570" w:firstLine="564"/>
        <w:rPr>
          <w:b/>
          <w:bCs/>
          <w:sz w:val="24"/>
          <w:szCs w:val="24"/>
          <w:rtl/>
        </w:rPr>
      </w:pPr>
      <w:r>
        <w:rPr>
          <w:b/>
          <w:bCs/>
          <w:sz w:val="24"/>
          <w:szCs w:val="24"/>
          <w:rtl/>
        </w:rPr>
        <w:t>י:</w:t>
      </w:r>
      <w:r>
        <w:rPr>
          <w:b/>
          <w:bCs/>
          <w:sz w:val="24"/>
          <w:szCs w:val="24"/>
          <w:rtl/>
        </w:rPr>
        <w:tab/>
        <w:t>אני כבר לא בחוג הזה.</w:t>
      </w:r>
    </w:p>
    <w:p w14:paraId="309F422F" w14:textId="77777777" w:rsidR="007D5745" w:rsidRDefault="007D5745">
      <w:pPr>
        <w:spacing w:before="240"/>
        <w:ind w:left="570" w:firstLine="564"/>
        <w:rPr>
          <w:b/>
          <w:bCs/>
          <w:sz w:val="24"/>
          <w:szCs w:val="24"/>
          <w:rtl/>
        </w:rPr>
      </w:pPr>
      <w:r>
        <w:rPr>
          <w:b/>
          <w:bCs/>
          <w:sz w:val="24"/>
          <w:szCs w:val="24"/>
          <w:rtl/>
        </w:rPr>
        <w:t>ח:</w:t>
      </w:r>
      <w:r>
        <w:rPr>
          <w:b/>
          <w:bCs/>
          <w:sz w:val="24"/>
          <w:szCs w:val="24"/>
          <w:rtl/>
        </w:rPr>
        <w:tab/>
        <w:t>אה, את לא בחוג? היית פעם?</w:t>
      </w:r>
    </w:p>
    <w:p w14:paraId="68BAD505" w14:textId="77777777" w:rsidR="007D5745" w:rsidRDefault="007D5745">
      <w:pPr>
        <w:spacing w:before="240"/>
        <w:ind w:left="570" w:firstLine="564"/>
        <w:rPr>
          <w:b/>
          <w:bCs/>
          <w:sz w:val="24"/>
          <w:szCs w:val="24"/>
          <w:rtl/>
        </w:rPr>
      </w:pPr>
      <w:r>
        <w:rPr>
          <w:b/>
          <w:bCs/>
          <w:sz w:val="24"/>
          <w:szCs w:val="24"/>
          <w:rtl/>
        </w:rPr>
        <w:t>י:</w:t>
      </w:r>
      <w:r>
        <w:rPr>
          <w:b/>
          <w:bCs/>
          <w:sz w:val="24"/>
          <w:szCs w:val="24"/>
          <w:rtl/>
        </w:rPr>
        <w:tab/>
        <w:t>כן. הייתי בקבוצה אחרת. הייתי בקבוצה הראשונה, עכשיו אני ביהדות.</w:t>
      </w:r>
    </w:p>
    <w:p w14:paraId="628B19C0" w14:textId="77777777" w:rsidR="007D5745" w:rsidRDefault="007D5745">
      <w:pPr>
        <w:spacing w:before="240"/>
        <w:ind w:left="570" w:firstLine="564"/>
        <w:rPr>
          <w:b/>
          <w:bCs/>
          <w:sz w:val="24"/>
          <w:szCs w:val="24"/>
          <w:rtl/>
        </w:rPr>
      </w:pPr>
      <w:r>
        <w:rPr>
          <w:b/>
          <w:bCs/>
          <w:sz w:val="24"/>
          <w:szCs w:val="24"/>
          <w:rtl/>
        </w:rPr>
        <w:t>ח:</w:t>
      </w:r>
      <w:r>
        <w:rPr>
          <w:b/>
          <w:bCs/>
          <w:sz w:val="24"/>
          <w:szCs w:val="24"/>
          <w:rtl/>
        </w:rPr>
        <w:tab/>
        <w:t>וכשהיית בחוג הזה, היית רואה לפעמים שהם הולכים ביחד?</w:t>
      </w:r>
    </w:p>
    <w:p w14:paraId="0D67BB09" w14:textId="77777777" w:rsidR="007D5745" w:rsidRDefault="007D5745">
      <w:pPr>
        <w:spacing w:before="240"/>
        <w:ind w:left="570" w:firstLine="564"/>
        <w:rPr>
          <w:b/>
          <w:bCs/>
          <w:sz w:val="24"/>
          <w:szCs w:val="24"/>
          <w:rtl/>
        </w:rPr>
      </w:pPr>
      <w:r>
        <w:rPr>
          <w:b/>
          <w:bCs/>
          <w:sz w:val="24"/>
          <w:szCs w:val="24"/>
          <w:rtl/>
        </w:rPr>
        <w:t>י:</w:t>
      </w:r>
      <w:r>
        <w:rPr>
          <w:b/>
          <w:bCs/>
          <w:sz w:val="24"/>
          <w:szCs w:val="24"/>
          <w:rtl/>
        </w:rPr>
        <w:tab/>
        <w:t>היא לא היתה, היא היתה בינתיים ב...</w:t>
      </w:r>
    </w:p>
    <w:p w14:paraId="5F7F0B67" w14:textId="77777777" w:rsidR="007D5745" w:rsidRDefault="007D5745">
      <w:pPr>
        <w:spacing w:before="240"/>
        <w:ind w:left="570" w:firstLine="564"/>
        <w:rPr>
          <w:b/>
          <w:bCs/>
          <w:sz w:val="24"/>
          <w:szCs w:val="24"/>
          <w:rtl/>
        </w:rPr>
      </w:pPr>
      <w:r>
        <w:rPr>
          <w:b/>
          <w:bCs/>
          <w:sz w:val="24"/>
          <w:szCs w:val="24"/>
          <w:rtl/>
        </w:rPr>
        <w:t>ח:</w:t>
      </w:r>
      <w:r>
        <w:rPr>
          <w:b/>
          <w:bCs/>
          <w:sz w:val="24"/>
          <w:szCs w:val="24"/>
          <w:rtl/>
        </w:rPr>
        <w:tab/>
        <w:t xml:space="preserve">אה, לא הייתם ביחד אף פעם בחוג. </w:t>
      </w:r>
    </w:p>
    <w:p w14:paraId="27E56508" w14:textId="77777777" w:rsidR="007D5745" w:rsidRDefault="007D5745">
      <w:pPr>
        <w:ind w:left="1134"/>
        <w:rPr>
          <w:b/>
          <w:bCs/>
          <w:sz w:val="24"/>
          <w:szCs w:val="24"/>
          <w:rtl/>
        </w:rPr>
      </w:pPr>
      <w:r>
        <w:rPr>
          <w:b/>
          <w:bCs/>
          <w:sz w:val="24"/>
          <w:szCs w:val="24"/>
          <w:rtl/>
        </w:rPr>
        <w:t>י:</w:t>
      </w:r>
      <w:r>
        <w:rPr>
          <w:b/>
          <w:bCs/>
          <w:sz w:val="24"/>
          <w:szCs w:val="24"/>
          <w:rtl/>
        </w:rPr>
        <w:tab/>
        <w:t xml:space="preserve">תצ'. אנחנו בקבוצות. אני עם שירה והיא עם סמדר. אנחנו חבורה, כאילו </w:t>
      </w:r>
    </w:p>
    <w:p w14:paraId="2661ABFD" w14:textId="77777777" w:rsidR="007D5745" w:rsidRDefault="007D5745">
      <w:pPr>
        <w:ind w:left="1134" w:firstLine="567"/>
        <w:rPr>
          <w:b/>
          <w:bCs/>
          <w:sz w:val="24"/>
          <w:szCs w:val="24"/>
          <w:rtl/>
        </w:rPr>
      </w:pPr>
      <w:r>
        <w:rPr>
          <w:b/>
          <w:bCs/>
          <w:sz w:val="24"/>
          <w:szCs w:val="24"/>
          <w:rtl/>
        </w:rPr>
        <w:t>אנחנו חברות.</w:t>
      </w:r>
    </w:p>
    <w:p w14:paraId="0C0FD8B6" w14:textId="77777777" w:rsidR="007D5745" w:rsidRDefault="007D5745">
      <w:pPr>
        <w:spacing w:before="240"/>
        <w:ind w:left="570" w:firstLine="564"/>
        <w:rPr>
          <w:b/>
          <w:bCs/>
          <w:sz w:val="24"/>
          <w:szCs w:val="24"/>
          <w:rtl/>
        </w:rPr>
      </w:pPr>
      <w:r>
        <w:rPr>
          <w:b/>
          <w:bCs/>
          <w:sz w:val="24"/>
          <w:szCs w:val="24"/>
          <w:rtl/>
        </w:rPr>
        <w:t>ח:</w:t>
      </w:r>
      <w:r>
        <w:rPr>
          <w:b/>
          <w:bCs/>
          <w:sz w:val="24"/>
          <w:szCs w:val="24"/>
          <w:rtl/>
        </w:rPr>
        <w:tab/>
        <w:t>כן. את יודעת, שמעת אם קרה משהו גם עם עוד ילדות מהכיתה?</w:t>
      </w:r>
    </w:p>
    <w:p w14:paraId="56F982C0" w14:textId="77777777" w:rsidR="007D5745" w:rsidRDefault="007D5745">
      <w:pPr>
        <w:spacing w:before="240"/>
        <w:ind w:left="570" w:firstLine="564"/>
        <w:rPr>
          <w:b/>
          <w:bCs/>
          <w:sz w:val="24"/>
          <w:szCs w:val="24"/>
          <w:rtl/>
        </w:rPr>
      </w:pPr>
      <w:r>
        <w:rPr>
          <w:b/>
          <w:bCs/>
          <w:sz w:val="24"/>
          <w:szCs w:val="24"/>
          <w:rtl/>
        </w:rPr>
        <w:t>י:</w:t>
      </w:r>
      <w:r>
        <w:rPr>
          <w:b/>
          <w:bCs/>
          <w:sz w:val="24"/>
          <w:szCs w:val="24"/>
          <w:rtl/>
        </w:rPr>
        <w:tab/>
        <w:t>תצ'. רק היא.</w:t>
      </w:r>
    </w:p>
    <w:p w14:paraId="3D19E847" w14:textId="77777777" w:rsidR="007D5745" w:rsidRDefault="007D5745">
      <w:pPr>
        <w:spacing w:before="240"/>
        <w:ind w:left="570" w:firstLine="564"/>
        <w:rPr>
          <w:b/>
          <w:bCs/>
          <w:sz w:val="24"/>
          <w:szCs w:val="24"/>
          <w:rtl/>
        </w:rPr>
      </w:pPr>
      <w:r>
        <w:rPr>
          <w:b/>
          <w:bCs/>
          <w:sz w:val="24"/>
          <w:szCs w:val="24"/>
          <w:rtl/>
        </w:rPr>
        <w:t>ח:</w:t>
      </w:r>
      <w:r>
        <w:rPr>
          <w:b/>
          <w:bCs/>
          <w:sz w:val="24"/>
          <w:szCs w:val="24"/>
          <w:rtl/>
        </w:rPr>
        <w:tab/>
        <w:t>רק מ.?</w:t>
      </w:r>
    </w:p>
    <w:p w14:paraId="25F0AE2E" w14:textId="77777777" w:rsidR="007D5745" w:rsidRDefault="007D5745">
      <w:pPr>
        <w:ind w:left="1701" w:hanging="567"/>
        <w:rPr>
          <w:b/>
          <w:bCs/>
          <w:sz w:val="24"/>
          <w:szCs w:val="24"/>
          <w:rtl/>
        </w:rPr>
      </w:pPr>
      <w:r>
        <w:rPr>
          <w:b/>
          <w:bCs/>
          <w:sz w:val="24"/>
          <w:szCs w:val="24"/>
          <w:rtl/>
        </w:rPr>
        <w:t>י:</w:t>
      </w:r>
      <w:r>
        <w:rPr>
          <w:b/>
          <w:bCs/>
          <w:sz w:val="24"/>
          <w:szCs w:val="24"/>
          <w:rtl/>
        </w:rPr>
        <w:tab/>
        <w:t xml:space="preserve">כן. כי אם כבר אז הם מספרים לי או משהו ... אף אחד. גם אבא שלי לא </w:t>
      </w:r>
    </w:p>
    <w:p w14:paraId="1D56F201" w14:textId="77777777" w:rsidR="007D5745" w:rsidRDefault="007D5745">
      <w:pPr>
        <w:ind w:left="1701"/>
        <w:rPr>
          <w:b/>
          <w:bCs/>
          <w:sz w:val="24"/>
          <w:szCs w:val="24"/>
          <w:rtl/>
        </w:rPr>
      </w:pPr>
      <w:r>
        <w:rPr>
          <w:b/>
          <w:bCs/>
          <w:sz w:val="24"/>
          <w:szCs w:val="24"/>
          <w:rtl/>
        </w:rPr>
        <w:t xml:space="preserve">אוהב במיוחד ... הכי הוא מחבב את מ., אחר כך את מ., והיא לא אמרה שבטיול לדוגמא, היא פחדה אז הוא הלך איתה. אמרתי מאחורי, לא כל מיני פרטים."   (הדגשות - ב.א) . </w:t>
      </w:r>
    </w:p>
    <w:p w14:paraId="2B8EDB4B" w14:textId="77777777" w:rsidR="007D5745" w:rsidRDefault="007D5745">
      <w:pPr>
        <w:spacing w:before="240"/>
        <w:ind w:left="1134" w:firstLine="6"/>
        <w:rPr>
          <w:sz w:val="24"/>
          <w:szCs w:val="24"/>
          <w:rtl/>
        </w:rPr>
      </w:pPr>
      <w:r>
        <w:rPr>
          <w:sz w:val="24"/>
          <w:szCs w:val="24"/>
          <w:rtl/>
        </w:rPr>
        <w:t xml:space="preserve">חוקרת הילדים הביעה את דעתה שהילדה שהיתה תלמידת כתה ד', היתה נבונה וחביבה, וורבלית, בעלת יכולת ביטוי טובה, שיתפה פעולה ולא היה צורך לדובבה. </w:t>
      </w:r>
    </w:p>
    <w:p w14:paraId="227F984D" w14:textId="77777777" w:rsidR="007D5745" w:rsidRDefault="007D5745">
      <w:pPr>
        <w:spacing w:before="240"/>
        <w:ind w:left="567" w:firstLine="567"/>
        <w:rPr>
          <w:sz w:val="24"/>
          <w:szCs w:val="24"/>
          <w:rtl/>
        </w:rPr>
      </w:pPr>
      <w:r>
        <w:rPr>
          <w:sz w:val="24"/>
          <w:szCs w:val="24"/>
          <w:rtl/>
        </w:rPr>
        <w:t xml:space="preserve">התרשמה מעדותה כמהימנה. </w:t>
      </w:r>
    </w:p>
    <w:p w14:paraId="14028377" w14:textId="77777777" w:rsidR="007D5745" w:rsidRDefault="007D5745">
      <w:pPr>
        <w:spacing w:before="240"/>
        <w:ind w:left="1134"/>
        <w:rPr>
          <w:sz w:val="24"/>
          <w:szCs w:val="24"/>
          <w:rtl/>
        </w:rPr>
      </w:pPr>
      <w:r>
        <w:rPr>
          <w:sz w:val="24"/>
          <w:szCs w:val="24"/>
          <w:rtl/>
        </w:rPr>
        <w:t xml:space="preserve">הילדה אמרה כי לה עצמה לא קרה דבר עם אביה, ולא ראתה אותו עושה משהו לחברותיה, אך שמעה על כך ממ., לדעתה לא ניתן היה לעמת אותה עם דבריה של מ. לגבי ארוע בו היתה מ.א. נוכחת מאחר ומ. לא תיארה ארוע ברור. מ.א. לא נראתה כמנסה להסתיר אינפורמציה , דיברה בפתיחות וניכר עליה בלבול (ת5/). </w:t>
      </w:r>
    </w:p>
    <w:p w14:paraId="3F7A1644" w14:textId="77777777" w:rsidR="007D5745" w:rsidRDefault="007D5745">
      <w:pPr>
        <w:spacing w:before="240"/>
        <w:ind w:left="1134"/>
        <w:rPr>
          <w:sz w:val="24"/>
          <w:szCs w:val="24"/>
          <w:rtl/>
        </w:rPr>
      </w:pPr>
    </w:p>
    <w:p w14:paraId="49B504B8" w14:textId="77777777" w:rsidR="007D5745" w:rsidRDefault="007D5745">
      <w:pPr>
        <w:ind w:left="1134" w:hanging="567"/>
        <w:rPr>
          <w:sz w:val="24"/>
          <w:szCs w:val="24"/>
          <w:rtl/>
        </w:rPr>
      </w:pPr>
      <w:r>
        <w:rPr>
          <w:sz w:val="24"/>
          <w:szCs w:val="24"/>
          <w:rtl/>
        </w:rPr>
        <w:t>י.</w:t>
      </w:r>
      <w:r>
        <w:rPr>
          <w:sz w:val="24"/>
          <w:szCs w:val="24"/>
          <w:rtl/>
        </w:rPr>
        <w:tab/>
        <w:t xml:space="preserve">הנאשם נחקר במשטרה לראשונה ביום 27.2.96 (ת16/). בחקירתו הכחיש את דברי </w:t>
      </w:r>
    </w:p>
    <w:p w14:paraId="4082F4C4" w14:textId="77777777" w:rsidR="007D5745" w:rsidRDefault="007D5745">
      <w:pPr>
        <w:ind w:left="1134"/>
        <w:rPr>
          <w:sz w:val="24"/>
          <w:szCs w:val="24"/>
          <w:rtl/>
        </w:rPr>
      </w:pPr>
      <w:r>
        <w:rPr>
          <w:sz w:val="24"/>
          <w:szCs w:val="24"/>
          <w:rtl/>
        </w:rPr>
        <w:t xml:space="preserve">הילדות וטען שאין לכך כל קשר למציאות. </w:t>
      </w:r>
    </w:p>
    <w:p w14:paraId="7AF4C895" w14:textId="77777777" w:rsidR="007D5745" w:rsidRDefault="007D5745">
      <w:pPr>
        <w:spacing w:before="240"/>
        <w:ind w:left="1134"/>
        <w:rPr>
          <w:sz w:val="24"/>
          <w:szCs w:val="24"/>
          <w:rtl/>
        </w:rPr>
      </w:pPr>
      <w:r>
        <w:rPr>
          <w:sz w:val="24"/>
          <w:szCs w:val="24"/>
          <w:rtl/>
        </w:rPr>
        <w:t xml:space="preserve">הסבריו לתלונות הילדות היו שלעתים היה מטיל את מימיו בפינת החי בחוץ מאחורי הכלובים בוואדי, והיה מקרה בו הילדה מ.ב.ד. עברה ליד הכלוב כדי להחזיר ארנבת ויתכן שראתה אותו בעת שהטיל את מימיו. </w:t>
      </w:r>
    </w:p>
    <w:p w14:paraId="1BC003FA" w14:textId="77777777" w:rsidR="007D5745" w:rsidRDefault="007D5745">
      <w:pPr>
        <w:spacing w:before="240"/>
        <w:ind w:left="1134"/>
        <w:rPr>
          <w:sz w:val="24"/>
          <w:szCs w:val="24"/>
          <w:rtl/>
        </w:rPr>
      </w:pPr>
      <w:r>
        <w:rPr>
          <w:sz w:val="24"/>
          <w:szCs w:val="24"/>
          <w:rtl/>
        </w:rPr>
        <w:t xml:space="preserve">אפשרות נוספת שהוא העלה היתה שבליל שבת, כשבוע וחצי לפני מסירת ההודעה, היו הבת שלו מ.א. והילדה מ.ב.ד. ב"תורנות מפיות", ומ.ב.ד. קראה לבליטה של הלחמניה "בולבול". לדברי הנאשם הוא הסביר למ.ב.ד., ולבת שלו, שלא נאה לקרוא לכך "בולבול", והיא אמרה לו שכך קוראים לזה ההורים שלה. </w:t>
      </w:r>
    </w:p>
    <w:p w14:paraId="30654D70" w14:textId="77777777" w:rsidR="007D5745" w:rsidRDefault="007D5745">
      <w:pPr>
        <w:spacing w:before="240"/>
        <w:ind w:left="1134"/>
        <w:rPr>
          <w:sz w:val="24"/>
          <w:szCs w:val="24"/>
          <w:rtl/>
        </w:rPr>
      </w:pPr>
      <w:r>
        <w:rPr>
          <w:sz w:val="24"/>
          <w:szCs w:val="24"/>
          <w:rtl/>
        </w:rPr>
        <w:t xml:space="preserve">כמו כן, מסר שבליל שבת שקדם למסירת ההודעה, התארחה משפחת ב.ד. אצלם בבית, והילדה מ.ב.ד. ביקשה לאכול את החלק של הלחמניה "עם הבולבול". </w:t>
      </w:r>
    </w:p>
    <w:p w14:paraId="39587D55" w14:textId="77777777" w:rsidR="007D5745" w:rsidRDefault="007D5745">
      <w:pPr>
        <w:spacing w:before="240"/>
        <w:ind w:left="1134"/>
        <w:rPr>
          <w:sz w:val="24"/>
          <w:szCs w:val="24"/>
          <w:rtl/>
        </w:rPr>
      </w:pPr>
      <w:r>
        <w:rPr>
          <w:sz w:val="24"/>
          <w:szCs w:val="24"/>
          <w:rtl/>
        </w:rPr>
        <w:t>לדברי הנאשם יתכן שבעקבות אותן שיחות התגלגלו הדברים ובעקבותיהם הגיעו הילדות לידי הדברים עליהם סיפרו בחקירותיהן.</w:t>
      </w:r>
    </w:p>
    <w:p w14:paraId="12CCEFD6" w14:textId="77777777" w:rsidR="007D5745" w:rsidRDefault="007D5745">
      <w:pPr>
        <w:spacing w:before="240"/>
        <w:ind w:left="1134"/>
        <w:rPr>
          <w:sz w:val="24"/>
          <w:szCs w:val="24"/>
          <w:rtl/>
        </w:rPr>
      </w:pPr>
      <w:r>
        <w:rPr>
          <w:sz w:val="24"/>
          <w:szCs w:val="24"/>
          <w:rtl/>
        </w:rPr>
        <w:t xml:space="preserve">בתשובה לדברי החוקר שמחומר החקירה עולה שהוא נתן למ.ב.ד. ולבת שלו מ.א. לגעת לו באבר מינו, הכחיש את הדברים. </w:t>
      </w:r>
    </w:p>
    <w:p w14:paraId="5B19A2EE" w14:textId="77777777" w:rsidR="007D5745" w:rsidRDefault="007D5745">
      <w:pPr>
        <w:spacing w:before="240"/>
        <w:ind w:left="1134"/>
        <w:rPr>
          <w:sz w:val="24"/>
          <w:szCs w:val="24"/>
          <w:rtl/>
        </w:rPr>
      </w:pPr>
      <w:r>
        <w:rPr>
          <w:sz w:val="24"/>
          <w:szCs w:val="24"/>
          <w:rtl/>
        </w:rPr>
        <w:t xml:space="preserve">לשאלה אם הוא סבל לאחרונה מפצעים באבר המין אמר שאף פעם לא היו לו פצעים כאלו. </w:t>
      </w:r>
    </w:p>
    <w:p w14:paraId="018C7B87" w14:textId="77777777" w:rsidR="007D5745" w:rsidRDefault="007D5745">
      <w:pPr>
        <w:spacing w:before="240"/>
        <w:ind w:left="1134"/>
        <w:rPr>
          <w:sz w:val="24"/>
          <w:szCs w:val="24"/>
          <w:rtl/>
        </w:rPr>
      </w:pPr>
      <w:r>
        <w:rPr>
          <w:sz w:val="24"/>
          <w:szCs w:val="24"/>
          <w:rtl/>
        </w:rPr>
        <w:t xml:space="preserve">לשאלה האם היה מקרה שהוא נישק את הילדה ג.ש., השיב בחיוב ואמר שזה היה במסגרת שיעור עם ילדים אחרים, שהוא עובד עם ילדים, והוא נוהג לחבק אותם מתוך חום אבהי. </w:t>
      </w:r>
    </w:p>
    <w:p w14:paraId="056B8F36" w14:textId="77777777" w:rsidR="007D5745" w:rsidRDefault="007D5745">
      <w:pPr>
        <w:spacing w:before="240"/>
        <w:ind w:left="1134"/>
        <w:rPr>
          <w:sz w:val="24"/>
          <w:szCs w:val="24"/>
          <w:u w:val="single"/>
          <w:rtl/>
        </w:rPr>
      </w:pPr>
      <w:r>
        <w:rPr>
          <w:sz w:val="24"/>
          <w:szCs w:val="24"/>
          <w:u w:val="single"/>
          <w:rtl/>
        </w:rPr>
        <w:t xml:space="preserve">לשאלה אם הוא נהג להרים את ג. ולנשק אותה בפה, השיב בשלילה ואמר שהנשיקה היתה בלחי. </w:t>
      </w:r>
    </w:p>
    <w:p w14:paraId="0A61C1B2" w14:textId="77777777" w:rsidR="007D5745" w:rsidRDefault="007D5745">
      <w:pPr>
        <w:spacing w:before="240"/>
        <w:ind w:left="1134"/>
        <w:rPr>
          <w:sz w:val="24"/>
          <w:szCs w:val="24"/>
          <w:rtl/>
        </w:rPr>
      </w:pPr>
      <w:r>
        <w:rPr>
          <w:sz w:val="24"/>
          <w:szCs w:val="24"/>
          <w:rtl/>
        </w:rPr>
        <w:t xml:space="preserve">בחקירה נוספת מיום 17.4.96 (ת15/) נשאל הנאשם פעם נוספת ביחס לפצעים באבר המין, ואמר שלא ביצע כל טיפול בפצעים באבר המין ולא היו לו כל פצעים באבר המין. </w:t>
      </w:r>
    </w:p>
    <w:p w14:paraId="635075AE" w14:textId="77777777" w:rsidR="007D5745" w:rsidRDefault="007D5745">
      <w:pPr>
        <w:spacing w:before="240"/>
        <w:ind w:left="567" w:firstLine="567"/>
        <w:rPr>
          <w:sz w:val="24"/>
          <w:szCs w:val="24"/>
          <w:rtl/>
        </w:rPr>
      </w:pPr>
      <w:r>
        <w:rPr>
          <w:sz w:val="24"/>
          <w:szCs w:val="24"/>
          <w:rtl/>
        </w:rPr>
        <w:t xml:space="preserve">באותו יום מסר הנאשם אמרה נוספת בה ביקש למסור מספר דברים. </w:t>
      </w:r>
    </w:p>
    <w:p w14:paraId="20BF6EA2" w14:textId="77777777" w:rsidR="007D5745" w:rsidRDefault="007D5745">
      <w:pPr>
        <w:spacing w:before="240"/>
        <w:ind w:left="1134"/>
        <w:rPr>
          <w:sz w:val="24"/>
          <w:szCs w:val="24"/>
          <w:rtl/>
        </w:rPr>
      </w:pPr>
      <w:r>
        <w:rPr>
          <w:sz w:val="24"/>
          <w:szCs w:val="24"/>
          <w:rtl/>
        </w:rPr>
        <w:t>לדבריו, יומיים לפני שנודע על העלילה נגדו הוא ליווה את תלמידי כתה ד' לטיול, ובלטה העובדה שהילדה מ.ב.ד. היתה קרובה אליו בצורה בולטת, בליל שבת משפחתה התארחה אצלם, וביום ראשון לאחר מכן בעקבות ארוע שהיה כשלושה ימים לפני כן עם כלב התפתחה העלילה נשוא האישום.</w:t>
      </w:r>
    </w:p>
    <w:p w14:paraId="6B040169" w14:textId="77777777" w:rsidR="007D5745" w:rsidRDefault="007D5745">
      <w:pPr>
        <w:spacing w:before="240"/>
        <w:ind w:left="567" w:firstLine="567"/>
        <w:rPr>
          <w:sz w:val="24"/>
          <w:szCs w:val="24"/>
          <w:rtl/>
        </w:rPr>
      </w:pPr>
      <w:r>
        <w:rPr>
          <w:sz w:val="24"/>
          <w:szCs w:val="24"/>
          <w:rtl/>
        </w:rPr>
        <w:t xml:space="preserve">לדעתו הענין התפתח בדרך של השלכה. </w:t>
      </w:r>
    </w:p>
    <w:p w14:paraId="13B6FAB4" w14:textId="77777777" w:rsidR="007D5745" w:rsidRDefault="007D5745">
      <w:pPr>
        <w:spacing w:before="240"/>
        <w:ind w:left="567" w:firstLine="567"/>
        <w:rPr>
          <w:sz w:val="24"/>
          <w:szCs w:val="24"/>
          <w:rtl/>
        </w:rPr>
      </w:pPr>
      <w:r>
        <w:rPr>
          <w:sz w:val="24"/>
          <w:szCs w:val="24"/>
          <w:rtl/>
        </w:rPr>
        <w:t>כמו כן, מסר באמרתו שישנו חומר נוסף שהוא מעדיף לא לחשוף אותו באותו מועד.</w:t>
      </w:r>
    </w:p>
    <w:p w14:paraId="6DBC920C" w14:textId="77777777" w:rsidR="007D5745" w:rsidRDefault="007D5745">
      <w:pPr>
        <w:spacing w:before="240"/>
        <w:ind w:left="567" w:firstLine="567"/>
        <w:rPr>
          <w:sz w:val="24"/>
          <w:szCs w:val="24"/>
          <w:rtl/>
        </w:rPr>
      </w:pPr>
      <w:r>
        <w:rPr>
          <w:sz w:val="24"/>
          <w:szCs w:val="24"/>
          <w:rtl/>
        </w:rPr>
        <w:t>בקשר לכך אמר שיש לו עורך דין שמטפל בכך והוא מקבל ממנו הנחיות.</w:t>
      </w:r>
    </w:p>
    <w:p w14:paraId="763BBB36" w14:textId="77777777" w:rsidR="007D5745" w:rsidRDefault="007D5745">
      <w:pPr>
        <w:spacing w:before="240"/>
        <w:ind w:left="1134"/>
        <w:rPr>
          <w:sz w:val="24"/>
          <w:szCs w:val="24"/>
          <w:rtl/>
        </w:rPr>
      </w:pPr>
      <w:r>
        <w:rPr>
          <w:sz w:val="24"/>
          <w:szCs w:val="24"/>
          <w:rtl/>
        </w:rPr>
        <w:t>ביחס לארועים שיוחסו לו בקשר לבת שלו, אמר שזה קשקוש ולגבי ג.ש. אמר שאין לו מה להוסיף על דבריו הקודמים, פרט לכך שהמחנכת רוחמה וגם אמו של ג.ש אמרה לו דרך צד שלישי כי הם יודעים שמה שסיפרה ג.ש לא היה נכון.</w:t>
      </w:r>
    </w:p>
    <w:p w14:paraId="6C89F356" w14:textId="77777777" w:rsidR="007D5745" w:rsidRDefault="007D5745">
      <w:pPr>
        <w:spacing w:before="240"/>
        <w:ind w:left="1134"/>
        <w:rPr>
          <w:sz w:val="24"/>
          <w:szCs w:val="24"/>
          <w:rtl/>
        </w:rPr>
      </w:pPr>
      <w:r>
        <w:rPr>
          <w:sz w:val="24"/>
          <w:szCs w:val="24"/>
          <w:rtl/>
        </w:rPr>
        <w:t xml:space="preserve">ביחס לילדה ל.ג. אמר שהיא למדה אצלו בתחילת השנה בלבד, וכרגע היא נושלה  ממעמדה על ידי מ.ב.ד. כמי שהיתה במרכז העניינים, עקב הסיפור של מ.ב.ד, טענה שכל הסיפור עליו סיפרה מ.ב.ד היה איתה, ולא עם מ.ב.ד., ביחס לטענה שהוא נהג לחבק ולנשק את ג.ל., אמר שהיא היתה דוחה מבחינה ויזואלית, ו"אבוי ואבוי לנפשי לא - בחיים לא" (ת14/ב). </w:t>
      </w:r>
    </w:p>
    <w:p w14:paraId="034919AA" w14:textId="77777777" w:rsidR="007D5745" w:rsidRDefault="007D5745">
      <w:pPr>
        <w:spacing w:before="240"/>
        <w:ind w:left="567" w:firstLine="567"/>
        <w:rPr>
          <w:sz w:val="24"/>
          <w:szCs w:val="24"/>
          <w:rtl/>
        </w:rPr>
      </w:pPr>
      <w:r>
        <w:rPr>
          <w:sz w:val="24"/>
          <w:szCs w:val="24"/>
          <w:rtl/>
        </w:rPr>
        <w:t xml:space="preserve">בתאריך 25.9.96 נחקר הנאשם פעם נוספת במשטרה (ת14/א). </w:t>
      </w:r>
    </w:p>
    <w:p w14:paraId="266A4622" w14:textId="77777777" w:rsidR="007D5745" w:rsidRDefault="007D5745">
      <w:pPr>
        <w:spacing w:before="240"/>
        <w:ind w:left="1134"/>
        <w:rPr>
          <w:sz w:val="24"/>
          <w:szCs w:val="24"/>
          <w:rtl/>
        </w:rPr>
      </w:pPr>
      <w:r>
        <w:rPr>
          <w:sz w:val="24"/>
          <w:szCs w:val="24"/>
          <w:rtl/>
        </w:rPr>
        <w:t>באמרתו מסר שהיה לו קשר טוב עם משפחת ב.ד. הגב' ב.ד., אמרה שהיתה שמחה, אילו הנאשם, שהיה מוהל, היה עושה את ברית המילה לילד שנולד להם, אך בן זוגה שהיה בן עדות המזרח החליט לבחור במוהל אחר.</w:t>
      </w:r>
    </w:p>
    <w:p w14:paraId="561142BF" w14:textId="77777777" w:rsidR="007D5745" w:rsidRDefault="007D5745">
      <w:pPr>
        <w:spacing w:before="240"/>
        <w:ind w:left="1134"/>
        <w:rPr>
          <w:sz w:val="24"/>
          <w:szCs w:val="24"/>
          <w:rtl/>
        </w:rPr>
      </w:pPr>
      <w:r>
        <w:rPr>
          <w:sz w:val="24"/>
          <w:szCs w:val="24"/>
          <w:rtl/>
        </w:rPr>
        <w:t>הנאשם נכח בברית, ובעת שהמוהל טיפל בתינוק, הוא נתן הסברים לאם. לאחר שהמוהל עזב הוא ראה שהיה לילד דימום והוא טיפל בכך.</w:t>
      </w:r>
    </w:p>
    <w:p w14:paraId="6F3A734C" w14:textId="77777777" w:rsidR="007D5745" w:rsidRDefault="007D5745">
      <w:pPr>
        <w:spacing w:before="240"/>
        <w:ind w:left="1134"/>
        <w:rPr>
          <w:sz w:val="24"/>
          <w:szCs w:val="24"/>
          <w:rtl/>
        </w:rPr>
      </w:pPr>
      <w:r>
        <w:rPr>
          <w:sz w:val="24"/>
          <w:szCs w:val="24"/>
          <w:rtl/>
        </w:rPr>
        <w:t xml:space="preserve">בעת שהוא הסביר את הדברים לגב' ב.ד. נכחה במקום גם הילדה מ.ב.ד. ושמעה את ההסברים. </w:t>
      </w:r>
    </w:p>
    <w:p w14:paraId="3066299D" w14:textId="77777777" w:rsidR="007D5745" w:rsidRDefault="007D5745">
      <w:pPr>
        <w:spacing w:before="240"/>
        <w:ind w:left="1134"/>
        <w:rPr>
          <w:sz w:val="24"/>
          <w:szCs w:val="24"/>
          <w:rtl/>
        </w:rPr>
      </w:pPr>
      <w:r>
        <w:rPr>
          <w:sz w:val="24"/>
          <w:szCs w:val="24"/>
          <w:rtl/>
        </w:rPr>
        <w:t xml:space="preserve">באותו יום בשעה 14:35 נחקר הנאשם פעם נוספת לאחר שביקש למסור לחוקרים מספר דברים מיוזמתו לאחר שהתייעץ עם עורך דינו (ת14/). </w:t>
      </w:r>
    </w:p>
    <w:p w14:paraId="5A574161" w14:textId="77777777" w:rsidR="007D5745" w:rsidRDefault="007D5745">
      <w:pPr>
        <w:spacing w:before="240"/>
        <w:ind w:left="1134"/>
        <w:rPr>
          <w:sz w:val="24"/>
          <w:szCs w:val="24"/>
          <w:rtl/>
        </w:rPr>
      </w:pPr>
      <w:r>
        <w:rPr>
          <w:sz w:val="24"/>
          <w:szCs w:val="24"/>
          <w:rtl/>
        </w:rPr>
        <w:t>באמרתו מסר שההסברים שהסביר לא.ב.ד., לגבי הברית בנוכחות בתה מ.ב.ד, היו ביממה שלאחר הברית, הוא הסביר לה איך לבדוק את קשיות האבר, תוך כדי הדגמה על האצבע ועל התינוק, וההסבר השני היה לאחר הורדת התחבושת של הברית. הוא הסביר לה על מבנה הפצע, איך למרוח עליו משחה, ואיך לקלח את התינוק.</w:t>
      </w:r>
    </w:p>
    <w:p w14:paraId="6073FBCE" w14:textId="77777777" w:rsidR="007D5745" w:rsidRDefault="007D5745">
      <w:pPr>
        <w:spacing w:before="240"/>
        <w:ind w:left="1134"/>
        <w:rPr>
          <w:sz w:val="24"/>
          <w:szCs w:val="24"/>
          <w:rtl/>
        </w:rPr>
      </w:pPr>
      <w:r>
        <w:rPr>
          <w:sz w:val="24"/>
          <w:szCs w:val="24"/>
          <w:rtl/>
        </w:rPr>
        <w:t>בקשר לכך הוא ביקר בביתה של א.ב.ד., והילדה מ.ב.ד. נכחה בעת שהוא הסביר את הדברים לאמה.</w:t>
      </w:r>
    </w:p>
    <w:p w14:paraId="5C8FF84F" w14:textId="77777777" w:rsidR="007D5745" w:rsidRDefault="007D5745">
      <w:pPr>
        <w:spacing w:before="240"/>
        <w:ind w:left="567" w:firstLine="567"/>
        <w:rPr>
          <w:sz w:val="24"/>
          <w:szCs w:val="24"/>
          <w:rtl/>
        </w:rPr>
      </w:pPr>
      <w:r>
        <w:rPr>
          <w:sz w:val="24"/>
          <w:szCs w:val="24"/>
          <w:rtl/>
        </w:rPr>
        <w:t xml:space="preserve">כמו כן, הביעה הילדה התעניינות ביחס לתינוקות זכרים. </w:t>
      </w:r>
    </w:p>
    <w:p w14:paraId="1A35CCD0" w14:textId="77777777" w:rsidR="007D5745" w:rsidRDefault="007D5745">
      <w:pPr>
        <w:spacing w:before="240"/>
        <w:ind w:left="567" w:firstLine="567"/>
        <w:rPr>
          <w:sz w:val="24"/>
          <w:szCs w:val="24"/>
          <w:rtl/>
        </w:rPr>
      </w:pPr>
    </w:p>
    <w:p w14:paraId="1CFF006F" w14:textId="77777777" w:rsidR="007D5745" w:rsidRDefault="007D5745" w:rsidP="005C0339">
      <w:pPr>
        <w:ind w:left="1134" w:hanging="567"/>
        <w:rPr>
          <w:sz w:val="24"/>
          <w:szCs w:val="24"/>
          <w:rtl/>
        </w:rPr>
      </w:pPr>
      <w:r>
        <w:rPr>
          <w:sz w:val="24"/>
          <w:szCs w:val="24"/>
          <w:rtl/>
        </w:rPr>
        <w:t>יא.</w:t>
      </w:r>
      <w:r>
        <w:rPr>
          <w:sz w:val="24"/>
          <w:szCs w:val="24"/>
          <w:rtl/>
        </w:rPr>
        <w:tab/>
        <w:t>בתאריך 17.4.96 נחקרה במשטרה ר</w:t>
      </w:r>
      <w:r w:rsidR="005C0339">
        <w:rPr>
          <w:rFonts w:hint="cs"/>
          <w:sz w:val="24"/>
          <w:szCs w:val="24"/>
          <w:rtl/>
        </w:rPr>
        <w:t>.</w:t>
      </w:r>
      <w:r>
        <w:rPr>
          <w:sz w:val="24"/>
          <w:szCs w:val="24"/>
          <w:rtl/>
        </w:rPr>
        <w:t xml:space="preserve"> א</w:t>
      </w:r>
      <w:r w:rsidR="005C0339">
        <w:rPr>
          <w:rFonts w:hint="cs"/>
          <w:sz w:val="24"/>
          <w:szCs w:val="24"/>
          <w:rtl/>
        </w:rPr>
        <w:t>.</w:t>
      </w:r>
      <w:r>
        <w:rPr>
          <w:sz w:val="24"/>
          <w:szCs w:val="24"/>
          <w:rtl/>
        </w:rPr>
        <w:t xml:space="preserve">, מורה בבית הספר בו למדו </w:t>
      </w:r>
    </w:p>
    <w:p w14:paraId="7DC076FD" w14:textId="77777777" w:rsidR="007D5745" w:rsidRDefault="007D5745">
      <w:pPr>
        <w:ind w:left="1134"/>
        <w:rPr>
          <w:sz w:val="24"/>
          <w:szCs w:val="24"/>
          <w:rtl/>
        </w:rPr>
      </w:pPr>
      <w:r>
        <w:rPr>
          <w:sz w:val="24"/>
          <w:szCs w:val="24"/>
          <w:rtl/>
        </w:rPr>
        <w:t xml:space="preserve">המתלוננות והמחנכת של הילדות ג.ש. וג.ל. </w:t>
      </w:r>
    </w:p>
    <w:p w14:paraId="5BA1D1DA" w14:textId="77777777" w:rsidR="007D5745" w:rsidRDefault="007D5745">
      <w:pPr>
        <w:spacing w:before="240"/>
        <w:ind w:left="1134"/>
        <w:rPr>
          <w:sz w:val="24"/>
          <w:szCs w:val="24"/>
          <w:rtl/>
        </w:rPr>
      </w:pPr>
      <w:r>
        <w:rPr>
          <w:sz w:val="24"/>
          <w:szCs w:val="24"/>
          <w:rtl/>
        </w:rPr>
        <w:t>באמרתה מסרה שבחודשיים לפני כן שמעה מל.ג. ומג.ש. על מקרה שהנאשם הראה בכלוב הארנבות את אבר מינו לג.ש.</w:t>
      </w:r>
    </w:p>
    <w:p w14:paraId="69FC8178" w14:textId="77777777" w:rsidR="007D5745" w:rsidRDefault="007D5745">
      <w:pPr>
        <w:spacing w:before="240"/>
        <w:ind w:left="1134"/>
        <w:rPr>
          <w:sz w:val="24"/>
          <w:szCs w:val="24"/>
          <w:rtl/>
        </w:rPr>
      </w:pPr>
      <w:r>
        <w:rPr>
          <w:sz w:val="24"/>
          <w:szCs w:val="24"/>
          <w:rtl/>
        </w:rPr>
        <w:t xml:space="preserve">הנאשם ביקש ממנה שתביא את המפתחות לכלוב וכשהיא חזרה עם המפתחות הנאשם עמד במחסן כאשר אבר מינו היה חשוף, ג.ש. ראתה את אבר מינו זרקה את המפתחות וברחה. </w:t>
      </w:r>
    </w:p>
    <w:p w14:paraId="16FFBA4E" w14:textId="77777777" w:rsidR="007D5745" w:rsidRDefault="007D5745">
      <w:pPr>
        <w:spacing w:before="240"/>
        <w:ind w:left="1134"/>
        <w:rPr>
          <w:sz w:val="24"/>
          <w:szCs w:val="24"/>
          <w:rtl/>
        </w:rPr>
      </w:pPr>
      <w:r>
        <w:rPr>
          <w:sz w:val="24"/>
          <w:szCs w:val="24"/>
          <w:rtl/>
        </w:rPr>
        <w:t>באותו יום בו שמעה על הארוע האמור, סיפרה לה הילדה מ.ב.ד. שהיא תלמידה בכתה מקבילה שהנאשם הראה לה את אבר מינו מספר פעמים וביקש ממנה לגעת באבר המין.</w:t>
      </w:r>
    </w:p>
    <w:p w14:paraId="6B9AF06A" w14:textId="77777777" w:rsidR="007D5745" w:rsidRDefault="007D5745" w:rsidP="005C0339">
      <w:pPr>
        <w:spacing w:before="240"/>
        <w:ind w:left="1134"/>
        <w:rPr>
          <w:sz w:val="24"/>
          <w:szCs w:val="24"/>
          <w:rtl/>
        </w:rPr>
      </w:pPr>
      <w:r>
        <w:rPr>
          <w:sz w:val="24"/>
          <w:szCs w:val="24"/>
          <w:rtl/>
        </w:rPr>
        <w:t xml:space="preserve">באותו מועד נודע הדבר גם לפסיכולוגית, </w:t>
      </w:r>
      <w:r w:rsidR="005C0339">
        <w:rPr>
          <w:sz w:val="24"/>
          <w:szCs w:val="24"/>
          <w:rtl/>
        </w:rPr>
        <w:t>ד.</w:t>
      </w:r>
      <w:r>
        <w:rPr>
          <w:sz w:val="24"/>
          <w:szCs w:val="24"/>
          <w:rtl/>
        </w:rPr>
        <w:t xml:space="preserve"> </w:t>
      </w:r>
      <w:r w:rsidR="005C0339">
        <w:rPr>
          <w:sz w:val="24"/>
          <w:szCs w:val="24"/>
          <w:rtl/>
        </w:rPr>
        <w:t>ב.</w:t>
      </w:r>
      <w:r>
        <w:rPr>
          <w:sz w:val="24"/>
          <w:szCs w:val="24"/>
          <w:rtl/>
        </w:rPr>
        <w:t>, והיא (ר</w:t>
      </w:r>
      <w:r w:rsidR="005C0339">
        <w:rPr>
          <w:rFonts w:hint="cs"/>
          <w:sz w:val="24"/>
          <w:szCs w:val="24"/>
          <w:rtl/>
        </w:rPr>
        <w:t>.</w:t>
      </w:r>
      <w:r>
        <w:rPr>
          <w:sz w:val="24"/>
          <w:szCs w:val="24"/>
          <w:rtl/>
        </w:rPr>
        <w:t xml:space="preserve"> א</w:t>
      </w:r>
      <w:r w:rsidR="005C0339">
        <w:rPr>
          <w:rFonts w:hint="cs"/>
          <w:sz w:val="24"/>
          <w:szCs w:val="24"/>
          <w:rtl/>
        </w:rPr>
        <w:t>.</w:t>
      </w:r>
      <w:r>
        <w:rPr>
          <w:sz w:val="24"/>
          <w:szCs w:val="24"/>
          <w:rtl/>
        </w:rPr>
        <w:t xml:space="preserve">) סיפרה על כך למנהלת בית הספר. </w:t>
      </w:r>
    </w:p>
    <w:p w14:paraId="3206078C" w14:textId="77777777" w:rsidR="007D5745" w:rsidRDefault="007D5745">
      <w:pPr>
        <w:spacing w:before="240"/>
        <w:ind w:left="1134"/>
        <w:rPr>
          <w:sz w:val="24"/>
          <w:szCs w:val="24"/>
          <w:rtl/>
        </w:rPr>
      </w:pPr>
      <w:r>
        <w:rPr>
          <w:sz w:val="24"/>
          <w:szCs w:val="24"/>
          <w:rtl/>
        </w:rPr>
        <w:t xml:space="preserve">כמו כן, מסרה באמרתה שלנאשם היתה נטיה לחבק ולנשק את התלמידות, שהיא ראתה את הדבר מספר פעמים, אך לא ייחסה לכך בעיה. </w:t>
      </w:r>
    </w:p>
    <w:p w14:paraId="2C5C5536" w14:textId="77777777" w:rsidR="007D5745" w:rsidRDefault="007D5745">
      <w:pPr>
        <w:spacing w:before="240"/>
        <w:ind w:left="567" w:firstLine="567"/>
        <w:rPr>
          <w:sz w:val="24"/>
          <w:szCs w:val="24"/>
          <w:rtl/>
        </w:rPr>
      </w:pPr>
      <w:r>
        <w:rPr>
          <w:sz w:val="24"/>
          <w:szCs w:val="24"/>
          <w:rtl/>
        </w:rPr>
        <w:t>בעדותה בבית המשפט חזרה על אותם הדברים.</w:t>
      </w:r>
    </w:p>
    <w:p w14:paraId="6D3DB9CD" w14:textId="77777777" w:rsidR="007D5745" w:rsidRDefault="007D5745">
      <w:pPr>
        <w:spacing w:before="240"/>
        <w:ind w:left="1134"/>
        <w:rPr>
          <w:sz w:val="24"/>
          <w:szCs w:val="24"/>
          <w:rtl/>
        </w:rPr>
      </w:pPr>
      <w:r>
        <w:rPr>
          <w:sz w:val="24"/>
          <w:szCs w:val="24"/>
          <w:rtl/>
        </w:rPr>
        <w:t xml:space="preserve">בעדותה לא זכרה מקרה שארע ביום 25.2.96 בו סרבה ילדה בשם א. ללכת לחוג של הנאשם מפני שהוא היכה את אחיה בענין הכלב (עמ' 5-9). </w:t>
      </w:r>
    </w:p>
    <w:p w14:paraId="740DEEB9" w14:textId="77777777" w:rsidR="007D5745" w:rsidRDefault="007D5745">
      <w:pPr>
        <w:spacing w:before="240"/>
        <w:ind w:left="1134"/>
        <w:rPr>
          <w:sz w:val="24"/>
          <w:szCs w:val="24"/>
          <w:rtl/>
        </w:rPr>
      </w:pPr>
    </w:p>
    <w:p w14:paraId="558C15C8" w14:textId="77777777" w:rsidR="007D5745" w:rsidRDefault="007D5745">
      <w:pPr>
        <w:ind w:left="1134" w:hanging="567"/>
        <w:rPr>
          <w:sz w:val="24"/>
          <w:szCs w:val="24"/>
          <w:rtl/>
        </w:rPr>
      </w:pPr>
      <w:r>
        <w:rPr>
          <w:sz w:val="24"/>
          <w:szCs w:val="24"/>
          <w:rtl/>
        </w:rPr>
        <w:t>יב.</w:t>
      </w:r>
      <w:r>
        <w:rPr>
          <w:sz w:val="24"/>
          <w:szCs w:val="24"/>
          <w:rtl/>
        </w:rPr>
        <w:tab/>
        <w:t xml:space="preserve">חוקרת הילדים אביטל ברגמן חזרה בעדותה בבית המשפט על העמדה שיש לקבל </w:t>
      </w:r>
    </w:p>
    <w:p w14:paraId="7A2C8D1E" w14:textId="77777777" w:rsidR="007D5745" w:rsidRDefault="007D5745">
      <w:pPr>
        <w:ind w:left="567" w:firstLine="567"/>
        <w:rPr>
          <w:sz w:val="24"/>
          <w:szCs w:val="24"/>
          <w:rtl/>
        </w:rPr>
      </w:pPr>
      <w:r>
        <w:rPr>
          <w:sz w:val="24"/>
          <w:szCs w:val="24"/>
          <w:rtl/>
        </w:rPr>
        <w:t xml:space="preserve">את  גרסת הילדות כמהימנה. </w:t>
      </w:r>
    </w:p>
    <w:p w14:paraId="1A2EB495" w14:textId="77777777" w:rsidR="007D5745" w:rsidRDefault="007D5745">
      <w:pPr>
        <w:spacing w:before="240"/>
        <w:ind w:left="1134"/>
        <w:rPr>
          <w:sz w:val="24"/>
          <w:szCs w:val="24"/>
          <w:rtl/>
        </w:rPr>
      </w:pPr>
      <w:r>
        <w:rPr>
          <w:sz w:val="24"/>
          <w:szCs w:val="24"/>
          <w:rtl/>
        </w:rPr>
        <w:t>לשאלת ב"כ הנאשם איך מתיישבת גרסתה של ל.ג., שמ.ב.ד. וג.ש. סיפרו לה על מעשים שנעשו בהם בחוג לפני שנעשו לה הדברים, בעוד שהיא השתתפה בחוג בשליש הראשון ומ.ב.ד. וג.ש. השתתפו בחוג בשליש השני, השיבה, שלא ידעה על כך במועד החקירה, ולו ידעה על כך יתכן שהיתה מציגה לילדות שאלות בקשר לכך, אך אינה סבורה שעליה לשנות את חוות דעתה מסיבה זאת.</w:t>
      </w:r>
    </w:p>
    <w:p w14:paraId="0CD27533" w14:textId="77777777" w:rsidR="007D5745" w:rsidRDefault="007D5745">
      <w:pPr>
        <w:spacing w:before="240"/>
        <w:ind w:left="1134"/>
        <w:rPr>
          <w:sz w:val="24"/>
          <w:szCs w:val="24"/>
          <w:rtl/>
        </w:rPr>
      </w:pPr>
      <w:r>
        <w:rPr>
          <w:sz w:val="24"/>
          <w:szCs w:val="24"/>
          <w:rtl/>
        </w:rPr>
        <w:t>ביחס לעובדה של.ג. סיפרה על פצעים שיש לנאשם באבר מינו, עובדה שהובררה כבלתי נכונה לטענת הנאשם, אמרה החוקרת שגם בכך אין כדי לשנות את חוות דעתה, הואיל וייתכן שהנאשם דיבר על פצעים גם אם לא היו לו פצעים, או שהילדה ראתה דבר שנראה לה כפצעים אף אם לא היה מדובר בפצעים.</w:t>
      </w:r>
    </w:p>
    <w:p w14:paraId="00E6DA6E" w14:textId="77777777" w:rsidR="007D5745" w:rsidRDefault="007D5745">
      <w:pPr>
        <w:spacing w:before="240"/>
        <w:ind w:left="1134"/>
        <w:rPr>
          <w:sz w:val="24"/>
          <w:szCs w:val="24"/>
          <w:rtl/>
        </w:rPr>
      </w:pPr>
      <w:r>
        <w:rPr>
          <w:sz w:val="24"/>
          <w:szCs w:val="24"/>
          <w:rtl/>
        </w:rPr>
        <w:t xml:space="preserve">לגבי הטענה שיש סתירה בין עדותה של מ.ב.ד. ביחס לארועים שהיו בבית הנאשם בנוכחות הבת של הנאשם, ובין עדותה של בתו של הנאשם מ.א. שלא אישרה את הדברים, אמרה החוקרת שאין ללמוד מטענה זאת על חוסר מהימנותה של מ.ב.ד. לגבי יתר הארועים, אף שגם עדותה של מ.א. בתו של הנאשם נראית לה מהימנה. מבחינה זאת נראה לה שהתיאור של מ.ב.ד. ביחס לארוע בביתו של הנאשם היה תיאור כללי ואין ללמוד מדבריה ביחס לארוע זה על העדר מהימנותה לגבי הארועים האחרים. </w:t>
      </w:r>
    </w:p>
    <w:p w14:paraId="33566A94" w14:textId="77777777" w:rsidR="007D5745" w:rsidRDefault="007D5745">
      <w:pPr>
        <w:spacing w:before="240"/>
        <w:ind w:left="1134"/>
        <w:rPr>
          <w:sz w:val="24"/>
          <w:szCs w:val="24"/>
          <w:rtl/>
        </w:rPr>
      </w:pPr>
      <w:r>
        <w:rPr>
          <w:sz w:val="24"/>
          <w:szCs w:val="24"/>
          <w:rtl/>
        </w:rPr>
        <w:t>כמו כן, נראה לחוקרת כי אין בעובדה שג.ש. ול.ג. היו בחוגים שונים כדי ללמד על העדר מהימנותה של ל.ג. בכך שאמרה לנאשם לפי גרסתה בעת שהחזירה לנאשם את המפתחות של.ג. ממתינה לה.</w:t>
      </w:r>
    </w:p>
    <w:p w14:paraId="15438796" w14:textId="77777777" w:rsidR="007D5745" w:rsidRDefault="007D5745">
      <w:pPr>
        <w:spacing w:before="240"/>
        <w:ind w:left="567" w:firstLine="567"/>
        <w:rPr>
          <w:sz w:val="24"/>
          <w:szCs w:val="24"/>
          <w:rtl/>
        </w:rPr>
      </w:pPr>
      <w:r>
        <w:rPr>
          <w:sz w:val="24"/>
          <w:szCs w:val="24"/>
          <w:rtl/>
        </w:rPr>
        <w:t>גם לאחר השאלות שהוצגו לה ביחס לג.ש. היתה החוקרת בדעה שעדותה מהימנה.</w:t>
      </w:r>
    </w:p>
    <w:p w14:paraId="5AB53FF9" w14:textId="77777777" w:rsidR="007D5745" w:rsidRDefault="007D5745">
      <w:pPr>
        <w:spacing w:before="240"/>
        <w:ind w:left="567" w:firstLine="567"/>
        <w:rPr>
          <w:sz w:val="24"/>
          <w:szCs w:val="24"/>
          <w:rtl/>
        </w:rPr>
      </w:pPr>
      <w:r>
        <w:rPr>
          <w:sz w:val="24"/>
          <w:szCs w:val="24"/>
          <w:rtl/>
        </w:rPr>
        <w:t xml:space="preserve">לדעתה ילדים יכולים לבלבל בין ארועים דומים. </w:t>
      </w:r>
    </w:p>
    <w:p w14:paraId="766417AC" w14:textId="77777777" w:rsidR="007D5745" w:rsidRDefault="007D5745">
      <w:pPr>
        <w:spacing w:before="240"/>
        <w:ind w:left="1134"/>
        <w:rPr>
          <w:sz w:val="24"/>
          <w:szCs w:val="24"/>
          <w:rtl/>
        </w:rPr>
      </w:pPr>
      <w:r>
        <w:rPr>
          <w:sz w:val="24"/>
          <w:szCs w:val="24"/>
          <w:rtl/>
        </w:rPr>
        <w:t xml:space="preserve">לדעת החוקרת יש משמעות לעובדה שג.ש. הבחינה בין נשיקות וחיבוקים ובין מעשים שיש בהם היבט מיני (עמ' 9-23). </w:t>
      </w:r>
    </w:p>
    <w:p w14:paraId="78ED0C54" w14:textId="77777777" w:rsidR="007D5745" w:rsidRDefault="007D5745">
      <w:pPr>
        <w:spacing w:before="240"/>
        <w:ind w:left="1134"/>
        <w:rPr>
          <w:sz w:val="24"/>
          <w:szCs w:val="24"/>
          <w:rtl/>
        </w:rPr>
      </w:pPr>
      <w:r>
        <w:rPr>
          <w:sz w:val="24"/>
          <w:szCs w:val="24"/>
          <w:rtl/>
        </w:rPr>
        <w:br w:type="page"/>
      </w:r>
    </w:p>
    <w:p w14:paraId="38FEF39E" w14:textId="77777777" w:rsidR="007D5745" w:rsidRDefault="007D5745">
      <w:pPr>
        <w:ind w:left="1134" w:hanging="567"/>
        <w:rPr>
          <w:sz w:val="24"/>
          <w:szCs w:val="24"/>
          <w:rtl/>
        </w:rPr>
      </w:pPr>
      <w:r>
        <w:rPr>
          <w:sz w:val="24"/>
          <w:szCs w:val="24"/>
          <w:rtl/>
        </w:rPr>
        <w:t>יג.</w:t>
      </w:r>
      <w:r>
        <w:rPr>
          <w:sz w:val="24"/>
          <w:szCs w:val="24"/>
          <w:rtl/>
        </w:rPr>
        <w:tab/>
        <w:t xml:space="preserve">בעדותו בבית המשפט חזר הנאשם על עיקרי הדברים שנמסרו בהודעותיו במשטרה, </w:t>
      </w:r>
    </w:p>
    <w:p w14:paraId="27D4CD0A" w14:textId="77777777" w:rsidR="007D5745" w:rsidRDefault="007D5745">
      <w:pPr>
        <w:ind w:left="567" w:firstLine="567"/>
        <w:rPr>
          <w:sz w:val="24"/>
          <w:szCs w:val="24"/>
          <w:rtl/>
        </w:rPr>
      </w:pPr>
      <w:r>
        <w:rPr>
          <w:sz w:val="24"/>
          <w:szCs w:val="24"/>
          <w:rtl/>
        </w:rPr>
        <w:t>שעיקרם הכחשת גרסאות הילדות ביחס לארועים המיניים שיוחסו לו.</w:t>
      </w:r>
    </w:p>
    <w:p w14:paraId="29CACDE7" w14:textId="77777777" w:rsidR="007D5745" w:rsidRDefault="007D5745" w:rsidP="00CB1702">
      <w:pPr>
        <w:spacing w:before="240"/>
        <w:ind w:left="567" w:firstLine="567"/>
        <w:rPr>
          <w:sz w:val="24"/>
          <w:szCs w:val="24"/>
          <w:rtl/>
        </w:rPr>
      </w:pPr>
      <w:r>
        <w:rPr>
          <w:sz w:val="24"/>
          <w:szCs w:val="24"/>
          <w:rtl/>
        </w:rPr>
        <w:t>הוא הכחיש כי אמר לנ</w:t>
      </w:r>
      <w:r w:rsidR="00CB1702">
        <w:rPr>
          <w:rFonts w:hint="cs"/>
          <w:sz w:val="24"/>
          <w:szCs w:val="24"/>
          <w:rtl/>
        </w:rPr>
        <w:t>.</w:t>
      </w:r>
      <w:r>
        <w:rPr>
          <w:sz w:val="24"/>
          <w:szCs w:val="24"/>
          <w:rtl/>
        </w:rPr>
        <w:t xml:space="preserve"> א</w:t>
      </w:r>
      <w:r w:rsidR="00CB1702">
        <w:rPr>
          <w:rFonts w:hint="cs"/>
          <w:sz w:val="24"/>
          <w:szCs w:val="24"/>
          <w:rtl/>
        </w:rPr>
        <w:t>.</w:t>
      </w:r>
      <w:r>
        <w:rPr>
          <w:sz w:val="24"/>
          <w:szCs w:val="24"/>
          <w:rtl/>
        </w:rPr>
        <w:t xml:space="preserve"> כי נהג לנשק תלמידות בכלל או את ג.ש. בפה.</w:t>
      </w:r>
    </w:p>
    <w:p w14:paraId="6449E584" w14:textId="77777777" w:rsidR="007D5745" w:rsidRDefault="007D5745">
      <w:pPr>
        <w:spacing w:before="240"/>
        <w:ind w:left="1134"/>
        <w:rPr>
          <w:sz w:val="24"/>
          <w:szCs w:val="24"/>
          <w:rtl/>
        </w:rPr>
      </w:pPr>
      <w:r>
        <w:rPr>
          <w:sz w:val="24"/>
          <w:szCs w:val="24"/>
          <w:rtl/>
        </w:rPr>
        <w:t xml:space="preserve">כמו כן, הכחיש כי הוא הסתובב ערום בבית בנוכחות בתו או בנוכחות מ.ב.ד., ואמר שהוא הסתובב בבית עם מכנסיים קצרים. </w:t>
      </w:r>
    </w:p>
    <w:p w14:paraId="01F6E78D" w14:textId="77777777" w:rsidR="007D5745" w:rsidRDefault="007D5745">
      <w:pPr>
        <w:spacing w:before="240"/>
        <w:ind w:left="1134"/>
        <w:rPr>
          <w:sz w:val="24"/>
          <w:szCs w:val="24"/>
          <w:rtl/>
        </w:rPr>
      </w:pPr>
      <w:r>
        <w:rPr>
          <w:sz w:val="24"/>
          <w:szCs w:val="24"/>
          <w:rtl/>
        </w:rPr>
        <w:t xml:space="preserve">בעדותו טען שהיה מקרה בו היכה ילד שהשתולל בפינת החי בכתפו ואחותו של אותו ילד אמרה שהיא לא רוצה לבוא לחוג של הנאשם, דבר שיכול היה לגרום להיווצרות העלילה, וכן שהיה פיגוע טרור באותו יום, דבר שגרם לסערת רוחות, וגם עובדה זאת היתה יכולה להשפיע על היווצרות העלילה נגדו. </w:t>
      </w:r>
    </w:p>
    <w:p w14:paraId="781DC397" w14:textId="77777777" w:rsidR="007D5745" w:rsidRDefault="007D5745">
      <w:pPr>
        <w:spacing w:before="240"/>
        <w:ind w:left="1134"/>
        <w:rPr>
          <w:sz w:val="24"/>
          <w:szCs w:val="24"/>
          <w:rtl/>
        </w:rPr>
      </w:pPr>
      <w:r>
        <w:rPr>
          <w:sz w:val="24"/>
          <w:szCs w:val="24"/>
          <w:rtl/>
        </w:rPr>
        <w:t>כמו כן, הוא הציג מסמכים נ3/ ונ4/ על מנת להראות של.ג. השתתפה בחוג בשליש הראשון שהסתיים ביום 10.12.95 ומ.ב.ד. וג.ש. השתתפו בחוג בשליש השני שהתחיל ב31.12.95- (עמ' 55-83), והציג מסמכים רפואיים על מנת להראות שלא היו לו פצעים באבר המין.</w:t>
      </w:r>
    </w:p>
    <w:p w14:paraId="28E580FA" w14:textId="77777777" w:rsidR="007D5745" w:rsidRDefault="007D5745">
      <w:pPr>
        <w:spacing w:before="240"/>
        <w:rPr>
          <w:sz w:val="24"/>
          <w:szCs w:val="24"/>
          <w:rtl/>
        </w:rPr>
      </w:pPr>
      <w:r>
        <w:rPr>
          <w:sz w:val="24"/>
          <w:szCs w:val="24"/>
          <w:rtl/>
        </w:rPr>
        <w:t>5.</w:t>
      </w:r>
      <w:r>
        <w:rPr>
          <w:sz w:val="24"/>
          <w:szCs w:val="24"/>
          <w:rtl/>
        </w:rPr>
        <w:tab/>
        <w:t xml:space="preserve">לטענת ב"כ המאשימה: </w:t>
      </w:r>
    </w:p>
    <w:p w14:paraId="0791D0D0" w14:textId="77777777" w:rsidR="007D5745" w:rsidRDefault="007D5745">
      <w:pPr>
        <w:spacing w:before="240"/>
        <w:ind w:left="91"/>
        <w:rPr>
          <w:sz w:val="24"/>
          <w:szCs w:val="24"/>
          <w:rtl/>
        </w:rPr>
      </w:pPr>
      <w:r>
        <w:rPr>
          <w:sz w:val="24"/>
          <w:szCs w:val="24"/>
          <w:rtl/>
        </w:rPr>
        <w:tab/>
        <w:t>א.</w:t>
      </w:r>
      <w:r>
        <w:rPr>
          <w:sz w:val="24"/>
          <w:szCs w:val="24"/>
          <w:rtl/>
        </w:rPr>
        <w:tab/>
        <w:t xml:space="preserve">יש לקבל את גרסת המתלוננות כמהימנה מהנימוקים הבאים: </w:t>
      </w:r>
    </w:p>
    <w:p w14:paraId="000474D0" w14:textId="77777777" w:rsidR="007D5745" w:rsidRDefault="007D5745">
      <w:pPr>
        <w:ind w:left="1134" w:hanging="567"/>
        <w:rPr>
          <w:sz w:val="24"/>
          <w:szCs w:val="24"/>
          <w:rtl/>
        </w:rPr>
      </w:pPr>
      <w:r>
        <w:rPr>
          <w:sz w:val="24"/>
          <w:szCs w:val="24"/>
          <w:rtl/>
        </w:rPr>
        <w:tab/>
        <w:t>1)</w:t>
      </w:r>
      <w:r>
        <w:rPr>
          <w:sz w:val="24"/>
          <w:szCs w:val="24"/>
          <w:rtl/>
        </w:rPr>
        <w:tab/>
        <w:t xml:space="preserve">קיים דמיון בין גרסאות המתלוננות ביחס לאופן ביצוע העבירות, כאשר </w:t>
      </w:r>
    </w:p>
    <w:p w14:paraId="4601FA59" w14:textId="77777777" w:rsidR="007D5745" w:rsidRDefault="007D5745">
      <w:pPr>
        <w:ind w:left="1701"/>
        <w:rPr>
          <w:sz w:val="24"/>
          <w:szCs w:val="24"/>
          <w:rtl/>
        </w:rPr>
      </w:pPr>
      <w:r>
        <w:rPr>
          <w:sz w:val="24"/>
          <w:szCs w:val="24"/>
          <w:rtl/>
        </w:rPr>
        <w:t xml:space="preserve">עבירות מבוצעות ברובן כחלק מהשיעור או כהמשך של השיעור, וההסברים שנותן הנאשם למתלוננות, כמו הפצעים באבר המין או ההשוואה בין אבר המין והבליטה שבלחמניה. </w:t>
      </w:r>
    </w:p>
    <w:p w14:paraId="54EDF74F" w14:textId="77777777" w:rsidR="007D5745" w:rsidRDefault="007D5745">
      <w:pPr>
        <w:spacing w:before="240"/>
        <w:ind w:left="91"/>
        <w:rPr>
          <w:sz w:val="24"/>
          <w:szCs w:val="24"/>
          <w:rtl/>
        </w:rPr>
      </w:pPr>
      <w:r>
        <w:rPr>
          <w:sz w:val="24"/>
          <w:szCs w:val="24"/>
          <w:rtl/>
        </w:rPr>
        <w:tab/>
      </w:r>
      <w:r>
        <w:rPr>
          <w:sz w:val="24"/>
          <w:szCs w:val="24"/>
          <w:rtl/>
        </w:rPr>
        <w:tab/>
        <w:t>2)</w:t>
      </w:r>
      <w:r>
        <w:rPr>
          <w:sz w:val="24"/>
          <w:szCs w:val="24"/>
          <w:rtl/>
        </w:rPr>
        <w:tab/>
        <w:t>יש לקבל את התרשמות חוקרת הילדים ממהימנותן של המתלוננות.</w:t>
      </w:r>
    </w:p>
    <w:p w14:paraId="48356445" w14:textId="77777777" w:rsidR="007D5745" w:rsidRDefault="007D5745">
      <w:pPr>
        <w:ind w:left="1134" w:hanging="567"/>
        <w:rPr>
          <w:sz w:val="24"/>
          <w:szCs w:val="24"/>
          <w:rtl/>
        </w:rPr>
      </w:pPr>
      <w:r>
        <w:rPr>
          <w:sz w:val="24"/>
          <w:szCs w:val="24"/>
          <w:rtl/>
        </w:rPr>
        <w:tab/>
        <w:t>3)</w:t>
      </w:r>
      <w:r>
        <w:rPr>
          <w:sz w:val="24"/>
          <w:szCs w:val="24"/>
          <w:rtl/>
        </w:rPr>
        <w:tab/>
        <w:t xml:space="preserve">הסברו של הנאשם ביחס להסברים שנתן לא.ב.ד., אמה של מ.ב.ד. בנוכחות </w:t>
      </w:r>
    </w:p>
    <w:p w14:paraId="43548B59" w14:textId="77777777" w:rsidR="007D5745" w:rsidRDefault="007D5745">
      <w:pPr>
        <w:ind w:left="1701"/>
        <w:rPr>
          <w:sz w:val="24"/>
          <w:szCs w:val="24"/>
          <w:rtl/>
        </w:rPr>
      </w:pPr>
      <w:r>
        <w:rPr>
          <w:sz w:val="24"/>
          <w:szCs w:val="24"/>
          <w:rtl/>
        </w:rPr>
        <w:t>מ.ב.ד., והסברו ביחס לדבריה של מ.ב.ד. ביחס להשוואה בין אבר המין ובין הבליטה של הלחמניה, נשלל על ידי אמה של מ.ב.ד. בעדותה.</w:t>
      </w:r>
    </w:p>
    <w:p w14:paraId="1D72BED5" w14:textId="77777777" w:rsidR="007D5745" w:rsidRDefault="007D5745">
      <w:pPr>
        <w:ind w:left="1134" w:hanging="567"/>
        <w:rPr>
          <w:sz w:val="24"/>
          <w:szCs w:val="24"/>
          <w:rtl/>
        </w:rPr>
      </w:pPr>
      <w:r>
        <w:rPr>
          <w:sz w:val="24"/>
          <w:szCs w:val="24"/>
          <w:rtl/>
        </w:rPr>
        <w:tab/>
        <w:t>4)</w:t>
      </w:r>
      <w:r>
        <w:rPr>
          <w:sz w:val="24"/>
          <w:szCs w:val="24"/>
          <w:rtl/>
        </w:rPr>
        <w:tab/>
        <w:t xml:space="preserve">אין לשלול אפשרות שמ.ב.ד. וג.ש. סיפרו לל.ג. על הארועים לאחר של.ג. </w:t>
      </w:r>
    </w:p>
    <w:p w14:paraId="560FC1A0" w14:textId="77777777" w:rsidR="007D5745" w:rsidRDefault="007D5745">
      <w:pPr>
        <w:ind w:left="1701"/>
        <w:rPr>
          <w:sz w:val="24"/>
          <w:szCs w:val="24"/>
          <w:rtl/>
        </w:rPr>
      </w:pPr>
      <w:r>
        <w:rPr>
          <w:sz w:val="24"/>
          <w:szCs w:val="24"/>
          <w:rtl/>
        </w:rPr>
        <w:t xml:space="preserve">סיימה את השתתפותה בחוג בשליש הראשון, גם אם מ.ב.ד. וג.ש. היו בחוג בשליש השני. </w:t>
      </w:r>
    </w:p>
    <w:p w14:paraId="35840592" w14:textId="77777777" w:rsidR="007D5745" w:rsidRDefault="007D5745">
      <w:pPr>
        <w:ind w:left="1701"/>
        <w:rPr>
          <w:sz w:val="24"/>
          <w:szCs w:val="24"/>
          <w:rtl/>
        </w:rPr>
      </w:pPr>
    </w:p>
    <w:p w14:paraId="24D681D7" w14:textId="77777777" w:rsidR="007D5745" w:rsidRDefault="007D5745">
      <w:pPr>
        <w:ind w:left="1134" w:hanging="567"/>
        <w:rPr>
          <w:sz w:val="24"/>
          <w:szCs w:val="24"/>
          <w:rtl/>
        </w:rPr>
      </w:pPr>
      <w:r>
        <w:rPr>
          <w:sz w:val="24"/>
          <w:szCs w:val="24"/>
          <w:rtl/>
        </w:rPr>
        <w:tab/>
        <w:t>5)</w:t>
      </w:r>
      <w:r>
        <w:rPr>
          <w:sz w:val="24"/>
          <w:szCs w:val="24"/>
          <w:rtl/>
        </w:rPr>
        <w:tab/>
        <w:t xml:space="preserve">לגבי הסתירה בין עדויותיהן של מ.ב.ד. ושל מ.א. ניתן להסביר בכך שמ.ב.ד. </w:t>
      </w:r>
    </w:p>
    <w:p w14:paraId="543FD9BD" w14:textId="77777777" w:rsidR="007D5745" w:rsidRDefault="007D5745">
      <w:pPr>
        <w:ind w:left="1701"/>
        <w:rPr>
          <w:sz w:val="24"/>
          <w:szCs w:val="24"/>
          <w:rtl/>
        </w:rPr>
      </w:pPr>
      <w:r>
        <w:rPr>
          <w:sz w:val="24"/>
          <w:szCs w:val="24"/>
          <w:rtl/>
        </w:rPr>
        <w:t xml:space="preserve">טעתה בעובדה שמ.א היתה נוכחת בעת שהנאשם ביצע את המעשים המיוחסים לו בביתו. </w:t>
      </w:r>
    </w:p>
    <w:p w14:paraId="30911030" w14:textId="77777777" w:rsidR="007D5745" w:rsidRDefault="007D5745">
      <w:pPr>
        <w:spacing w:before="240" w:line="240" w:lineRule="auto"/>
        <w:ind w:left="91"/>
        <w:rPr>
          <w:sz w:val="24"/>
          <w:szCs w:val="24"/>
          <w:rtl/>
        </w:rPr>
      </w:pPr>
      <w:r>
        <w:rPr>
          <w:sz w:val="24"/>
          <w:szCs w:val="24"/>
          <w:rtl/>
        </w:rPr>
        <w:tab/>
        <w:t>ב.</w:t>
      </w:r>
      <w:r>
        <w:rPr>
          <w:sz w:val="24"/>
          <w:szCs w:val="24"/>
          <w:rtl/>
        </w:rPr>
        <w:tab/>
        <w:t xml:space="preserve">את הסיוע לעדותן של הילדות ניתן למצוא בראיות הבאות: </w:t>
      </w:r>
    </w:p>
    <w:p w14:paraId="4826C3D3" w14:textId="77777777" w:rsidR="007D5745" w:rsidRDefault="007D5745">
      <w:pPr>
        <w:spacing w:before="240" w:line="240" w:lineRule="auto"/>
        <w:ind w:left="91"/>
        <w:rPr>
          <w:sz w:val="24"/>
          <w:szCs w:val="24"/>
          <w:rtl/>
        </w:rPr>
      </w:pPr>
    </w:p>
    <w:p w14:paraId="12334CF2" w14:textId="77777777" w:rsidR="007D5745" w:rsidRDefault="007D5745">
      <w:pPr>
        <w:spacing w:line="240" w:lineRule="auto"/>
        <w:ind w:left="1134" w:hanging="567"/>
        <w:rPr>
          <w:sz w:val="24"/>
          <w:szCs w:val="24"/>
          <w:rtl/>
        </w:rPr>
      </w:pPr>
      <w:r>
        <w:rPr>
          <w:sz w:val="24"/>
          <w:szCs w:val="24"/>
          <w:rtl/>
        </w:rPr>
        <w:tab/>
        <w:t>1)</w:t>
      </w:r>
      <w:r>
        <w:rPr>
          <w:sz w:val="24"/>
          <w:szCs w:val="24"/>
          <w:rtl/>
        </w:rPr>
        <w:tab/>
        <w:t xml:space="preserve">מצבן הנפשי של המתלוננות כפי שהוא משתקף בעדויותיהן לפני חוקרת </w:t>
      </w:r>
    </w:p>
    <w:p w14:paraId="551BAAD7" w14:textId="77777777" w:rsidR="007D5745" w:rsidRDefault="007D5745">
      <w:pPr>
        <w:ind w:left="1134" w:firstLine="567"/>
        <w:rPr>
          <w:sz w:val="24"/>
          <w:szCs w:val="24"/>
          <w:rtl/>
        </w:rPr>
      </w:pPr>
      <w:r>
        <w:rPr>
          <w:sz w:val="24"/>
          <w:szCs w:val="24"/>
          <w:rtl/>
        </w:rPr>
        <w:t xml:space="preserve">הילדים, ובשיחותיהן עם הפסיכולוגית, המורה המחנכת, והוריהן. </w:t>
      </w:r>
    </w:p>
    <w:p w14:paraId="2175EC86" w14:textId="77777777" w:rsidR="007D5745" w:rsidRDefault="007D5745">
      <w:pPr>
        <w:spacing w:before="240" w:line="240" w:lineRule="auto"/>
        <w:ind w:left="91"/>
        <w:rPr>
          <w:sz w:val="24"/>
          <w:szCs w:val="24"/>
          <w:rtl/>
        </w:rPr>
      </w:pPr>
      <w:r>
        <w:rPr>
          <w:sz w:val="24"/>
          <w:szCs w:val="24"/>
          <w:rtl/>
        </w:rPr>
        <w:tab/>
      </w:r>
      <w:r>
        <w:rPr>
          <w:sz w:val="24"/>
          <w:szCs w:val="24"/>
          <w:rtl/>
        </w:rPr>
        <w:tab/>
        <w:t>2)</w:t>
      </w:r>
      <w:r>
        <w:rPr>
          <w:sz w:val="24"/>
          <w:szCs w:val="24"/>
          <w:rtl/>
        </w:rPr>
        <w:tab/>
        <w:t>עדותה של כל אחת יכולה לשמש סיוע לעדויות הילדות האחרות.</w:t>
      </w:r>
    </w:p>
    <w:p w14:paraId="43FF922B" w14:textId="77777777" w:rsidR="007D5745" w:rsidRDefault="007D5745">
      <w:pPr>
        <w:spacing w:before="240" w:line="240" w:lineRule="auto"/>
        <w:ind w:left="91"/>
        <w:rPr>
          <w:sz w:val="24"/>
          <w:szCs w:val="24"/>
          <w:rtl/>
        </w:rPr>
      </w:pPr>
    </w:p>
    <w:p w14:paraId="3E974C05" w14:textId="77777777" w:rsidR="007D5745" w:rsidRDefault="007D5745">
      <w:pPr>
        <w:spacing w:line="240" w:lineRule="auto"/>
        <w:ind w:left="1134" w:hanging="567"/>
        <w:rPr>
          <w:sz w:val="24"/>
          <w:szCs w:val="24"/>
          <w:rtl/>
        </w:rPr>
      </w:pPr>
      <w:r>
        <w:rPr>
          <w:sz w:val="24"/>
          <w:szCs w:val="24"/>
          <w:rtl/>
        </w:rPr>
        <w:tab/>
        <w:t>3)</w:t>
      </w:r>
      <w:r>
        <w:rPr>
          <w:sz w:val="24"/>
          <w:szCs w:val="24"/>
          <w:rtl/>
        </w:rPr>
        <w:tab/>
        <w:t xml:space="preserve">סתירות מהותיות בעדותו של הנאשם, בהסברים שניתנו על ידיו ביחס </w:t>
      </w:r>
    </w:p>
    <w:p w14:paraId="4D4C31D5" w14:textId="77777777" w:rsidR="007D5745" w:rsidRDefault="007D5745">
      <w:pPr>
        <w:ind w:left="1701"/>
        <w:rPr>
          <w:sz w:val="24"/>
          <w:szCs w:val="24"/>
          <w:rtl/>
        </w:rPr>
      </w:pPr>
      <w:r>
        <w:rPr>
          <w:sz w:val="24"/>
          <w:szCs w:val="24"/>
          <w:rtl/>
        </w:rPr>
        <w:t>לפצעים ולבליטה של הלחמניה שהובררו כבלתי נכונים על פי עדותה של א.ב.ד.</w:t>
      </w:r>
    </w:p>
    <w:p w14:paraId="7F20A64C" w14:textId="77777777" w:rsidR="007D5745" w:rsidRDefault="007D5745">
      <w:pPr>
        <w:ind w:left="1701"/>
        <w:rPr>
          <w:sz w:val="24"/>
          <w:szCs w:val="24"/>
          <w:rtl/>
        </w:rPr>
      </w:pPr>
    </w:p>
    <w:p w14:paraId="22989D5C" w14:textId="77777777" w:rsidR="007D5745" w:rsidRDefault="007D5745">
      <w:pPr>
        <w:ind w:left="516" w:hanging="425"/>
        <w:rPr>
          <w:sz w:val="24"/>
          <w:szCs w:val="24"/>
          <w:rtl/>
        </w:rPr>
      </w:pPr>
      <w:r>
        <w:rPr>
          <w:sz w:val="24"/>
          <w:szCs w:val="24"/>
          <w:rtl/>
        </w:rPr>
        <w:t>6.</w:t>
      </w:r>
      <w:r>
        <w:rPr>
          <w:sz w:val="24"/>
          <w:szCs w:val="24"/>
          <w:rtl/>
        </w:rPr>
        <w:tab/>
        <w:t xml:space="preserve">לטענת ב"כ הנאשם: </w:t>
      </w:r>
    </w:p>
    <w:p w14:paraId="53D98DB0" w14:textId="77777777" w:rsidR="007D5745" w:rsidRDefault="007D5745">
      <w:pPr>
        <w:ind w:left="516" w:hanging="425"/>
        <w:rPr>
          <w:sz w:val="24"/>
          <w:szCs w:val="24"/>
          <w:rtl/>
        </w:rPr>
      </w:pPr>
      <w:r>
        <w:rPr>
          <w:sz w:val="24"/>
          <w:szCs w:val="24"/>
          <w:rtl/>
        </w:rPr>
        <w:tab/>
        <w:t>א.</w:t>
      </w:r>
      <w:r>
        <w:rPr>
          <w:sz w:val="24"/>
          <w:szCs w:val="24"/>
          <w:rtl/>
        </w:rPr>
        <w:tab/>
        <w:t xml:space="preserve">הסתירות בין עדותה של מ.ב.ד. ובין עדותה של מ.א., בתו של הנאשם, ששתיהן נראו </w:t>
      </w:r>
    </w:p>
    <w:p w14:paraId="5C1D8CC6" w14:textId="77777777" w:rsidR="007D5745" w:rsidRDefault="007D5745">
      <w:pPr>
        <w:ind w:left="1134"/>
        <w:rPr>
          <w:sz w:val="24"/>
          <w:szCs w:val="24"/>
          <w:rtl/>
        </w:rPr>
      </w:pPr>
      <w:r>
        <w:rPr>
          <w:sz w:val="24"/>
          <w:szCs w:val="24"/>
          <w:rtl/>
        </w:rPr>
        <w:t xml:space="preserve">מהימנות בעיני חוקרת הילדים, מערערות את עדותה של מ.ב.ד. ביחס לארועים הנטענים שארעו בביתו של הנאשם, ולאור זאת אין לסמוך על מהימנותה של מ.ב.ד. גם ביחס לארועים האחרים. </w:t>
      </w:r>
    </w:p>
    <w:p w14:paraId="74AE8116" w14:textId="77777777" w:rsidR="007D5745" w:rsidRDefault="007D5745">
      <w:pPr>
        <w:ind w:left="1134"/>
        <w:rPr>
          <w:sz w:val="24"/>
          <w:szCs w:val="24"/>
          <w:rtl/>
        </w:rPr>
      </w:pPr>
    </w:p>
    <w:p w14:paraId="659B1E2E" w14:textId="77777777" w:rsidR="007D5745" w:rsidRDefault="007D5745">
      <w:pPr>
        <w:ind w:left="1134" w:hanging="567"/>
        <w:rPr>
          <w:sz w:val="24"/>
          <w:szCs w:val="24"/>
          <w:rtl/>
        </w:rPr>
      </w:pPr>
      <w:r>
        <w:rPr>
          <w:sz w:val="24"/>
          <w:szCs w:val="24"/>
          <w:rtl/>
        </w:rPr>
        <w:t>ב.</w:t>
      </w:r>
      <w:r>
        <w:rPr>
          <w:sz w:val="24"/>
          <w:szCs w:val="24"/>
          <w:rtl/>
        </w:rPr>
        <w:tab/>
        <w:t xml:space="preserve">אין לקבל את עדותה של ל.ג., הואיל והיא מתייחסת למעשה שנעשה לה במסגרת </w:t>
      </w:r>
    </w:p>
    <w:p w14:paraId="0AE1A7DA" w14:textId="77777777" w:rsidR="007D5745" w:rsidRDefault="007D5745">
      <w:pPr>
        <w:ind w:left="1134"/>
        <w:rPr>
          <w:sz w:val="24"/>
          <w:szCs w:val="24"/>
          <w:rtl/>
        </w:rPr>
      </w:pPr>
      <w:r>
        <w:rPr>
          <w:sz w:val="24"/>
          <w:szCs w:val="24"/>
          <w:rtl/>
        </w:rPr>
        <w:t xml:space="preserve">החוג של הנאשם, כאשר השתתפותה בחוג היתה בשליש הראשון שהסתיים ביום 11.12.95 , בעוד שהיא טוענת שבעת הארוע היא חששה מהנאשם בגלל הארועים עליהם סיפרו לה מ.ב.ד. וג.ש., והארועים של מ.ב.ד. וג.ש. היו בחוג שהתקיים בשליש השני שהחל רק ביום 31.12.95. </w:t>
      </w:r>
    </w:p>
    <w:p w14:paraId="0DF10135" w14:textId="77777777" w:rsidR="007D5745" w:rsidRDefault="007D5745">
      <w:pPr>
        <w:ind w:left="1134"/>
        <w:rPr>
          <w:sz w:val="24"/>
          <w:szCs w:val="24"/>
          <w:rtl/>
        </w:rPr>
      </w:pPr>
    </w:p>
    <w:p w14:paraId="71C80BC4" w14:textId="77777777" w:rsidR="007D5745" w:rsidRDefault="007D5745">
      <w:pPr>
        <w:ind w:left="1134" w:hanging="567"/>
        <w:rPr>
          <w:sz w:val="24"/>
          <w:szCs w:val="24"/>
          <w:rtl/>
        </w:rPr>
      </w:pPr>
      <w:r>
        <w:rPr>
          <w:sz w:val="24"/>
          <w:szCs w:val="24"/>
          <w:rtl/>
        </w:rPr>
        <w:t>ג.</w:t>
      </w:r>
      <w:r>
        <w:rPr>
          <w:sz w:val="24"/>
          <w:szCs w:val="24"/>
          <w:rtl/>
        </w:rPr>
        <w:tab/>
        <w:t xml:space="preserve">לגבי ג.ש., עדותה אינה ברורה והיא מתייחסת רק לארוע אחד, בו הנאשם רק סידר </w:t>
      </w:r>
    </w:p>
    <w:p w14:paraId="22786347" w14:textId="77777777" w:rsidR="007D5745" w:rsidRDefault="007D5745">
      <w:pPr>
        <w:ind w:left="1134"/>
        <w:rPr>
          <w:sz w:val="24"/>
          <w:szCs w:val="24"/>
          <w:rtl/>
        </w:rPr>
      </w:pPr>
      <w:r>
        <w:rPr>
          <w:sz w:val="24"/>
          <w:szCs w:val="24"/>
          <w:rtl/>
        </w:rPr>
        <w:t xml:space="preserve">את מכנסיו, ולא היה בו כל גוון פלילי. </w:t>
      </w:r>
    </w:p>
    <w:p w14:paraId="7F85650B" w14:textId="77777777" w:rsidR="007D5745" w:rsidRDefault="007D5745">
      <w:pPr>
        <w:ind w:left="1134"/>
        <w:rPr>
          <w:sz w:val="24"/>
          <w:szCs w:val="24"/>
          <w:rtl/>
        </w:rPr>
      </w:pPr>
    </w:p>
    <w:p w14:paraId="3B82576C" w14:textId="77777777" w:rsidR="007D5745" w:rsidRDefault="007D5745">
      <w:pPr>
        <w:ind w:left="1134" w:hanging="567"/>
        <w:rPr>
          <w:sz w:val="24"/>
          <w:szCs w:val="24"/>
          <w:rtl/>
        </w:rPr>
      </w:pPr>
      <w:r>
        <w:rPr>
          <w:sz w:val="24"/>
          <w:szCs w:val="24"/>
          <w:rtl/>
        </w:rPr>
        <w:t>ד.</w:t>
      </w:r>
      <w:r>
        <w:rPr>
          <w:sz w:val="24"/>
          <w:szCs w:val="24"/>
          <w:rtl/>
        </w:rPr>
        <w:tab/>
        <w:t xml:space="preserve">עדויות המתלוננות מושפעות מדו-שיח ביניהן, ומשיחות ביניהן ובין ההורים, </w:t>
      </w:r>
    </w:p>
    <w:p w14:paraId="1260B0F7" w14:textId="77777777" w:rsidR="007D5745" w:rsidRDefault="007D5745">
      <w:pPr>
        <w:ind w:left="1134"/>
        <w:rPr>
          <w:sz w:val="24"/>
          <w:szCs w:val="24"/>
          <w:rtl/>
        </w:rPr>
      </w:pPr>
      <w:r>
        <w:rPr>
          <w:sz w:val="24"/>
          <w:szCs w:val="24"/>
          <w:rtl/>
        </w:rPr>
        <w:t xml:space="preserve">המורים והפסיכולוגית, והן עברו תהליך של התאמה בדינמיקה קבוצתית, עוד לפני 25.2.96. </w:t>
      </w:r>
    </w:p>
    <w:p w14:paraId="2271A855" w14:textId="77777777" w:rsidR="007D5745" w:rsidRDefault="007D5745">
      <w:pPr>
        <w:ind w:left="1134"/>
        <w:rPr>
          <w:sz w:val="24"/>
          <w:szCs w:val="24"/>
          <w:rtl/>
        </w:rPr>
      </w:pPr>
    </w:p>
    <w:p w14:paraId="7D538BFC" w14:textId="77777777" w:rsidR="007D5745" w:rsidRDefault="007D5745">
      <w:pPr>
        <w:ind w:left="1134"/>
        <w:rPr>
          <w:sz w:val="24"/>
          <w:szCs w:val="24"/>
          <w:rtl/>
        </w:rPr>
      </w:pPr>
    </w:p>
    <w:p w14:paraId="092E2ADA" w14:textId="77777777" w:rsidR="007D5745" w:rsidRDefault="007D5745">
      <w:pPr>
        <w:ind w:left="1134"/>
        <w:rPr>
          <w:sz w:val="24"/>
          <w:szCs w:val="24"/>
          <w:rtl/>
        </w:rPr>
      </w:pPr>
    </w:p>
    <w:p w14:paraId="4B2E9AAD" w14:textId="77777777" w:rsidR="007D5745" w:rsidRDefault="007D5745">
      <w:pPr>
        <w:ind w:left="91"/>
        <w:rPr>
          <w:sz w:val="24"/>
          <w:szCs w:val="24"/>
          <w:rtl/>
        </w:rPr>
      </w:pPr>
      <w:r>
        <w:rPr>
          <w:sz w:val="24"/>
          <w:szCs w:val="24"/>
          <w:rtl/>
        </w:rPr>
        <w:tab/>
        <w:t>ה.</w:t>
      </w:r>
      <w:r>
        <w:rPr>
          <w:sz w:val="24"/>
          <w:szCs w:val="24"/>
          <w:rtl/>
        </w:rPr>
        <w:tab/>
        <w:t xml:space="preserve">עדותה של ל.ג. מעוררת קושי לאור דבריה שהיא השתוללה בעת שהנאשם אחז בה, </w:t>
      </w:r>
    </w:p>
    <w:p w14:paraId="55F0C280" w14:textId="77777777" w:rsidR="007D5745" w:rsidRDefault="007D5745">
      <w:pPr>
        <w:ind w:left="567" w:firstLine="476"/>
        <w:rPr>
          <w:sz w:val="24"/>
          <w:szCs w:val="24"/>
          <w:rtl/>
        </w:rPr>
      </w:pPr>
      <w:r>
        <w:rPr>
          <w:sz w:val="24"/>
          <w:szCs w:val="24"/>
          <w:rtl/>
        </w:rPr>
        <w:t>ומפליא שאף אחד לא שמע את השתוללותה.</w:t>
      </w:r>
    </w:p>
    <w:p w14:paraId="106298AC" w14:textId="77777777" w:rsidR="007D5745" w:rsidRDefault="007D5745">
      <w:pPr>
        <w:ind w:left="1134"/>
        <w:rPr>
          <w:sz w:val="24"/>
          <w:szCs w:val="24"/>
          <w:rtl/>
        </w:rPr>
      </w:pPr>
    </w:p>
    <w:p w14:paraId="3187AEBD" w14:textId="77777777" w:rsidR="007D5745" w:rsidRDefault="007D5745">
      <w:pPr>
        <w:ind w:left="1134" w:hanging="567"/>
        <w:rPr>
          <w:sz w:val="24"/>
          <w:szCs w:val="24"/>
          <w:rtl/>
        </w:rPr>
      </w:pPr>
      <w:r>
        <w:rPr>
          <w:sz w:val="24"/>
          <w:szCs w:val="24"/>
          <w:rtl/>
        </w:rPr>
        <w:t>ו.</w:t>
      </w:r>
      <w:r>
        <w:rPr>
          <w:sz w:val="24"/>
          <w:szCs w:val="24"/>
          <w:rtl/>
        </w:rPr>
        <w:tab/>
        <w:t xml:space="preserve">היתה הצטברות של מספר ארועים, כמו השמועה שהנאשם חתך לילד את הצוואר, </w:t>
      </w:r>
    </w:p>
    <w:p w14:paraId="3D47619A" w14:textId="77777777" w:rsidR="007D5745" w:rsidRDefault="007D5745">
      <w:pPr>
        <w:ind w:left="1134"/>
        <w:rPr>
          <w:sz w:val="24"/>
          <w:szCs w:val="24"/>
          <w:rtl/>
        </w:rPr>
      </w:pPr>
      <w:r>
        <w:rPr>
          <w:sz w:val="24"/>
          <w:szCs w:val="24"/>
          <w:rtl/>
        </w:rPr>
        <w:t xml:space="preserve">שמועות על הנאשם שנהג לחבק ולנשק את התלמידות, הפגיעה בכלב, הסבריו לא.ב.ד. ולמ.ב.ד. על הטיפול בברית, והשיחה שלו עם מ.ב.ד., על הלחמניה ואבר המין -  כל אלו השפיעו בדרך של השלכה על היווצרות העלילה נגדו. </w:t>
      </w:r>
    </w:p>
    <w:p w14:paraId="76781BB9" w14:textId="77777777" w:rsidR="007D5745" w:rsidRDefault="007D5745">
      <w:pPr>
        <w:ind w:left="1134"/>
        <w:rPr>
          <w:sz w:val="24"/>
          <w:szCs w:val="24"/>
          <w:rtl/>
        </w:rPr>
      </w:pPr>
    </w:p>
    <w:p w14:paraId="78CC6CAF" w14:textId="77777777" w:rsidR="007D5745" w:rsidRDefault="007D5745">
      <w:pPr>
        <w:ind w:left="1134" w:hanging="567"/>
        <w:rPr>
          <w:sz w:val="24"/>
          <w:szCs w:val="24"/>
          <w:rtl/>
        </w:rPr>
      </w:pPr>
      <w:r>
        <w:rPr>
          <w:sz w:val="24"/>
          <w:szCs w:val="24"/>
          <w:rtl/>
        </w:rPr>
        <w:t>ז.</w:t>
      </w:r>
      <w:r>
        <w:rPr>
          <w:sz w:val="24"/>
          <w:szCs w:val="24"/>
          <w:rtl/>
        </w:rPr>
        <w:tab/>
        <w:t xml:space="preserve">על מנת להרשיע על פי עדות ילדה שניתנה לפני חוקרת נוער יש צורך בסיוע מהותי, </w:t>
      </w:r>
    </w:p>
    <w:p w14:paraId="557265BE" w14:textId="77777777" w:rsidR="007D5745" w:rsidRDefault="007D5745">
      <w:pPr>
        <w:ind w:left="1134"/>
        <w:rPr>
          <w:sz w:val="24"/>
          <w:szCs w:val="24"/>
          <w:rtl/>
        </w:rPr>
      </w:pPr>
      <w:r>
        <w:rPr>
          <w:sz w:val="24"/>
          <w:szCs w:val="24"/>
          <w:rtl/>
        </w:rPr>
        <w:t>שלא היה בנסיבות הענין.</w:t>
      </w:r>
    </w:p>
    <w:p w14:paraId="20B600B8" w14:textId="77777777" w:rsidR="007D5745" w:rsidRDefault="007D5745">
      <w:pPr>
        <w:spacing w:before="240"/>
        <w:ind w:left="1043"/>
        <w:rPr>
          <w:sz w:val="24"/>
          <w:szCs w:val="24"/>
          <w:rtl/>
        </w:rPr>
      </w:pPr>
      <w:r>
        <w:rPr>
          <w:sz w:val="24"/>
          <w:szCs w:val="24"/>
          <w:rtl/>
        </w:rPr>
        <w:t xml:space="preserve">בנסיבות הענין דרוש סיוע ממקור עצמאי ואין להסתפק בסיוע של עדויות הילדות לפני חוקרת הנוער זו לזו. </w:t>
      </w:r>
    </w:p>
    <w:p w14:paraId="01464C65" w14:textId="77777777" w:rsidR="007D5745" w:rsidRDefault="007D5745">
      <w:pPr>
        <w:spacing w:before="240"/>
        <w:ind w:left="1043"/>
        <w:rPr>
          <w:sz w:val="24"/>
          <w:szCs w:val="24"/>
          <w:rtl/>
        </w:rPr>
      </w:pPr>
      <w:r>
        <w:rPr>
          <w:sz w:val="24"/>
          <w:szCs w:val="24"/>
          <w:rtl/>
        </w:rPr>
        <w:t xml:space="preserve">לגבי מצבן הנפשי של הילדות, מדובר במצב נפשי שנגרם מעצם הסיפור על הארועים ואין בו כדי לתמוך בגרסת הילדות ביחס לקרות הארועים. </w:t>
      </w:r>
    </w:p>
    <w:p w14:paraId="00ED5EFD" w14:textId="77777777" w:rsidR="007D5745" w:rsidRDefault="007D5745">
      <w:pPr>
        <w:spacing w:before="240"/>
        <w:ind w:left="567" w:firstLine="476"/>
        <w:rPr>
          <w:sz w:val="24"/>
          <w:szCs w:val="24"/>
          <w:rtl/>
        </w:rPr>
      </w:pPr>
      <w:r>
        <w:rPr>
          <w:sz w:val="24"/>
          <w:szCs w:val="24"/>
          <w:rtl/>
        </w:rPr>
        <w:t xml:space="preserve">בנסיבות הענין, אין למצוא את הסיוע הדרוש בדברי הנאשם עצמו. </w:t>
      </w:r>
    </w:p>
    <w:p w14:paraId="2D61CE67" w14:textId="77777777" w:rsidR="007D5745" w:rsidRDefault="007D5745">
      <w:pPr>
        <w:spacing w:before="240"/>
        <w:ind w:left="567" w:firstLine="476"/>
        <w:rPr>
          <w:sz w:val="24"/>
          <w:szCs w:val="24"/>
          <w:rtl/>
        </w:rPr>
      </w:pPr>
    </w:p>
    <w:p w14:paraId="1C381721" w14:textId="77777777" w:rsidR="007D5745" w:rsidRDefault="007D5745">
      <w:pPr>
        <w:ind w:left="516" w:hanging="425"/>
        <w:rPr>
          <w:sz w:val="24"/>
          <w:szCs w:val="24"/>
          <w:rtl/>
        </w:rPr>
      </w:pPr>
      <w:r>
        <w:rPr>
          <w:sz w:val="24"/>
          <w:szCs w:val="24"/>
          <w:rtl/>
        </w:rPr>
        <w:t>7.</w:t>
      </w:r>
      <w:r>
        <w:rPr>
          <w:sz w:val="24"/>
          <w:szCs w:val="24"/>
          <w:rtl/>
        </w:rPr>
        <w:tab/>
        <w:t xml:space="preserve">השאלה העיקרית העומדת לדיון היא שאלת המהימנות והמשקל של עדויות המתלוננות </w:t>
      </w:r>
    </w:p>
    <w:p w14:paraId="2EDBFFAE" w14:textId="77777777" w:rsidR="007D5745" w:rsidRDefault="007D5745">
      <w:pPr>
        <w:ind w:left="516"/>
        <w:rPr>
          <w:sz w:val="24"/>
          <w:szCs w:val="24"/>
          <w:rtl/>
        </w:rPr>
      </w:pPr>
      <w:r>
        <w:rPr>
          <w:sz w:val="24"/>
          <w:szCs w:val="24"/>
          <w:rtl/>
        </w:rPr>
        <w:t>לפני חוקרת הילדים ויתר העדויות התומכות בה מול המהימנות והמשקל של עדות הנאשם והעדויות התומכות בה.</w:t>
      </w:r>
    </w:p>
    <w:p w14:paraId="48EC7843" w14:textId="77777777" w:rsidR="007D5745" w:rsidRDefault="007D5745">
      <w:pPr>
        <w:spacing w:before="240"/>
        <w:ind w:left="567"/>
        <w:rPr>
          <w:sz w:val="24"/>
          <w:szCs w:val="24"/>
          <w:rtl/>
        </w:rPr>
      </w:pPr>
      <w:r>
        <w:rPr>
          <w:sz w:val="24"/>
          <w:szCs w:val="24"/>
          <w:rtl/>
        </w:rPr>
        <w:t xml:space="preserve">לאחר שמיעת הקלטות ועיון בתמלילים של המתלוננות, ולאחר עיון ביתר הראיות ובטענות הצדדים נראה לי שיש לקבל את עדויות המתלוננות כמהימנות, ולייחס להן את המשקל הראוי כמפורט להלן. </w:t>
      </w:r>
    </w:p>
    <w:p w14:paraId="32CE6D75" w14:textId="77777777" w:rsidR="007D5745" w:rsidRDefault="007D5745">
      <w:pPr>
        <w:spacing w:before="240"/>
        <w:ind w:left="567"/>
        <w:rPr>
          <w:sz w:val="24"/>
          <w:szCs w:val="24"/>
          <w:rtl/>
        </w:rPr>
      </w:pPr>
      <w:r>
        <w:rPr>
          <w:sz w:val="24"/>
          <w:szCs w:val="24"/>
          <w:rtl/>
        </w:rPr>
        <w:t>הסבריו של הנאשם ביחס לנסיבות בהן נוצרה עלילה נגדו אינן מעוגנות בכל עדות של מומחה, אינם נראים לי סבירים ומהימנים, ואינם מתיישבים עם מכלול העדויות.</w:t>
      </w:r>
    </w:p>
    <w:p w14:paraId="3449EBD5" w14:textId="77777777" w:rsidR="007D5745" w:rsidRDefault="007D5745">
      <w:pPr>
        <w:spacing w:before="240"/>
        <w:ind w:left="567"/>
        <w:rPr>
          <w:sz w:val="24"/>
          <w:szCs w:val="24"/>
          <w:rtl/>
        </w:rPr>
      </w:pPr>
      <w:r>
        <w:rPr>
          <w:sz w:val="24"/>
          <w:szCs w:val="24"/>
          <w:rtl/>
        </w:rPr>
        <w:t xml:space="preserve">מבחינה זאת מקובלת עלי עדותה של חוקרת הילדים שראתה את עדויות המתלוננות כמהימנות הן מבחינת הקריטריונים הלוגיים המקובלים אצל חוקרי ילדים, והן מבחינת התרשמותה. </w:t>
      </w:r>
    </w:p>
    <w:p w14:paraId="12E92B6A" w14:textId="77777777" w:rsidR="007D5745" w:rsidRDefault="007D5745">
      <w:pPr>
        <w:spacing w:before="240"/>
        <w:ind w:left="567"/>
        <w:rPr>
          <w:sz w:val="24"/>
          <w:szCs w:val="24"/>
          <w:rtl/>
        </w:rPr>
      </w:pPr>
      <w:r>
        <w:rPr>
          <w:sz w:val="24"/>
          <w:szCs w:val="24"/>
          <w:rtl/>
        </w:rPr>
        <w:t>ביחס לכל מתלוננת, היתה חוקרת הילדים בדעה שהמתלוננות נראו לה נבונות בעלות יכולת ביטוי טובה, שיתפו פעולה, תיארו תמונה חיה ואוטנטית ותיאוריהן היו מלוות בתיאור רגשות, הילדות לא השיבו בחיוב לכל השאלות של החוקרת, ובמקרים מתאימים אמרו שהדברים אינם נכונים, או שתקנו את דברי חוקרת הילדים.</w:t>
      </w:r>
    </w:p>
    <w:p w14:paraId="16333D9A" w14:textId="77777777" w:rsidR="007D5745" w:rsidRDefault="007D5745">
      <w:pPr>
        <w:spacing w:before="240"/>
        <w:ind w:left="91" w:firstLine="476"/>
        <w:rPr>
          <w:sz w:val="24"/>
          <w:szCs w:val="24"/>
          <w:rtl/>
        </w:rPr>
      </w:pPr>
      <w:r>
        <w:rPr>
          <w:sz w:val="24"/>
          <w:szCs w:val="24"/>
          <w:rtl/>
        </w:rPr>
        <w:t xml:space="preserve">ג.ש. אמרה לדוגמא שכיום אינה אוהבת חיות בגלל הארועים עם הנאשם (ת12/ עמ' 3). </w:t>
      </w:r>
    </w:p>
    <w:p w14:paraId="46CF0A59" w14:textId="77777777" w:rsidR="007D5745" w:rsidRDefault="007D5745">
      <w:pPr>
        <w:spacing w:before="240"/>
        <w:ind w:left="567"/>
        <w:rPr>
          <w:sz w:val="24"/>
          <w:szCs w:val="24"/>
          <w:rtl/>
        </w:rPr>
      </w:pPr>
      <w:r>
        <w:rPr>
          <w:sz w:val="24"/>
          <w:szCs w:val="24"/>
          <w:rtl/>
        </w:rPr>
        <w:t xml:space="preserve">ביחס לארוע השני של ג.ש., היא אמרה שהוא רק סידר את המכנסיים וזה לא היה אסון נורא, עובדה המצביעה על העדר עוינות כלפי הנאשם ואי רצון להחמיר עם הנאשם (ת12/ עמ' 6). </w:t>
      </w:r>
    </w:p>
    <w:p w14:paraId="0FCCC42A" w14:textId="77777777" w:rsidR="007D5745" w:rsidRDefault="007D5745">
      <w:pPr>
        <w:spacing w:before="240"/>
        <w:ind w:left="567"/>
        <w:rPr>
          <w:sz w:val="24"/>
          <w:szCs w:val="24"/>
          <w:rtl/>
        </w:rPr>
      </w:pPr>
      <w:r>
        <w:rPr>
          <w:sz w:val="24"/>
          <w:szCs w:val="24"/>
          <w:rtl/>
        </w:rPr>
        <w:t xml:space="preserve">העובדה שג.ש תקנה את החוקרת כאשר שאלה באופן מדריך אם הארוע היה בסככה והילדה תקנה אותה ואמר שזה לא היה בסככה, תומכת בכך שמדובר בארוע אוטנטי, וכן גם העובדה שהחוקרת שואלת היכן ראתה אותו ערום, והיא השיבה שלא היה ערום, מצביעה על הקפדה ועל דיוק תוך התיחסות לארוע אוטנטי והעדר נטיה להחמיר עם הנאשם (ת12/ עמ' 10). </w:t>
      </w:r>
    </w:p>
    <w:p w14:paraId="3D8E2BD7" w14:textId="77777777" w:rsidR="007D5745" w:rsidRDefault="007D5745">
      <w:pPr>
        <w:spacing w:before="240"/>
        <w:ind w:left="567"/>
        <w:rPr>
          <w:sz w:val="24"/>
          <w:szCs w:val="24"/>
          <w:rtl/>
        </w:rPr>
      </w:pPr>
      <w:r>
        <w:rPr>
          <w:sz w:val="24"/>
          <w:szCs w:val="24"/>
          <w:rtl/>
        </w:rPr>
        <w:t xml:space="preserve">מ.ב.ד. מסרה בעדותה כי היא סיפרה על הענין רק לל.ג. וליוסי (ת10/ עמ' 15), עובדה המתאימה לדבריה של ג.ל שמ.ב.ד סיפרה לה על הענין (ת8/ עמ' 5). </w:t>
      </w:r>
    </w:p>
    <w:p w14:paraId="1234B3DF" w14:textId="77777777" w:rsidR="007D5745" w:rsidRDefault="007D5745">
      <w:pPr>
        <w:spacing w:before="240"/>
        <w:ind w:left="91" w:firstLine="476"/>
        <w:rPr>
          <w:sz w:val="24"/>
          <w:szCs w:val="24"/>
          <w:rtl/>
        </w:rPr>
      </w:pPr>
      <w:r>
        <w:rPr>
          <w:sz w:val="24"/>
          <w:szCs w:val="24"/>
          <w:rtl/>
        </w:rPr>
        <w:t>הדמיון בין המעשים שנעשו לכל אחת מהמתלוננות תומך בגרסת המתלוננות.</w:t>
      </w:r>
    </w:p>
    <w:p w14:paraId="0AE5208C" w14:textId="77777777" w:rsidR="007D5745" w:rsidRDefault="007D5745">
      <w:pPr>
        <w:spacing w:before="240"/>
        <w:ind w:left="567"/>
        <w:rPr>
          <w:sz w:val="24"/>
          <w:szCs w:val="24"/>
          <w:rtl/>
        </w:rPr>
      </w:pPr>
      <w:r>
        <w:rPr>
          <w:sz w:val="24"/>
          <w:szCs w:val="24"/>
          <w:rtl/>
        </w:rPr>
        <w:t>הסבריו של הנאשם ביחס לשיחתו על פצעי הברית עם א.ב.ד. בנוכחות מ.ב.ד., וביחס לדו-שיח על הדמיון בין בליטת הלחמניה ואבר המין, נסתרו בעדותה של א.ב.ד., אם המתלוננת מ.ב.ד.</w:t>
      </w:r>
    </w:p>
    <w:p w14:paraId="131E469F" w14:textId="77777777" w:rsidR="007D5745" w:rsidRDefault="007D5745">
      <w:pPr>
        <w:spacing w:before="240"/>
        <w:ind w:left="567"/>
        <w:rPr>
          <w:sz w:val="24"/>
          <w:szCs w:val="24"/>
          <w:rtl/>
        </w:rPr>
      </w:pPr>
      <w:r>
        <w:rPr>
          <w:sz w:val="24"/>
          <w:szCs w:val="24"/>
          <w:rtl/>
        </w:rPr>
        <w:t xml:space="preserve">ביחס לעובדה שאין כל התיחסות לפצעים באבר המין של הנאשם במסמכים הרפואיים שהוגשו על ידיו, נראה לי שאין בכך כדי לערער באופן מהותי את עדותן של המתלונות. מבחינה זאת מקובלים עלי הסבריו של ב"כ המאשימה שיתכן שהנאשם הסביר למתלוננות על פצעים שיש לו כביכול באבר המין כאמתלה בלבד על מנת ליצור גורם מזמן לדו-שיח תמים כביכול על אבר המין ולמגע באבר המין, אף שלא היו לו פצעים, או שהיו לו פצעים בהם טיפל באופן פרטי מבלי שהדבר ישתקף ברישומים הרפואיים אצל הרופא המטפל. </w:t>
      </w:r>
    </w:p>
    <w:p w14:paraId="0B87F83D" w14:textId="77777777" w:rsidR="007D5745" w:rsidRDefault="007D5745">
      <w:pPr>
        <w:spacing w:before="240"/>
        <w:ind w:left="567"/>
        <w:rPr>
          <w:sz w:val="24"/>
          <w:szCs w:val="24"/>
          <w:rtl/>
        </w:rPr>
      </w:pPr>
      <w:r>
        <w:rPr>
          <w:sz w:val="24"/>
          <w:szCs w:val="24"/>
          <w:rtl/>
        </w:rPr>
        <w:t>גם בטענות ובתהיות הנוספות שיש לב"כ הנאשם כנגד מהימנות עדויות המתלוננות, נראה לי שאין מדובר בסתירות מהותיות ואין בהן כדי לסתור את עיקרי העדויות של המתלוננות.</w:t>
      </w:r>
    </w:p>
    <w:p w14:paraId="7A4AF1A8" w14:textId="77777777" w:rsidR="007D5745" w:rsidRDefault="007D5745">
      <w:pPr>
        <w:spacing w:before="240"/>
        <w:ind w:left="567"/>
        <w:rPr>
          <w:sz w:val="24"/>
          <w:szCs w:val="24"/>
          <w:rtl/>
        </w:rPr>
      </w:pPr>
    </w:p>
    <w:p w14:paraId="2825AE66" w14:textId="77777777" w:rsidR="007D5745" w:rsidRDefault="007D5745">
      <w:pPr>
        <w:spacing w:before="240"/>
        <w:ind w:left="567"/>
        <w:rPr>
          <w:sz w:val="24"/>
          <w:szCs w:val="24"/>
          <w:rtl/>
        </w:rPr>
      </w:pPr>
    </w:p>
    <w:p w14:paraId="48A035FA" w14:textId="77777777" w:rsidR="007D5745" w:rsidRDefault="007D5745">
      <w:pPr>
        <w:spacing w:before="240"/>
        <w:ind w:left="567"/>
        <w:rPr>
          <w:sz w:val="24"/>
          <w:szCs w:val="24"/>
          <w:rtl/>
        </w:rPr>
      </w:pPr>
      <w:r>
        <w:rPr>
          <w:sz w:val="24"/>
          <w:szCs w:val="24"/>
          <w:rtl/>
        </w:rPr>
        <w:t xml:space="preserve">העובדה שג.ש. אמרה לנאשם שהיא צריכה ללכת כי ל.ג. מחכה לה, אינה עומדת בסתירה לעובדה של.ג. למדה בשליש הראשון בחוג לטבע בעוד שג.ש. למדה בחוג בשליש השני. סביר להניח שג.ש. אמרה את הדברים כאמתלה על מנת להסתלק אף שהדבר לא היה נכון, או שג.ל. המתינה לה בסוף החוג, אף שהיא השתתפה בחוג אחר. </w:t>
      </w:r>
    </w:p>
    <w:p w14:paraId="45439721" w14:textId="77777777" w:rsidR="007D5745" w:rsidRDefault="007D5745">
      <w:pPr>
        <w:spacing w:before="240"/>
        <w:ind w:left="567"/>
        <w:rPr>
          <w:sz w:val="24"/>
          <w:szCs w:val="24"/>
          <w:rtl/>
        </w:rPr>
      </w:pPr>
      <w:r>
        <w:rPr>
          <w:sz w:val="24"/>
          <w:szCs w:val="24"/>
          <w:rtl/>
        </w:rPr>
        <w:t>גם הסתירה בין עדותה של ג.ל., שהיא פחדה מהנאשם  לאחר שג.ש. ומ.ב.ד. סיפרו לה על הארועים שארעו להם, כאשר ג.ל. היתה בחוג בשליש הראשון ומ.ב.ד. וג.ש. היו בשליש השני, אינה נראית לי סתירה מהותית שיש בה כדי לערער את גרסת המתלוננות.</w:t>
      </w:r>
    </w:p>
    <w:p w14:paraId="4D09A8A0" w14:textId="77777777" w:rsidR="007D5745" w:rsidRDefault="007D5745">
      <w:pPr>
        <w:spacing w:before="240"/>
        <w:ind w:left="567"/>
        <w:rPr>
          <w:sz w:val="24"/>
          <w:szCs w:val="24"/>
          <w:rtl/>
        </w:rPr>
      </w:pPr>
      <w:r>
        <w:rPr>
          <w:sz w:val="24"/>
          <w:szCs w:val="24"/>
          <w:rtl/>
        </w:rPr>
        <w:t xml:space="preserve">ניתן להסביר את הדברים באופן סביר בכך שג.ל. סיפרה על הארועים שארעו לה במסגרת החוג בשליש הראשון רק בסוף חודש 2/96, מספר חודשים לאחר הארועים, לא זכרה  במדויק את מועדי החוגים שלה, של מ.ב.ד. ושל ל.ג., שהרי לא היתה מכשילה את עצמה בסתירה זאת ביודעין, ועל מנת להתמודד עם רגשות האשמה שהיו לה בקשר לארועים, שלגביהם היא אמרה שהסתלקה, והסבירה את הסתלקותה בכך ששמעה ממ.ב.ד. ומג.ש. על הארועים, מבלי להיות מודעת לעיתוי בו סיפרו לה מ.ב.ד וג.ש על הארועים  עם הנאשם. </w:t>
      </w:r>
    </w:p>
    <w:p w14:paraId="0696E196" w14:textId="77777777" w:rsidR="007D5745" w:rsidRDefault="007D5745">
      <w:pPr>
        <w:spacing w:before="240"/>
        <w:ind w:left="567"/>
        <w:rPr>
          <w:sz w:val="24"/>
          <w:szCs w:val="24"/>
          <w:rtl/>
        </w:rPr>
      </w:pPr>
      <w:r>
        <w:rPr>
          <w:sz w:val="24"/>
          <w:szCs w:val="24"/>
          <w:rtl/>
        </w:rPr>
        <w:t xml:space="preserve">מכל מקום, גם אם היה אי דיוק בעדותה ביחס לסיבת ההסתלקות שלה אין בכך כדי לפגוע במהימנותה ביחס לעצם קרות הארוע. </w:t>
      </w:r>
    </w:p>
    <w:p w14:paraId="6558FAB3" w14:textId="77777777" w:rsidR="007D5745" w:rsidRDefault="007D5745">
      <w:pPr>
        <w:spacing w:before="240"/>
        <w:ind w:left="567"/>
        <w:rPr>
          <w:sz w:val="24"/>
          <w:szCs w:val="24"/>
          <w:rtl/>
        </w:rPr>
      </w:pPr>
      <w:r>
        <w:rPr>
          <w:sz w:val="24"/>
          <w:szCs w:val="24"/>
          <w:rtl/>
        </w:rPr>
        <w:t>גם הסתירה עליה הצביע ב"כ הנאשם בין עדותה של בתו של הנאשם מ.א., ובין עדותה של מ.ב.ד. ביחס לארועים בבית הנאשם, אין בה כדי לערער את עדותה של מ.ב.ד. ביחס לארועים בבית.</w:t>
      </w:r>
    </w:p>
    <w:p w14:paraId="2196A29C" w14:textId="77777777" w:rsidR="007D5745" w:rsidRDefault="007D5745">
      <w:pPr>
        <w:spacing w:before="240"/>
        <w:ind w:left="567"/>
        <w:rPr>
          <w:sz w:val="24"/>
          <w:szCs w:val="24"/>
          <w:rtl/>
        </w:rPr>
      </w:pPr>
      <w:r>
        <w:rPr>
          <w:sz w:val="24"/>
          <w:szCs w:val="24"/>
          <w:rtl/>
        </w:rPr>
        <w:t xml:space="preserve">מבחינה זאת מקובלת עלי עמדתה הכללית של חוקרת הילדים שראתה את כל העדויות של הילדות כמהימנות כולל עדותה של מ.א. בתו של הנאשם. </w:t>
      </w:r>
    </w:p>
    <w:p w14:paraId="2AE8FEA2" w14:textId="77777777" w:rsidR="007D5745" w:rsidRDefault="007D5745">
      <w:pPr>
        <w:spacing w:before="240"/>
        <w:ind w:left="567"/>
        <w:rPr>
          <w:sz w:val="24"/>
          <w:szCs w:val="24"/>
          <w:rtl/>
        </w:rPr>
      </w:pPr>
      <w:r>
        <w:rPr>
          <w:sz w:val="24"/>
          <w:szCs w:val="24"/>
          <w:rtl/>
        </w:rPr>
        <w:t xml:space="preserve">בנסיבות הענין, יש בעדות הבת של הנאשם כדי לתמוך בגרסתה של מ.ב.ד., שאמרה שמ.ב.ד. סיפרה לה שהנאשם עשה לה דברים מגעילים (ת6/ עמ' 6 ו9-). </w:t>
      </w:r>
    </w:p>
    <w:p w14:paraId="477D5D06" w14:textId="77777777" w:rsidR="007D5745" w:rsidRDefault="007D5745">
      <w:pPr>
        <w:spacing w:before="240"/>
        <w:ind w:left="567"/>
        <w:rPr>
          <w:sz w:val="24"/>
          <w:szCs w:val="24"/>
          <w:rtl/>
        </w:rPr>
      </w:pPr>
      <w:r>
        <w:rPr>
          <w:sz w:val="24"/>
          <w:szCs w:val="24"/>
          <w:rtl/>
        </w:rPr>
        <w:t xml:space="preserve">ביחס לדברי הבת מ.א. שלא ראתה את הדברים שנעשו לטענת מ.ב.ד. בנוכחותה, נראה לי שהילדה מנסה באופן טבעי להגן על אביה, או שהיתה לה נטיה להדחיק את פרטי הארועים בה היה מעורב אביה, גם אם הדברים נעשו בנוכחותה, ואין לשלול גם אפשרות שהדברים שנעשו למ.ב.ד. בביתו של הנאשם לא היו בנוכחות מ.א, וכי חלה טעות בעדותה ביחס לנוכחות מ.א., בעת שנעשו הדברים למ.ב.ד. בבית הנאשם. </w:t>
      </w:r>
    </w:p>
    <w:p w14:paraId="2F6696A8" w14:textId="77777777" w:rsidR="007D5745" w:rsidRDefault="007D5745">
      <w:pPr>
        <w:spacing w:before="240"/>
        <w:ind w:left="567"/>
        <w:rPr>
          <w:sz w:val="24"/>
          <w:szCs w:val="24"/>
          <w:rtl/>
        </w:rPr>
      </w:pPr>
      <w:r>
        <w:rPr>
          <w:sz w:val="24"/>
          <w:szCs w:val="24"/>
          <w:rtl/>
        </w:rPr>
        <w:t>יש לזכור שמדובר בילדות קטנות בנות 9-10 ותלמידות כיתה ד' המספרות על חוויות קשות שחוו, ולא ניתן לצפות מהן לזכור את פרטי כל הארועים ולדייק בכל הפרטים.</w:t>
      </w:r>
    </w:p>
    <w:p w14:paraId="0DAE7EF4" w14:textId="77777777" w:rsidR="007D5745" w:rsidRDefault="007D5745">
      <w:pPr>
        <w:spacing w:before="240"/>
        <w:ind w:left="567"/>
        <w:rPr>
          <w:sz w:val="24"/>
          <w:szCs w:val="24"/>
          <w:rtl/>
        </w:rPr>
      </w:pPr>
      <w:r>
        <w:rPr>
          <w:sz w:val="24"/>
          <w:szCs w:val="24"/>
          <w:rtl/>
        </w:rPr>
        <w:t xml:space="preserve">ביחס לטענה שלא היה סביר שלא ישמעו את השתוללותה של ל.ג. בעת שהנאשם אחז בה בכוח, הסבירה ל.ג. בעדותה לפני חוקרת הילדים שהנאשם דיבר אליה בלחש, והמקום היה מאחורי הכלוב, מקום שלא רואים ממנו (ת8/ עמ' 5, 7, 8) </w:t>
      </w:r>
    </w:p>
    <w:p w14:paraId="7A491AE6" w14:textId="77777777" w:rsidR="007D5745" w:rsidRDefault="007D5745">
      <w:pPr>
        <w:spacing w:before="240"/>
        <w:ind w:left="567"/>
        <w:rPr>
          <w:sz w:val="24"/>
          <w:szCs w:val="24"/>
          <w:rtl/>
        </w:rPr>
      </w:pPr>
      <w:r>
        <w:rPr>
          <w:sz w:val="24"/>
          <w:szCs w:val="24"/>
          <w:rtl/>
        </w:rPr>
        <w:t>מעבר לכל פרטי הטענות שהועלו על ידי ב"כ הנאשם, נראה לי שעומדת העובדה הבסיסית                והמהותית שקיימות עדויות של שלוש ילדות המספרות על ארועים דומים בעלי משמעות  מינית של מדריך במסגרת החוג לטבע שנוהל על ידי הנאשם במסגרת הלימודים בבית הספר.</w:t>
      </w:r>
    </w:p>
    <w:p w14:paraId="6199D599" w14:textId="77777777" w:rsidR="007D5745" w:rsidRDefault="007D5745">
      <w:pPr>
        <w:spacing w:before="240"/>
        <w:ind w:left="567"/>
        <w:rPr>
          <w:sz w:val="24"/>
          <w:szCs w:val="24"/>
          <w:rtl/>
        </w:rPr>
      </w:pPr>
      <w:r>
        <w:rPr>
          <w:sz w:val="24"/>
          <w:szCs w:val="24"/>
          <w:rtl/>
        </w:rPr>
        <w:t>גם החמימות המוגזמת של הנאשם במגעיו עם תלמידות שכללו חיבוקים ונשיקות מעבר לסביר ולמקובל, עליה מצאה ח.ש. אמה של ג.ש. להעיר לנאשם, תומכת במידת מה בגרסאות המתלוננות.</w:t>
      </w:r>
    </w:p>
    <w:p w14:paraId="65A44C16" w14:textId="77777777" w:rsidR="007D5745" w:rsidRDefault="007D5745">
      <w:pPr>
        <w:spacing w:before="240"/>
        <w:ind w:left="567"/>
        <w:rPr>
          <w:sz w:val="24"/>
          <w:szCs w:val="24"/>
          <w:rtl/>
        </w:rPr>
      </w:pPr>
      <w:r>
        <w:rPr>
          <w:sz w:val="24"/>
          <w:szCs w:val="24"/>
          <w:rtl/>
        </w:rPr>
        <w:t>בנסיבות הענין נראה לי כבלתי סביר שהמתלוננות יעלילו עלילה כה חמורה כלפי הנאשם בגלל ההסברים המוצעים על ידי הנאשם או מנימוקים סבירים אחרים.</w:t>
      </w:r>
    </w:p>
    <w:p w14:paraId="6B07CB58" w14:textId="77777777" w:rsidR="007D5745" w:rsidRDefault="007D5745">
      <w:pPr>
        <w:spacing w:before="240"/>
        <w:ind w:left="567"/>
        <w:rPr>
          <w:sz w:val="24"/>
          <w:szCs w:val="24"/>
          <w:rtl/>
        </w:rPr>
      </w:pPr>
      <w:r>
        <w:rPr>
          <w:sz w:val="24"/>
          <w:szCs w:val="24"/>
          <w:rtl/>
        </w:rPr>
        <w:t>על אף הדמיון בעדויות המתלוננות שיש בו כדי לתמוך בגרסת המתלוננות כעדות על נטיה ושיטה, קיימים הבדלים בכל אחת מהן המתיחסת לארועים שונים, כך שגם ההסבר של תיאום עדויות ויצירת גרסה בדרך של דינמיקה קבוצתית, אינו נראה לי סביר בנסיבות הענין.</w:t>
      </w:r>
    </w:p>
    <w:p w14:paraId="2510E9A1" w14:textId="77777777" w:rsidR="007D5745" w:rsidRDefault="007D5745">
      <w:pPr>
        <w:spacing w:before="240"/>
        <w:ind w:left="567"/>
        <w:rPr>
          <w:sz w:val="24"/>
          <w:szCs w:val="24"/>
          <w:rtl/>
        </w:rPr>
      </w:pPr>
      <w:r>
        <w:rPr>
          <w:sz w:val="24"/>
          <w:szCs w:val="24"/>
          <w:rtl/>
        </w:rPr>
        <w:t xml:space="preserve">לאור זאת, נראה לי שיש לקבל את עדויות המתלוננות כמהימנות ולייחס להן את מלוא המשקל, בהתחשב בעובדה שמדובר בחקירת ילדים לפני חוקרת ילדים ובצורך בסיוע על מנת להרשיע על פיהן. </w:t>
      </w:r>
    </w:p>
    <w:p w14:paraId="14DF864E" w14:textId="77777777" w:rsidR="007D5745" w:rsidRDefault="007D5745">
      <w:pPr>
        <w:spacing w:before="240"/>
        <w:ind w:left="567"/>
        <w:rPr>
          <w:sz w:val="24"/>
          <w:szCs w:val="24"/>
          <w:rtl/>
        </w:rPr>
      </w:pPr>
    </w:p>
    <w:p w14:paraId="5E301661" w14:textId="77777777" w:rsidR="007D5745" w:rsidRDefault="007D5745">
      <w:pPr>
        <w:ind w:left="516" w:hanging="425"/>
        <w:rPr>
          <w:sz w:val="24"/>
          <w:szCs w:val="24"/>
          <w:rtl/>
        </w:rPr>
      </w:pPr>
      <w:r>
        <w:rPr>
          <w:sz w:val="24"/>
          <w:szCs w:val="24"/>
          <w:rtl/>
        </w:rPr>
        <w:t>8.</w:t>
      </w:r>
      <w:r>
        <w:rPr>
          <w:sz w:val="24"/>
          <w:szCs w:val="24"/>
          <w:rtl/>
        </w:rPr>
        <w:tab/>
        <w:t xml:space="preserve">ביחס לפרטי הארועים המוכחים מתוך העובדות האמורות בכתב האישום, נראה לי כי </w:t>
      </w:r>
    </w:p>
    <w:p w14:paraId="75D78258" w14:textId="77777777" w:rsidR="007D5745" w:rsidRDefault="007D5745">
      <w:pPr>
        <w:ind w:left="516"/>
        <w:rPr>
          <w:sz w:val="24"/>
          <w:szCs w:val="24"/>
          <w:rtl/>
        </w:rPr>
      </w:pPr>
      <w:r>
        <w:rPr>
          <w:sz w:val="24"/>
          <w:szCs w:val="24"/>
          <w:rtl/>
        </w:rPr>
        <w:t>העובדות האמורות בכתב האישום ביחס למ.ב.ד. מוכחות ומעוגנות בעדותה של מ.ב.ד. מבחינת ההרגל לחבק ולנשק בפה.</w:t>
      </w:r>
    </w:p>
    <w:p w14:paraId="67B05484" w14:textId="77777777" w:rsidR="007D5745" w:rsidRDefault="007D5745">
      <w:pPr>
        <w:spacing w:before="240"/>
        <w:ind w:left="567"/>
        <w:rPr>
          <w:sz w:val="24"/>
          <w:szCs w:val="24"/>
          <w:rtl/>
        </w:rPr>
      </w:pPr>
      <w:r>
        <w:rPr>
          <w:sz w:val="24"/>
          <w:szCs w:val="24"/>
          <w:rtl/>
        </w:rPr>
        <w:t>ביחס לעובדה שהנאשם הוביל את המתלוננת מ.ב.ד. מאחורי כלוב בפינת החי, הפשיל את מכנסיו ואילץ אותה לגעת באבר מינו, נראה לי מתוך העדות שמדובר בשתי פעמים נפרדות, אך אין לשלול כאפשרות סבירה שמדובר במקרה אחד, כך שהנאשם יכול להנות מהספק, ביחס לטענה בכתב האישום שמדובר בשני ארועים נפרדים.</w:t>
      </w:r>
    </w:p>
    <w:p w14:paraId="72A7312E" w14:textId="77777777" w:rsidR="007D5745" w:rsidRDefault="007D5745">
      <w:pPr>
        <w:spacing w:before="240"/>
        <w:ind w:left="567"/>
        <w:rPr>
          <w:sz w:val="24"/>
          <w:szCs w:val="24"/>
          <w:rtl/>
        </w:rPr>
      </w:pPr>
      <w:r>
        <w:rPr>
          <w:sz w:val="24"/>
          <w:szCs w:val="24"/>
          <w:rtl/>
        </w:rPr>
        <w:t>ביחס לארוע בביתו של הנאשם נראה לי שיש לקבל את עדותה של מ.ב.ד., על אף העובדה שהבת של הנאשם לא אישרה שהדברים נעשו בנוכחותה, כפי שטענה מ.ב.ד בעדותה, כאמור בסעיף 7 דלעיל.</w:t>
      </w:r>
    </w:p>
    <w:p w14:paraId="13169AC3" w14:textId="77777777" w:rsidR="007D5745" w:rsidRDefault="007D5745">
      <w:pPr>
        <w:spacing w:before="240"/>
        <w:ind w:left="567"/>
        <w:rPr>
          <w:sz w:val="24"/>
          <w:szCs w:val="24"/>
          <w:rtl/>
        </w:rPr>
      </w:pPr>
      <w:r>
        <w:rPr>
          <w:sz w:val="24"/>
          <w:szCs w:val="24"/>
          <w:rtl/>
        </w:rPr>
        <w:t>ביחס למעשים שנעשו לג.ל. נראה לי שהעובדות האמורות בכתב האישום מעוגנות בעדותה של ג.ל.</w:t>
      </w:r>
    </w:p>
    <w:p w14:paraId="653BF7CA" w14:textId="77777777" w:rsidR="007D5745" w:rsidRDefault="007D5745">
      <w:pPr>
        <w:spacing w:before="240"/>
        <w:ind w:left="567"/>
        <w:rPr>
          <w:sz w:val="24"/>
          <w:szCs w:val="24"/>
          <w:rtl/>
        </w:rPr>
      </w:pPr>
      <w:r>
        <w:rPr>
          <w:sz w:val="24"/>
          <w:szCs w:val="24"/>
          <w:rtl/>
        </w:rPr>
        <w:t>ביחס למעשים שנעשו לג.ש נראה לי שהעובדה שהנאשם נהג לחבק אותה ולנשק אותה בפיה מעוגנת בחומר הראיות.</w:t>
      </w:r>
    </w:p>
    <w:p w14:paraId="489DEF20" w14:textId="77777777" w:rsidR="007D5745" w:rsidRDefault="007D5745">
      <w:pPr>
        <w:spacing w:before="240"/>
        <w:ind w:left="567"/>
        <w:rPr>
          <w:sz w:val="24"/>
          <w:szCs w:val="24"/>
          <w:rtl/>
        </w:rPr>
      </w:pPr>
      <w:r>
        <w:rPr>
          <w:sz w:val="24"/>
          <w:szCs w:val="24"/>
          <w:rtl/>
        </w:rPr>
        <w:t>ביחס לעובדה שהיא מצאה אותו עם מכנסיים מופשלות ואבר מינו גלוי, נראה לי שיכול להתעורר ספק סביר בקשר לכך, לאור העובדה שבאחד החלקים בעדותה אמרה שהוא רק סידר את מכנסיו והדבר לא היה נורא, לא ברור אם מדובר במקרה אחד או במספר מקרים, וגם כאשר נשמע בהקלטה שלא נראה לה שהוא השתין בעת שראתה את אבר מינו, עובדה שלא נרשמה בתמליל, מתעורר ספק סביר, שמא הוא השתין בחוץ כפי שטען הנאשם בעדותו, אם כי אין בכך כדי לערער את מהימנותה של ג.ש. מבחינה זאת שמקובלת עלי עדותה שהיא היתה בתחושה שהנאשם חושף בפניה את אבר מינו במתכוון.</w:t>
      </w:r>
    </w:p>
    <w:p w14:paraId="6DEB8A4B" w14:textId="77777777" w:rsidR="007D5745" w:rsidRDefault="007D5745">
      <w:pPr>
        <w:spacing w:before="240"/>
        <w:ind w:left="567"/>
        <w:rPr>
          <w:sz w:val="24"/>
          <w:szCs w:val="24"/>
          <w:rtl/>
        </w:rPr>
      </w:pPr>
      <w:r>
        <w:rPr>
          <w:sz w:val="24"/>
          <w:szCs w:val="24"/>
          <w:rtl/>
        </w:rPr>
        <w:t>מכל מקום, יכול להיות באי הבהירות בעדותה בענין זה כדי לעורר ספק סביר ביחס לטענה בדבר חשיפה מכוונת של אבר המין.</w:t>
      </w:r>
    </w:p>
    <w:p w14:paraId="00256021" w14:textId="77777777" w:rsidR="007D5745" w:rsidRDefault="007D5745">
      <w:pPr>
        <w:spacing w:before="240"/>
        <w:rPr>
          <w:sz w:val="24"/>
          <w:szCs w:val="24"/>
          <w:rtl/>
        </w:rPr>
      </w:pPr>
      <w:r>
        <w:rPr>
          <w:sz w:val="24"/>
          <w:szCs w:val="24"/>
          <w:rtl/>
        </w:rPr>
        <w:t>9.</w:t>
      </w:r>
      <w:r>
        <w:rPr>
          <w:sz w:val="24"/>
          <w:szCs w:val="24"/>
          <w:rtl/>
        </w:rPr>
        <w:tab/>
        <w:t>ביחס לצורך בסיוע, נראה לי שיש בחומר הראיות סיוע מהותי די והותר.</w:t>
      </w:r>
    </w:p>
    <w:p w14:paraId="34E56F49" w14:textId="77777777" w:rsidR="007D5745" w:rsidRDefault="007D5745" w:rsidP="00CB1702">
      <w:pPr>
        <w:spacing w:before="240"/>
        <w:ind w:left="567"/>
        <w:rPr>
          <w:sz w:val="24"/>
          <w:szCs w:val="24"/>
          <w:rtl/>
        </w:rPr>
      </w:pPr>
      <w:r>
        <w:rPr>
          <w:sz w:val="24"/>
          <w:szCs w:val="24"/>
          <w:rtl/>
        </w:rPr>
        <w:t xml:space="preserve">מבחינה זאת, מקובלת עלי עדותו של </w:t>
      </w:r>
      <w:r w:rsidR="00CB1702">
        <w:rPr>
          <w:rFonts w:hint="cs"/>
          <w:sz w:val="24"/>
          <w:szCs w:val="24"/>
          <w:rtl/>
        </w:rPr>
        <w:t>נ.א.</w:t>
      </w:r>
      <w:r>
        <w:rPr>
          <w:sz w:val="24"/>
          <w:szCs w:val="24"/>
          <w:rtl/>
        </w:rPr>
        <w:t xml:space="preserve"> כמהימנה על אף העובדה שהדברים לא נרשמו על ידיו. מדובר בשיחת הבהרה שאין מחלוקת לגבי עצם קיומה, ומבחינה זאת נראה לי שמדובר במפגש בעל אופי מיוחד, שלגביו יכול היה </w:t>
      </w:r>
      <w:r w:rsidR="00CB1702">
        <w:rPr>
          <w:sz w:val="24"/>
          <w:szCs w:val="24"/>
          <w:rtl/>
        </w:rPr>
        <w:t>נ.א.</w:t>
      </w:r>
      <w:r>
        <w:rPr>
          <w:sz w:val="24"/>
          <w:szCs w:val="24"/>
          <w:rtl/>
        </w:rPr>
        <w:t xml:space="preserve"> לזכור את דברי הנאשם שהוא נישק את ג.ש. בפה. </w:t>
      </w:r>
    </w:p>
    <w:p w14:paraId="60EB1E2F" w14:textId="77777777" w:rsidR="007D5745" w:rsidRDefault="007D5745">
      <w:pPr>
        <w:spacing w:before="240"/>
        <w:ind w:left="567"/>
        <w:rPr>
          <w:sz w:val="24"/>
          <w:szCs w:val="24"/>
          <w:rtl/>
        </w:rPr>
      </w:pPr>
      <w:r>
        <w:rPr>
          <w:sz w:val="24"/>
          <w:szCs w:val="24"/>
          <w:rtl/>
        </w:rPr>
        <w:t xml:space="preserve">בענין זה יש גם סתירת בדברי הנאשם כאשר בהודעה ת16/ אמר שנהג לנשק את הילדות בשיעורים בעוד שבעדותו בבית המשפט טען שהוא נישק רק פעם אחת את ג.ש. ליד אמה ופעם אחרת את מ.ב.ד. בליל שבת בעת שהתארחו אצלם (עמ' 69 לפרוטוקול). </w:t>
      </w:r>
    </w:p>
    <w:p w14:paraId="36F1D10F" w14:textId="77777777" w:rsidR="007D5745" w:rsidRDefault="007D5745" w:rsidP="005C0339">
      <w:pPr>
        <w:spacing w:before="240"/>
        <w:ind w:left="567"/>
        <w:rPr>
          <w:sz w:val="24"/>
          <w:szCs w:val="24"/>
          <w:rtl/>
        </w:rPr>
      </w:pPr>
      <w:r>
        <w:rPr>
          <w:sz w:val="24"/>
          <w:szCs w:val="24"/>
          <w:rtl/>
        </w:rPr>
        <w:t xml:space="preserve">ביחס לעצם העובדה שהנאשם נהג לנשק את התלמידות, היתה גם עדות של המורה </w:t>
      </w:r>
      <w:r w:rsidR="005C0339">
        <w:rPr>
          <w:rFonts w:hint="cs"/>
          <w:sz w:val="24"/>
          <w:szCs w:val="24"/>
          <w:rtl/>
        </w:rPr>
        <w:t>ר.</w:t>
      </w:r>
      <w:r>
        <w:rPr>
          <w:sz w:val="24"/>
          <w:szCs w:val="24"/>
          <w:rtl/>
        </w:rPr>
        <w:t xml:space="preserve"> א</w:t>
      </w:r>
      <w:r w:rsidR="005C0339">
        <w:rPr>
          <w:rFonts w:hint="cs"/>
          <w:sz w:val="24"/>
          <w:szCs w:val="24"/>
          <w:rtl/>
        </w:rPr>
        <w:t>.</w:t>
      </w:r>
      <w:r>
        <w:rPr>
          <w:sz w:val="24"/>
          <w:szCs w:val="24"/>
          <w:rtl/>
        </w:rPr>
        <w:t>, שהעידה על נטייתו של הנאשם בקשר לכך, וכן שהיא ראתה את הדבר מספר פעמים, כך שגם בכך יש כדי לסייע לעדותו של אלמסי וגם כדי לסייע במישרין לעדות המתלוננות ביחס לעובדה שהיתה לו נטיה לחבק ולנשק את התלמידות, כאשר הנאשם הכחיש בעדותו שנהג לנשק את התלמידות, פרט לאותם שני מקרים בנוכחות האם ובליל שבת בביתו.</w:t>
      </w:r>
    </w:p>
    <w:p w14:paraId="75EDFA12" w14:textId="77777777" w:rsidR="007D5745" w:rsidRDefault="007D5745">
      <w:pPr>
        <w:spacing w:before="240"/>
        <w:ind w:left="567"/>
        <w:rPr>
          <w:sz w:val="24"/>
          <w:szCs w:val="24"/>
          <w:rtl/>
        </w:rPr>
      </w:pPr>
      <w:r>
        <w:rPr>
          <w:sz w:val="24"/>
          <w:szCs w:val="24"/>
          <w:rtl/>
        </w:rPr>
        <w:t>גם ביחס למצבן הנפשי של הבנות עליו העידו הפסיכולוגית, המחנכת, חוקרת הילדים והורי המתלוננות, יש בכך כדי לסייע לגרסת המתלוננות.</w:t>
      </w:r>
    </w:p>
    <w:p w14:paraId="459F8BA2" w14:textId="77777777" w:rsidR="007D5745" w:rsidRDefault="007D5745">
      <w:pPr>
        <w:spacing w:before="240"/>
        <w:ind w:left="567"/>
        <w:rPr>
          <w:sz w:val="24"/>
          <w:szCs w:val="24"/>
          <w:rtl/>
        </w:rPr>
      </w:pPr>
      <w:r>
        <w:rPr>
          <w:sz w:val="24"/>
          <w:szCs w:val="24"/>
          <w:rtl/>
        </w:rPr>
        <w:t>ביטויי הפחד המתוארים בעדויות המתלוננות, ובדברי העדים האמורים, והעובדה שמצבי הפחד נמשכו זמן רב, תומכים ומסייעים לעובדה שאין מדובר רק בפחד מעצם גילוי הארועים אלא גם מהתרחשותם.</w:t>
      </w:r>
    </w:p>
    <w:p w14:paraId="14BCB2E0" w14:textId="77777777" w:rsidR="007D5745" w:rsidRDefault="007D5745">
      <w:pPr>
        <w:spacing w:before="240"/>
        <w:ind w:left="567"/>
        <w:rPr>
          <w:sz w:val="24"/>
          <w:szCs w:val="24"/>
          <w:rtl/>
        </w:rPr>
      </w:pPr>
      <w:r>
        <w:rPr>
          <w:sz w:val="24"/>
          <w:szCs w:val="24"/>
          <w:rtl/>
        </w:rPr>
        <w:t xml:space="preserve">מבחינה זאת, גם עדויות המתלוננות השונות לפני חוקרת הילדים מסייעות זו לזו.              </w:t>
      </w:r>
    </w:p>
    <w:p w14:paraId="2626F9DE" w14:textId="77777777" w:rsidR="007D5745" w:rsidRDefault="007D5745">
      <w:pPr>
        <w:spacing w:before="240"/>
        <w:ind w:left="567"/>
        <w:rPr>
          <w:sz w:val="24"/>
          <w:szCs w:val="24"/>
          <w:rtl/>
        </w:rPr>
      </w:pPr>
      <w:r>
        <w:rPr>
          <w:sz w:val="24"/>
          <w:szCs w:val="24"/>
          <w:rtl/>
        </w:rPr>
        <w:t xml:space="preserve">במצב זה נראה לי שיש סיוע מהותי די ויותר שיש בו כדי לאפשר את הרשעת הנאשם בעובדות עליהן העידו המתלוננות כאמור בסעיף 8 דלעיל. </w:t>
      </w:r>
    </w:p>
    <w:p w14:paraId="404C7FDB" w14:textId="77777777" w:rsidR="007D5745" w:rsidRDefault="007D5745">
      <w:pPr>
        <w:spacing w:before="240"/>
        <w:ind w:left="567"/>
        <w:rPr>
          <w:sz w:val="24"/>
          <w:szCs w:val="24"/>
          <w:rtl/>
        </w:rPr>
      </w:pPr>
      <w:r>
        <w:rPr>
          <w:sz w:val="24"/>
          <w:szCs w:val="24"/>
          <w:rtl/>
        </w:rPr>
        <w:t>באשר לקיום האלמנטים בהוראות החיקוק המיוחסות לנאשם בכתב האישום, נראה לי שהוכחו היסודות הדרושים במסגרת העובדות המוכחות מעבר לכל ספק סביר על פי עדויות המתלוננות לפני חוקרת הילדים והסיוע הדרוש כאמור בסעיפים 8 ו9- דלעיל.</w:t>
      </w:r>
    </w:p>
    <w:p w14:paraId="51D1D5F7" w14:textId="77777777" w:rsidR="007D5745" w:rsidRDefault="007D5745">
      <w:pPr>
        <w:spacing w:before="240"/>
        <w:ind w:left="567"/>
        <w:rPr>
          <w:sz w:val="24"/>
          <w:szCs w:val="24"/>
          <w:rtl/>
        </w:rPr>
      </w:pPr>
      <w:r>
        <w:rPr>
          <w:sz w:val="24"/>
          <w:szCs w:val="24"/>
          <w:rtl/>
        </w:rPr>
        <w:t>העובדות המיוחסות לנאשם מהווים עבירה של מעשים מגונים כאמור ב</w:t>
      </w:r>
      <w:hyperlink r:id="rId10" w:history="1">
        <w:r w:rsidR="00F56666" w:rsidRPr="00F56666">
          <w:rPr>
            <w:rStyle w:val="Hyperlink"/>
            <w:sz w:val="24"/>
            <w:szCs w:val="24"/>
            <w:rtl/>
          </w:rPr>
          <w:t>סעיף 348 (ב)</w:t>
        </w:r>
      </w:hyperlink>
      <w:r>
        <w:rPr>
          <w:sz w:val="24"/>
          <w:szCs w:val="24"/>
          <w:rtl/>
        </w:rPr>
        <w:t xml:space="preserve"> לאור המשמעות המינית שיש בהן ולאור העובדה שהן נעשו לתלמידות קטינות על ידי המדריך שלהם בחוג לטבע. </w:t>
      </w:r>
    </w:p>
    <w:p w14:paraId="7A0A43A9" w14:textId="77777777" w:rsidR="007D5745" w:rsidRDefault="007D5745">
      <w:pPr>
        <w:spacing w:before="240"/>
        <w:ind w:left="567"/>
        <w:rPr>
          <w:sz w:val="24"/>
          <w:szCs w:val="24"/>
          <w:rtl/>
        </w:rPr>
      </w:pPr>
      <w:r>
        <w:rPr>
          <w:sz w:val="24"/>
          <w:szCs w:val="24"/>
          <w:rtl/>
        </w:rPr>
        <w:t xml:space="preserve">המעשים המוכחים עליהם העידה ל.ג כוללים גם מעשה מגונה וגם הדחה בחקירה, כאמור בכתב האישום המתוקן. </w:t>
      </w:r>
    </w:p>
    <w:p w14:paraId="76D2AFEA" w14:textId="77777777" w:rsidR="007D5745" w:rsidRDefault="007D5745">
      <w:pPr>
        <w:spacing w:before="240"/>
        <w:ind w:left="567"/>
        <w:rPr>
          <w:sz w:val="24"/>
          <w:szCs w:val="24"/>
          <w:rtl/>
        </w:rPr>
      </w:pPr>
      <w:r>
        <w:rPr>
          <w:sz w:val="24"/>
          <w:szCs w:val="24"/>
          <w:rtl/>
        </w:rPr>
        <w:t xml:space="preserve">ביחס למעשים המיוחסים לנאשם בקשר לג.ש. נראה לי שניתן להרשיעו בעבירה של מעשה מגונה בפומבי בגין החיבוקים והנישוקים בפה ללא הסכמתה החופשית בכך שחיבק אותה בכוח ונישק אותה בפה, כאשר הדבר נעשה בפומבי, ולהרשיעו בעבירה לפי </w:t>
      </w:r>
      <w:hyperlink r:id="rId11" w:history="1">
        <w:r w:rsidR="00F56666" w:rsidRPr="00F56666">
          <w:rPr>
            <w:rStyle w:val="Hyperlink"/>
            <w:sz w:val="24"/>
            <w:szCs w:val="24"/>
            <w:rtl/>
          </w:rPr>
          <w:t>סעיף 349(ב)</w:t>
        </w:r>
      </w:hyperlink>
      <w:r>
        <w:rPr>
          <w:sz w:val="24"/>
          <w:szCs w:val="24"/>
          <w:rtl/>
        </w:rPr>
        <w:t xml:space="preserve"> ל</w:t>
      </w:r>
      <w:r w:rsidR="00A51E17" w:rsidRPr="00F56666">
        <w:rPr>
          <w:sz w:val="24"/>
          <w:szCs w:val="24"/>
          <w:rtl/>
        </w:rPr>
        <w:t>חוק העונשין</w:t>
      </w:r>
      <w:r>
        <w:rPr>
          <w:sz w:val="24"/>
          <w:szCs w:val="24"/>
          <w:rtl/>
        </w:rPr>
        <w:t>.</w:t>
      </w:r>
    </w:p>
    <w:p w14:paraId="0BB3983A" w14:textId="77777777" w:rsidR="007D5745" w:rsidRDefault="007D5745">
      <w:pPr>
        <w:spacing w:before="240"/>
        <w:ind w:left="567"/>
        <w:rPr>
          <w:sz w:val="24"/>
          <w:szCs w:val="24"/>
          <w:rtl/>
        </w:rPr>
      </w:pPr>
      <w:r>
        <w:rPr>
          <w:sz w:val="24"/>
          <w:szCs w:val="24"/>
          <w:rtl/>
        </w:rPr>
        <w:t xml:space="preserve">לאור הספק ביחס לחשיפת אבר המין, אין להרשיעו גם במעשה מגונה לפי </w:t>
      </w:r>
      <w:hyperlink r:id="rId12" w:history="1">
        <w:r w:rsidR="00F56666" w:rsidRPr="00F56666">
          <w:rPr>
            <w:rStyle w:val="Hyperlink"/>
            <w:sz w:val="24"/>
            <w:szCs w:val="24"/>
            <w:rtl/>
          </w:rPr>
          <w:t>סעיף 348(ב)</w:t>
        </w:r>
      </w:hyperlink>
      <w:r>
        <w:rPr>
          <w:sz w:val="24"/>
          <w:szCs w:val="24"/>
          <w:rtl/>
        </w:rPr>
        <w:t xml:space="preserve"> ל</w:t>
      </w:r>
      <w:r w:rsidR="00A51E17" w:rsidRPr="00F56666">
        <w:rPr>
          <w:sz w:val="24"/>
          <w:szCs w:val="24"/>
          <w:rtl/>
        </w:rPr>
        <w:t>חוק העונשין</w:t>
      </w:r>
      <w:r>
        <w:rPr>
          <w:sz w:val="24"/>
          <w:szCs w:val="24"/>
          <w:rtl/>
        </w:rPr>
        <w:t>, בקשר לחשיפת אבר מינו לפני ג.ש.</w:t>
      </w:r>
    </w:p>
    <w:p w14:paraId="03E3920F" w14:textId="77777777" w:rsidR="007D5745" w:rsidRDefault="007D5745">
      <w:pPr>
        <w:spacing w:before="240"/>
        <w:rPr>
          <w:sz w:val="24"/>
          <w:szCs w:val="24"/>
          <w:rtl/>
        </w:rPr>
      </w:pPr>
    </w:p>
    <w:p w14:paraId="4C670AA3" w14:textId="77777777" w:rsidR="007D5745" w:rsidRDefault="007D5745">
      <w:pPr>
        <w:ind w:left="516" w:hanging="425"/>
        <w:rPr>
          <w:sz w:val="24"/>
          <w:szCs w:val="24"/>
          <w:rtl/>
        </w:rPr>
      </w:pPr>
      <w:r>
        <w:rPr>
          <w:sz w:val="24"/>
          <w:szCs w:val="24"/>
          <w:rtl/>
        </w:rPr>
        <w:t>10.</w:t>
      </w:r>
      <w:r>
        <w:rPr>
          <w:sz w:val="24"/>
          <w:szCs w:val="24"/>
          <w:rtl/>
        </w:rPr>
        <w:tab/>
        <w:t xml:space="preserve">לאור האמור ועל יסוד העובדות האמורות בסעיף 8 דלעיל, והאמור בסעיף 9 דלעיל, אני </w:t>
      </w:r>
    </w:p>
    <w:p w14:paraId="280FEA1B" w14:textId="77777777" w:rsidR="007D5745" w:rsidRDefault="007D5745">
      <w:pPr>
        <w:ind w:left="516"/>
        <w:rPr>
          <w:sz w:val="24"/>
          <w:szCs w:val="24"/>
          <w:rtl/>
        </w:rPr>
      </w:pPr>
      <w:r>
        <w:rPr>
          <w:sz w:val="24"/>
          <w:szCs w:val="24"/>
          <w:rtl/>
        </w:rPr>
        <w:t xml:space="preserve">מרשיע את הנאשם בעבירות של מעשה מגונה לפי </w:t>
      </w:r>
      <w:hyperlink r:id="rId13" w:history="1">
        <w:r w:rsidR="00F56666" w:rsidRPr="00F56666">
          <w:rPr>
            <w:rStyle w:val="Hyperlink"/>
            <w:sz w:val="24"/>
            <w:szCs w:val="24"/>
            <w:rtl/>
          </w:rPr>
          <w:t>סעיף 348(ב)</w:t>
        </w:r>
      </w:hyperlink>
      <w:r>
        <w:rPr>
          <w:sz w:val="24"/>
          <w:szCs w:val="24"/>
          <w:rtl/>
        </w:rPr>
        <w:t xml:space="preserve"> ל</w:t>
      </w:r>
      <w:r w:rsidR="00A51E17" w:rsidRPr="00F56666">
        <w:rPr>
          <w:sz w:val="24"/>
          <w:szCs w:val="24"/>
          <w:rtl/>
        </w:rPr>
        <w:t>חוק העונשין</w:t>
      </w:r>
      <w:r>
        <w:rPr>
          <w:sz w:val="24"/>
          <w:szCs w:val="24"/>
          <w:rtl/>
        </w:rPr>
        <w:t xml:space="preserve">, תש"ז - 1977, בגין האישום הראשון והשני, מעשה מגונה בפומבי לפי </w:t>
      </w:r>
      <w:hyperlink r:id="rId14" w:history="1">
        <w:r w:rsidR="00F56666" w:rsidRPr="00F56666">
          <w:rPr>
            <w:rStyle w:val="Hyperlink"/>
            <w:sz w:val="24"/>
            <w:szCs w:val="24"/>
            <w:rtl/>
          </w:rPr>
          <w:t>סעיף 349(ב)</w:t>
        </w:r>
      </w:hyperlink>
      <w:r>
        <w:rPr>
          <w:sz w:val="24"/>
          <w:szCs w:val="24"/>
          <w:rtl/>
        </w:rPr>
        <w:t xml:space="preserve"> לחוק העונשין, בגין האישום הראשון והשלישי, והדחה בחקירה בגין האישום השני, האמורים בכתב האישום, ואני מזכה אותו מעבירה של מעשה מגונה לפי </w:t>
      </w:r>
      <w:hyperlink r:id="rId15" w:history="1">
        <w:r w:rsidR="00F56666" w:rsidRPr="00F56666">
          <w:rPr>
            <w:rStyle w:val="Hyperlink"/>
            <w:sz w:val="24"/>
            <w:szCs w:val="24"/>
            <w:rtl/>
          </w:rPr>
          <w:t>סעיף 348(ב)</w:t>
        </w:r>
      </w:hyperlink>
      <w:r>
        <w:rPr>
          <w:sz w:val="24"/>
          <w:szCs w:val="24"/>
          <w:rtl/>
        </w:rPr>
        <w:t xml:space="preserve"> לחוק העונשין בג</w:t>
      </w:r>
      <w:bookmarkStart w:id="7" w:name="Hachlata1"/>
      <w:r>
        <w:rPr>
          <w:sz w:val="24"/>
          <w:szCs w:val="24"/>
          <w:rtl/>
        </w:rPr>
        <w:t xml:space="preserve">ין האישום השלישי שבכתב האישום. </w:t>
      </w:r>
    </w:p>
    <w:p w14:paraId="0594CDF3" w14:textId="77777777" w:rsidR="007D5745" w:rsidRDefault="007D5745">
      <w:pPr>
        <w:pStyle w:val="a3"/>
        <w:rPr>
          <w:sz w:val="24"/>
          <w:rtl/>
        </w:rPr>
      </w:pPr>
    </w:p>
    <w:p w14:paraId="38ADA956" w14:textId="77777777" w:rsidR="007D5745" w:rsidRDefault="007D5745">
      <w:pPr>
        <w:pStyle w:val="a3"/>
        <w:rPr>
          <w:sz w:val="24"/>
          <w:rtl/>
        </w:rPr>
      </w:pPr>
      <w:r>
        <w:rPr>
          <w:sz w:val="24"/>
          <w:rtl/>
        </w:rPr>
        <w:t>ניתנה היום, ה' בניסן תשנ"ט, (22 במרץ 1999), במעמד ב"כ המאשימה עו"ד פרולה, הנאשם וב"כ עו"ד צנג.</w:t>
      </w:r>
    </w:p>
    <w:p w14:paraId="79461BB6" w14:textId="77777777" w:rsidR="007D5745" w:rsidRDefault="007D5745">
      <w:pPr>
        <w:pStyle w:val="a3"/>
        <w:rPr>
          <w:sz w:val="24"/>
          <w:rtl/>
        </w:rPr>
      </w:pPr>
    </w:p>
    <w:tbl>
      <w:tblPr>
        <w:bidiVisual/>
        <w:tblW w:w="0" w:type="auto"/>
        <w:jc w:val="right"/>
        <w:tblBorders>
          <w:top w:val="single" w:sz="6" w:space="0" w:color="auto"/>
        </w:tblBorders>
        <w:tblLayout w:type="fixed"/>
        <w:tblLook w:val="0000" w:firstRow="0" w:lastRow="0" w:firstColumn="0" w:lastColumn="0" w:noHBand="0" w:noVBand="0"/>
      </w:tblPr>
      <w:tblGrid>
        <w:gridCol w:w="2466"/>
      </w:tblGrid>
      <w:tr w:rsidR="005448C5" w14:paraId="0E58A7BC" w14:textId="77777777">
        <w:tblPrEx>
          <w:tblCellMar>
            <w:top w:w="0" w:type="dxa"/>
            <w:bottom w:w="0" w:type="dxa"/>
          </w:tblCellMar>
        </w:tblPrEx>
        <w:trPr>
          <w:jc w:val="right"/>
        </w:trPr>
        <w:tc>
          <w:tcPr>
            <w:tcW w:w="2466" w:type="dxa"/>
          </w:tcPr>
          <w:p w14:paraId="11A1FC4C" w14:textId="77777777" w:rsidR="007D5745" w:rsidRDefault="007D5745">
            <w:pPr>
              <w:pStyle w:val="1"/>
              <w:rPr>
                <w:sz w:val="24"/>
                <w:szCs w:val="24"/>
                <w:rtl/>
              </w:rPr>
            </w:pPr>
            <w:r>
              <w:rPr>
                <w:sz w:val="24"/>
                <w:szCs w:val="24"/>
                <w:rtl/>
              </w:rPr>
              <w:t>ברוך אזולאי - שופט</w:t>
            </w:r>
          </w:p>
        </w:tc>
      </w:tr>
    </w:tbl>
    <w:p w14:paraId="7A278CA5" w14:textId="77777777" w:rsidR="007D5745" w:rsidRDefault="007D5745">
      <w:pPr>
        <w:pStyle w:val="a3"/>
        <w:rPr>
          <w:sz w:val="24"/>
          <w:rtl/>
        </w:rPr>
      </w:pPr>
    </w:p>
    <w:bookmarkEnd w:id="7"/>
    <w:p w14:paraId="5A4B7C5E" w14:textId="77777777" w:rsidR="007D5745" w:rsidRDefault="007D5745">
      <w:pPr>
        <w:pStyle w:val="a3"/>
        <w:rPr>
          <w:sz w:val="24"/>
          <w:u w:val="single"/>
          <w:rtl/>
        </w:rPr>
      </w:pPr>
      <w:r>
        <w:rPr>
          <w:sz w:val="24"/>
          <w:u w:val="single"/>
          <w:rtl/>
        </w:rPr>
        <w:t>עו"ד צנג:</w:t>
      </w:r>
    </w:p>
    <w:p w14:paraId="1CEF07AE" w14:textId="77777777" w:rsidR="007D5745" w:rsidRDefault="007D5745">
      <w:pPr>
        <w:pStyle w:val="a3"/>
        <w:rPr>
          <w:b w:val="0"/>
          <w:bCs w:val="0"/>
          <w:sz w:val="24"/>
          <w:rtl/>
        </w:rPr>
      </w:pPr>
      <w:r>
        <w:rPr>
          <w:b w:val="0"/>
          <w:bCs w:val="0"/>
          <w:sz w:val="24"/>
          <w:rtl/>
        </w:rPr>
        <w:t xml:space="preserve">אני מבקש ישיבה נפרדת לטיעונים לעונש. </w:t>
      </w:r>
    </w:p>
    <w:p w14:paraId="19065669" w14:textId="77777777" w:rsidR="00A05A10" w:rsidRDefault="00A05A10">
      <w:pPr>
        <w:pStyle w:val="Heading1"/>
        <w:rPr>
          <w:b w:val="0"/>
          <w:bCs w:val="0"/>
          <w:sz w:val="24"/>
          <w:szCs w:val="24"/>
          <w:u w:val="none"/>
          <w:rtl/>
        </w:rPr>
      </w:pPr>
      <w:bookmarkStart w:id="8" w:name="Hachlata2"/>
    </w:p>
    <w:p w14:paraId="232DB677" w14:textId="77777777" w:rsidR="00A05A10" w:rsidRPr="00A05A10" w:rsidRDefault="00A05A10">
      <w:pPr>
        <w:pStyle w:val="Heading1"/>
        <w:rPr>
          <w:sz w:val="24"/>
          <w:szCs w:val="24"/>
          <w:u w:val="none"/>
          <w:rtl/>
        </w:rPr>
      </w:pPr>
    </w:p>
    <w:p w14:paraId="2BBDAF2D" w14:textId="77777777" w:rsidR="007D5745" w:rsidRDefault="007D5745">
      <w:pPr>
        <w:pStyle w:val="Heading1"/>
        <w:rPr>
          <w:sz w:val="24"/>
          <w:szCs w:val="24"/>
          <w:rtl/>
        </w:rPr>
      </w:pPr>
    </w:p>
    <w:p w14:paraId="26F610D0" w14:textId="77777777" w:rsidR="007D5745" w:rsidRDefault="007D5745">
      <w:pPr>
        <w:pStyle w:val="a3"/>
        <w:jc w:val="center"/>
        <w:rPr>
          <w:rFonts w:ascii="Arial" w:hAnsi="Arial"/>
          <w:noProof/>
          <w:kern w:val="28"/>
          <w:sz w:val="24"/>
          <w:u w:val="single"/>
          <w:rtl/>
        </w:rPr>
      </w:pPr>
      <w:bookmarkStart w:id="9" w:name="PsakDin"/>
      <w:r>
        <w:rPr>
          <w:rFonts w:ascii="Arial" w:hAnsi="Arial"/>
          <w:noProof/>
          <w:kern w:val="28"/>
          <w:sz w:val="24"/>
          <w:u w:val="single"/>
          <w:rtl/>
        </w:rPr>
        <w:t>החלטה</w:t>
      </w:r>
    </w:p>
    <w:bookmarkEnd w:id="9"/>
    <w:p w14:paraId="48EFCFA2" w14:textId="77777777" w:rsidR="007D5745" w:rsidRDefault="007D5745">
      <w:pPr>
        <w:pStyle w:val="a3"/>
        <w:rPr>
          <w:sz w:val="24"/>
          <w:rtl/>
        </w:rPr>
      </w:pPr>
    </w:p>
    <w:p w14:paraId="32FD4C0D" w14:textId="77777777" w:rsidR="007D5745" w:rsidRDefault="007D5745">
      <w:pPr>
        <w:pStyle w:val="a3"/>
        <w:rPr>
          <w:sz w:val="24"/>
          <w:rtl/>
        </w:rPr>
      </w:pPr>
    </w:p>
    <w:p w14:paraId="3A5B4C2A" w14:textId="77777777" w:rsidR="007D5745" w:rsidRDefault="007D5745">
      <w:pPr>
        <w:pStyle w:val="a3"/>
        <w:rPr>
          <w:sz w:val="24"/>
          <w:rtl/>
        </w:rPr>
      </w:pPr>
      <w:r>
        <w:rPr>
          <w:sz w:val="24"/>
          <w:rtl/>
        </w:rPr>
        <w:t xml:space="preserve">נדחה לשמיעת טיעונים לעונש ליום 28.4.99 שעה 15:00. </w:t>
      </w:r>
    </w:p>
    <w:p w14:paraId="5B85BEFF" w14:textId="77777777" w:rsidR="005448C5" w:rsidRPr="005448C5" w:rsidRDefault="005448C5">
      <w:pPr>
        <w:pStyle w:val="a3"/>
        <w:rPr>
          <w:color w:val="FFFFFF"/>
          <w:sz w:val="2"/>
          <w:szCs w:val="2"/>
          <w:rtl/>
        </w:rPr>
      </w:pPr>
    </w:p>
    <w:p w14:paraId="34FD3160" w14:textId="77777777" w:rsidR="005448C5" w:rsidRPr="005448C5" w:rsidRDefault="005448C5">
      <w:pPr>
        <w:pStyle w:val="a3"/>
        <w:rPr>
          <w:color w:val="FFFFFF"/>
          <w:sz w:val="2"/>
          <w:szCs w:val="2"/>
          <w:rtl/>
        </w:rPr>
      </w:pPr>
      <w:r w:rsidRPr="005448C5">
        <w:rPr>
          <w:color w:val="FFFFFF"/>
          <w:sz w:val="2"/>
          <w:szCs w:val="2"/>
          <w:rtl/>
        </w:rPr>
        <w:t>5129371</w:t>
      </w:r>
    </w:p>
    <w:p w14:paraId="705C0990" w14:textId="77777777" w:rsidR="007D5745" w:rsidRDefault="005448C5">
      <w:pPr>
        <w:pStyle w:val="a3"/>
        <w:rPr>
          <w:sz w:val="24"/>
          <w:rtl/>
        </w:rPr>
      </w:pPr>
      <w:r w:rsidRPr="005448C5">
        <w:rPr>
          <w:color w:val="FFFFFF"/>
          <w:sz w:val="2"/>
          <w:szCs w:val="2"/>
          <w:rtl/>
        </w:rPr>
        <w:t>54678313</w:t>
      </w:r>
    </w:p>
    <w:p w14:paraId="15E7C36A" w14:textId="77777777" w:rsidR="007D5745" w:rsidRDefault="007D5745">
      <w:pPr>
        <w:pStyle w:val="a3"/>
        <w:rPr>
          <w:color w:val="FFFFFF"/>
          <w:sz w:val="4"/>
          <w:szCs w:val="4"/>
          <w:rtl/>
        </w:rPr>
      </w:pPr>
    </w:p>
    <w:p w14:paraId="774074C6" w14:textId="77777777" w:rsidR="005448C5" w:rsidRPr="005448C5" w:rsidRDefault="005448C5">
      <w:pPr>
        <w:pStyle w:val="a3"/>
        <w:rPr>
          <w:color w:val="FFFFFF"/>
          <w:sz w:val="2"/>
          <w:szCs w:val="2"/>
          <w:rtl/>
        </w:rPr>
      </w:pPr>
    </w:p>
    <w:p w14:paraId="7ECCC3C4" w14:textId="77777777" w:rsidR="005448C5" w:rsidRPr="005448C5" w:rsidRDefault="005448C5">
      <w:pPr>
        <w:pStyle w:val="a3"/>
        <w:rPr>
          <w:color w:val="FFFFFF"/>
          <w:sz w:val="2"/>
          <w:szCs w:val="2"/>
          <w:rtl/>
        </w:rPr>
      </w:pPr>
      <w:r w:rsidRPr="005448C5">
        <w:rPr>
          <w:color w:val="FFFFFF"/>
          <w:sz w:val="2"/>
          <w:szCs w:val="2"/>
          <w:rtl/>
        </w:rPr>
        <w:t>5129371</w:t>
      </w:r>
    </w:p>
    <w:p w14:paraId="107F2F84" w14:textId="77777777" w:rsidR="007D5745" w:rsidRDefault="005448C5">
      <w:pPr>
        <w:pStyle w:val="a3"/>
        <w:rPr>
          <w:sz w:val="24"/>
          <w:rtl/>
        </w:rPr>
      </w:pPr>
      <w:r w:rsidRPr="005448C5">
        <w:rPr>
          <w:color w:val="FFFFFF"/>
          <w:sz w:val="2"/>
          <w:szCs w:val="2"/>
          <w:rtl/>
        </w:rPr>
        <w:t>54678313</w:t>
      </w:r>
      <w:r w:rsidR="007D5745">
        <w:rPr>
          <w:color w:val="FFFFFF"/>
          <w:sz w:val="4"/>
          <w:szCs w:val="4"/>
          <w:rtl/>
        </w:rPr>
        <w:t>5129371</w:t>
      </w:r>
      <w:r w:rsidR="007D5745">
        <w:rPr>
          <w:sz w:val="24"/>
          <w:rtl/>
        </w:rPr>
        <w:t xml:space="preserve">ניתנה היום, ה' בניסן תשנ"ט, (22 במרץ 1999), במעמד הרשומים לעיל. </w:t>
      </w:r>
    </w:p>
    <w:p w14:paraId="7A4E916C" w14:textId="77777777" w:rsidR="005448C5" w:rsidRPr="005448C5" w:rsidRDefault="005448C5" w:rsidP="005448C5">
      <w:pPr>
        <w:pStyle w:val="a3"/>
        <w:keepNext/>
        <w:rPr>
          <w:rFonts w:ascii="David" w:hAnsi="David"/>
          <w:b w:val="0"/>
          <w:bCs w:val="0"/>
          <w:color w:val="000000"/>
          <w:sz w:val="22"/>
          <w:szCs w:val="22"/>
          <w:rtl/>
        </w:rPr>
      </w:pPr>
    </w:p>
    <w:p w14:paraId="332DDE76" w14:textId="77777777" w:rsidR="005448C5" w:rsidRPr="005448C5" w:rsidRDefault="005448C5" w:rsidP="005448C5">
      <w:pPr>
        <w:pStyle w:val="a3"/>
        <w:keepNext/>
        <w:rPr>
          <w:rFonts w:ascii="David" w:hAnsi="David"/>
          <w:b w:val="0"/>
          <w:bCs w:val="0"/>
          <w:color w:val="000000"/>
          <w:sz w:val="22"/>
          <w:szCs w:val="22"/>
          <w:rtl/>
        </w:rPr>
      </w:pPr>
    </w:p>
    <w:p w14:paraId="01BC2306" w14:textId="77777777" w:rsidR="005448C5" w:rsidRPr="005448C5" w:rsidRDefault="005448C5" w:rsidP="005448C5">
      <w:pPr>
        <w:pStyle w:val="a3"/>
        <w:keepNext/>
        <w:rPr>
          <w:rFonts w:ascii="David" w:hAnsi="David"/>
          <w:b w:val="0"/>
          <w:bCs w:val="0"/>
          <w:color w:val="000000"/>
          <w:sz w:val="22"/>
          <w:szCs w:val="22"/>
          <w:rtl/>
        </w:rPr>
      </w:pPr>
      <w:r w:rsidRPr="005448C5">
        <w:rPr>
          <w:rFonts w:ascii="David" w:hAnsi="David"/>
          <w:b w:val="0"/>
          <w:bCs w:val="0"/>
          <w:color w:val="000000"/>
          <w:sz w:val="22"/>
          <w:szCs w:val="22"/>
          <w:rtl/>
        </w:rPr>
        <w:t>ברוך אזולאי 54678313-8004/97</w:t>
      </w:r>
    </w:p>
    <w:p w14:paraId="29983B9A" w14:textId="77777777" w:rsidR="007D5745" w:rsidRDefault="007D5745">
      <w:pPr>
        <w:pStyle w:val="a3"/>
        <w:rPr>
          <w:sz w:val="24"/>
          <w:rtl/>
        </w:rPr>
      </w:pPr>
    </w:p>
    <w:tbl>
      <w:tblPr>
        <w:bidiVisual/>
        <w:tblW w:w="0" w:type="auto"/>
        <w:jc w:val="right"/>
        <w:tblBorders>
          <w:top w:val="single" w:sz="6" w:space="0" w:color="auto"/>
        </w:tblBorders>
        <w:tblLayout w:type="fixed"/>
        <w:tblLook w:val="0000" w:firstRow="0" w:lastRow="0" w:firstColumn="0" w:lastColumn="0" w:noHBand="0" w:noVBand="0"/>
      </w:tblPr>
      <w:tblGrid>
        <w:gridCol w:w="2466"/>
      </w:tblGrid>
      <w:tr w:rsidR="005448C5" w14:paraId="5C05C481" w14:textId="77777777">
        <w:tblPrEx>
          <w:tblCellMar>
            <w:top w:w="0" w:type="dxa"/>
            <w:bottom w:w="0" w:type="dxa"/>
          </w:tblCellMar>
        </w:tblPrEx>
        <w:trPr>
          <w:jc w:val="right"/>
        </w:trPr>
        <w:tc>
          <w:tcPr>
            <w:tcW w:w="2466" w:type="dxa"/>
          </w:tcPr>
          <w:p w14:paraId="5033530C" w14:textId="77777777" w:rsidR="007D5745" w:rsidRDefault="007D5745">
            <w:pPr>
              <w:pStyle w:val="1"/>
              <w:rPr>
                <w:sz w:val="24"/>
                <w:szCs w:val="24"/>
                <w:rtl/>
              </w:rPr>
            </w:pPr>
            <w:r>
              <w:rPr>
                <w:sz w:val="24"/>
                <w:szCs w:val="24"/>
                <w:rtl/>
              </w:rPr>
              <w:t>ברוך אזולאי - שופט</w:t>
            </w:r>
          </w:p>
        </w:tc>
      </w:tr>
      <w:bookmarkEnd w:id="8"/>
    </w:tbl>
    <w:p w14:paraId="64507E33" w14:textId="77777777" w:rsidR="007D5745" w:rsidRDefault="007D5745">
      <w:pPr>
        <w:pStyle w:val="10"/>
        <w:rPr>
          <w:rFonts w:hint="cs"/>
          <w:sz w:val="24"/>
          <w:rtl/>
        </w:rPr>
      </w:pPr>
    </w:p>
    <w:p w14:paraId="7F065599" w14:textId="77777777" w:rsidR="005448C5" w:rsidRPr="005448C5" w:rsidRDefault="005448C5" w:rsidP="005448C5">
      <w:pPr>
        <w:pStyle w:val="10"/>
        <w:rPr>
          <w:color w:val="000000"/>
          <w:sz w:val="24"/>
          <w:rtl/>
        </w:rPr>
      </w:pPr>
      <w:r w:rsidRPr="005448C5">
        <w:rPr>
          <w:color w:val="000000"/>
          <w:sz w:val="24"/>
          <w:rtl/>
        </w:rPr>
        <w:t>נוסח מסמך זה כפוף לשינויי ניסוח ועריכה</w:t>
      </w:r>
    </w:p>
    <w:sectPr w:rsidR="005448C5" w:rsidRPr="005448C5" w:rsidSect="005448C5">
      <w:headerReference w:type="even" r:id="rId16"/>
      <w:headerReference w:type="default" r:id="rId17"/>
      <w:footerReference w:type="even" r:id="rId18"/>
      <w:footerReference w:type="default" r:id="rId19"/>
      <w:endnotePr>
        <w:numFmt w:val="lowerLetter"/>
      </w:endnotePr>
      <w:type w:val="continuous"/>
      <w:pgSz w:w="11907" w:h="16840" w:code="9"/>
      <w:pgMar w:top="1418" w:right="1797" w:bottom="1440" w:left="1797" w:header="720" w:footer="720" w:gutter="0"/>
      <w:lnNumType w:countBy="1"/>
      <w:pgNumType w:start="1"/>
      <w:cols w:space="720"/>
      <w:formProt w:val="0"/>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6495" w14:textId="77777777" w:rsidR="004E6512" w:rsidRDefault="004E6512" w:rsidP="007D5745">
      <w:r>
        <w:separator/>
      </w:r>
    </w:p>
  </w:endnote>
  <w:endnote w:type="continuationSeparator" w:id="0">
    <w:p w14:paraId="4FE89152" w14:textId="77777777" w:rsidR="004E6512" w:rsidRDefault="004E6512" w:rsidP="007D5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44C" w14:textId="77777777" w:rsidR="004E6512" w:rsidRDefault="004E6512" w:rsidP="005448C5">
    <w:pPr>
      <w:pStyle w:val="Footer"/>
      <w:jc w:val="center"/>
      <w:rPr>
        <w:rFonts w:ascii="FrankRuehl" w:hAnsi="FrankRuehl" w:cs="FrankRuehl"/>
        <w:sz w:val="24"/>
        <w:szCs w:val="24"/>
        <w:rtl/>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sz w:val="24"/>
        <w:szCs w:val="24"/>
        <w:rtl/>
      </w:rPr>
      <w:t>1</w:t>
    </w:r>
    <w:r>
      <w:rPr>
        <w:rFonts w:ascii="FrankRuehl" w:hAnsi="FrankRuehl" w:cs="FrankRuehl"/>
        <w:sz w:val="24"/>
        <w:szCs w:val="24"/>
        <w:rtl/>
      </w:rPr>
      <w:fldChar w:fldCharType="end"/>
    </w:r>
  </w:p>
  <w:p w14:paraId="2A0489BC" w14:textId="77777777" w:rsidR="004E6512" w:rsidRDefault="004E6512" w:rsidP="005448C5">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B24A7C6" w14:textId="77777777" w:rsidR="004E6512" w:rsidRPr="005448C5" w:rsidRDefault="004E6512" w:rsidP="005448C5">
    <w:pPr>
      <w:pStyle w:val="Footer"/>
      <w:pBdr>
        <w:top w:val="single" w:sz="4" w:space="1" w:color="auto"/>
        <w:between w:val="single" w:sz="4" w:space="0" w:color="auto"/>
      </w:pBdr>
      <w:spacing w:line="240" w:lineRule="auto"/>
      <w:jc w:val="left"/>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Z:\00000000\2008-------------------\12-Dec\08-12-31\01\k00800497p.doc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AA5F6" w14:textId="77777777" w:rsidR="004E6512" w:rsidRDefault="004E6512" w:rsidP="005448C5">
    <w:pPr>
      <w:pStyle w:val="Footer"/>
      <w:jc w:val="center"/>
      <w:rPr>
        <w:rFonts w:ascii="FrankRuehl" w:hAnsi="FrankRuehl" w:cs="FrankRuehl"/>
        <w:sz w:val="24"/>
        <w:szCs w:val="24"/>
        <w:rtl/>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437003">
      <w:rPr>
        <w:rFonts w:ascii="FrankRuehl" w:hAnsi="FrankRuehl" w:cs="FrankRuehl"/>
        <w:sz w:val="24"/>
        <w:szCs w:val="24"/>
        <w:rtl/>
      </w:rPr>
      <w:t>1</w:t>
    </w:r>
    <w:r>
      <w:rPr>
        <w:rFonts w:ascii="FrankRuehl" w:hAnsi="FrankRuehl" w:cs="FrankRuehl"/>
        <w:sz w:val="24"/>
        <w:szCs w:val="24"/>
        <w:rtl/>
      </w:rPr>
      <w:fldChar w:fldCharType="end"/>
    </w:r>
  </w:p>
  <w:p w14:paraId="49BDAB94" w14:textId="77777777" w:rsidR="004E6512" w:rsidRDefault="004E6512" w:rsidP="005448C5">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C6C251C" w14:textId="77777777" w:rsidR="004E6512" w:rsidRPr="005448C5" w:rsidRDefault="004E6512" w:rsidP="005448C5">
    <w:pPr>
      <w:pStyle w:val="Footer"/>
      <w:pBdr>
        <w:top w:val="single" w:sz="4" w:space="1" w:color="auto"/>
        <w:between w:val="single" w:sz="4" w:space="0" w:color="auto"/>
      </w:pBdr>
      <w:spacing w:line="240" w:lineRule="auto"/>
      <w:jc w:val="left"/>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Z:\00000000\2008-------------------\12-Dec\08-12-31\01\k00800497p.doc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BE14" w14:textId="77777777" w:rsidR="004E6512" w:rsidRDefault="004E6512" w:rsidP="007D5745">
      <w:r>
        <w:separator/>
      </w:r>
    </w:p>
  </w:footnote>
  <w:footnote w:type="continuationSeparator" w:id="0">
    <w:p w14:paraId="6EC01012" w14:textId="77777777" w:rsidR="004E6512" w:rsidRDefault="004E6512" w:rsidP="007D5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1349" w14:textId="77777777" w:rsidR="004E6512" w:rsidRPr="005448C5" w:rsidRDefault="004E6512" w:rsidP="005448C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(ב"ש) 8004/97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1E10" w14:textId="77777777" w:rsidR="004E6512" w:rsidRPr="005448C5" w:rsidRDefault="004E6512" w:rsidP="005448C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(ב"ש) 8004/97 </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48C5"/>
    <w:rsid w:val="000B753C"/>
    <w:rsid w:val="00120A64"/>
    <w:rsid w:val="002443BA"/>
    <w:rsid w:val="003016E2"/>
    <w:rsid w:val="00437003"/>
    <w:rsid w:val="004E6512"/>
    <w:rsid w:val="005448C5"/>
    <w:rsid w:val="00562EE4"/>
    <w:rsid w:val="005C0339"/>
    <w:rsid w:val="00694C36"/>
    <w:rsid w:val="00772076"/>
    <w:rsid w:val="007D5745"/>
    <w:rsid w:val="009A5E14"/>
    <w:rsid w:val="00A05A10"/>
    <w:rsid w:val="00A51E17"/>
    <w:rsid w:val="00A568BA"/>
    <w:rsid w:val="00A67B48"/>
    <w:rsid w:val="00B6076E"/>
    <w:rsid w:val="00CB1702"/>
    <w:rsid w:val="00DF2E0F"/>
    <w:rsid w:val="00E35911"/>
    <w:rsid w:val="00E36FFC"/>
    <w:rsid w:val="00F566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C775CDC"/>
  <w15:chartTrackingRefBased/>
  <w15:docId w15:val="{9F231ED6-8143-4189-8B6D-A71376F7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8"/>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customStyle="1" w:styleId="10">
    <w:name w:val="רגיל1"/>
    <w:pPr>
      <w:overflowPunct w:val="0"/>
      <w:autoSpaceDE w:val="0"/>
      <w:autoSpaceDN w:val="0"/>
      <w:bidi/>
      <w:adjustRightInd w:val="0"/>
      <w:spacing w:line="360" w:lineRule="auto"/>
      <w:textAlignment w:val="baseline"/>
    </w:pPr>
    <w:rPr>
      <w:rFonts w:cs="David"/>
      <w:szCs w:val="24"/>
      <w:lang w:eastAsia="he-IL"/>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10"/>
    <w:rPr>
      <w:b/>
      <w:bCs/>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character" w:styleId="Hyperlink">
    <w:name w:val="Hyperlink"/>
    <w:rsid w:val="00A05A10"/>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customStyle="1" w:styleId="a7">
    <w:name w:val="אזכור לא מזוהה"/>
    <w:uiPriority w:val="99"/>
    <w:semiHidden/>
    <w:unhideWhenUsed/>
    <w:rsid w:val="00F566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b" TargetMode="External"/><Relationship Id="rId13" Type="http://schemas.openxmlformats.org/officeDocument/2006/relationships/hyperlink" Target="http://www.nevo.co.il/law/70301/348.b"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348.b"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case/6195493" TargetMode="External"/><Relationship Id="rId11" Type="http://schemas.openxmlformats.org/officeDocument/2006/relationships/hyperlink" Target="http://www.nevo.co.il/law/70301/349.b" TargetMode="External"/><Relationship Id="rId5" Type="http://schemas.openxmlformats.org/officeDocument/2006/relationships/endnotes" Target="endnotes.xml"/><Relationship Id="rId15" Type="http://schemas.openxmlformats.org/officeDocument/2006/relationships/hyperlink" Target="http://www.nevo.co.il/law/70301/348.b" TargetMode="External"/><Relationship Id="rId10" Type="http://schemas.openxmlformats.org/officeDocument/2006/relationships/hyperlink" Target="http://www.nevo.co.il/law/70301/348.b"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9.b" TargetMode="External"/><Relationship Id="rId14" Type="http://schemas.openxmlformats.org/officeDocument/2006/relationships/hyperlink" Target="http://www.nevo.co.il/law/70301/349.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800497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00800497p.dot</Template>
  <TotalTime>0</TotalTime>
  <Pages>4</Pages>
  <Words>10252</Words>
  <Characters>58439</Characters>
  <Application>Microsoft Office Word</Application>
  <DocSecurity>0</DocSecurity>
  <Lines>486</Lines>
  <Paragraphs>137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68554</CharactersWithSpaces>
  <SharedDoc>false</SharedDoc>
  <HLinks>
    <vt:vector size="60" baseType="variant">
      <vt:variant>
        <vt:i4>5177438</vt:i4>
      </vt:variant>
      <vt:variant>
        <vt:i4>27</vt:i4>
      </vt:variant>
      <vt:variant>
        <vt:i4>0</vt:i4>
      </vt:variant>
      <vt:variant>
        <vt:i4>5</vt:i4>
      </vt:variant>
      <vt:variant>
        <vt:lpwstr>http://www.nevo.co.il/law/70301/348.b</vt:lpwstr>
      </vt:variant>
      <vt:variant>
        <vt:lpwstr/>
      </vt:variant>
      <vt:variant>
        <vt:i4>5177439</vt:i4>
      </vt:variant>
      <vt:variant>
        <vt:i4>24</vt:i4>
      </vt:variant>
      <vt:variant>
        <vt:i4>0</vt:i4>
      </vt:variant>
      <vt:variant>
        <vt:i4>5</vt:i4>
      </vt:variant>
      <vt:variant>
        <vt:lpwstr>http://www.nevo.co.il/law/70301/349.b</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5177439</vt:i4>
      </vt:variant>
      <vt:variant>
        <vt:i4>15</vt:i4>
      </vt:variant>
      <vt:variant>
        <vt:i4>0</vt:i4>
      </vt:variant>
      <vt:variant>
        <vt:i4>5</vt:i4>
      </vt:variant>
      <vt:variant>
        <vt:lpwstr>http://www.nevo.co.il/law/70301/349.b</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5177439</vt:i4>
      </vt:variant>
      <vt:variant>
        <vt:i4>9</vt:i4>
      </vt:variant>
      <vt:variant>
        <vt:i4>0</vt:i4>
      </vt:variant>
      <vt:variant>
        <vt:i4>5</vt:i4>
      </vt:variant>
      <vt:variant>
        <vt:lpwstr>http://www.nevo.co.il/law/70301/349.b</vt:lpwstr>
      </vt:variant>
      <vt:variant>
        <vt:lpwstr/>
      </vt:variant>
      <vt:variant>
        <vt:i4>5177438</vt:i4>
      </vt:variant>
      <vt:variant>
        <vt:i4>6</vt:i4>
      </vt:variant>
      <vt:variant>
        <vt:i4>0</vt:i4>
      </vt:variant>
      <vt:variant>
        <vt:i4>5</vt:i4>
      </vt:variant>
      <vt:variant>
        <vt:lpwstr>http://www.nevo.co.il/law/70301/348.b</vt:lpwstr>
      </vt:variant>
      <vt:variant>
        <vt:lpwstr/>
      </vt:variant>
      <vt:variant>
        <vt:i4>7995492</vt:i4>
      </vt:variant>
      <vt:variant>
        <vt:i4>3</vt:i4>
      </vt:variant>
      <vt:variant>
        <vt:i4>0</vt:i4>
      </vt:variant>
      <vt:variant>
        <vt:i4>5</vt:i4>
      </vt:variant>
      <vt:variant>
        <vt:lpwstr>http://www.nevo.co.il/law/70301</vt:lpwstr>
      </vt:variant>
      <vt:variant>
        <vt:lpwstr/>
      </vt:variant>
      <vt:variant>
        <vt:i4>3670137</vt:i4>
      </vt:variant>
      <vt:variant>
        <vt:i4>0</vt:i4>
      </vt:variant>
      <vt:variant>
        <vt:i4>0</vt:i4>
      </vt:variant>
      <vt:variant>
        <vt:i4>5</vt:i4>
      </vt:variant>
      <vt:variant>
        <vt:lpwstr>http://www.nevo.co.il/case/6195493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2008-12-31T06:26:00Z</cp:lastPrinted>
  <dcterms:created xsi:type="dcterms:W3CDTF">2022-05-24T09:21:00Z</dcterms:created>
  <dcterms:modified xsi:type="dcterms:W3CDTF">2022-05-24T09:21:00Z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ברוך אזולאי</vt:lpwstr>
  </property>
  <property fmtid="{D5CDD505-2E9C-101B-9397-08002B2CF9AE}" pid="3" name="JudgeHatima">
    <vt:lpwstr>ברוך אזולאי -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16:45</vt:lpwstr>
  </property>
  <property fmtid="{D5CDD505-2E9C-101B-9397-08002B2CF9AE}" pid="8" name="StartDate">
    <vt:lpwstr>15/03/1999</vt:lpwstr>
  </property>
  <property fmtid="{D5CDD505-2E9C-101B-9397-08002B2CF9AE}" pid="9" name="Status">
    <vt:lpwstr>טיוטה</vt:lpwstr>
  </property>
  <property fmtid="{D5CDD505-2E9C-101B-9397-08002B2CF9AE}" pid="10" name="ConsType">
    <vt:lpwstr/>
  </property>
  <property fmtid="{D5CDD505-2E9C-101B-9397-08002B2CF9AE}" pid="11" name="ConsRoom">
    <vt:lpwstr/>
  </property>
  <property fmtid="{D5CDD505-2E9C-101B-9397-08002B2CF9AE}" pid="12" name="Typer">
    <vt:lpwstr/>
  </property>
  <property fmtid="{D5CDD505-2E9C-101B-9397-08002B2CF9AE}" pid="13" name="curName">
    <vt:lpwstr>X:\data\AZULAI\00800497p\k00800497p.001</vt:lpwstr>
  </property>
  <property fmtid="{D5CDD505-2E9C-101B-9397-08002B2CF9AE}" pid="14" name="LastHachlata">
    <vt:r8>2</vt:r8>
  </property>
  <property fmtid="{D5CDD505-2E9C-101B-9397-08002B2CF9AE}" pid="15" name="TYPE">
    <vt:lpwstr>2</vt:lpwstr>
  </property>
  <property fmtid="{D5CDD505-2E9C-101B-9397-08002B2CF9AE}" pid="16" name="PROCESS">
    <vt:lpwstr>תפ</vt:lpwstr>
  </property>
  <property fmtid="{D5CDD505-2E9C-101B-9397-08002B2CF9AE}" pid="17" name="PROCNUM">
    <vt:lpwstr>8004</vt:lpwstr>
  </property>
  <property fmtid="{D5CDD505-2E9C-101B-9397-08002B2CF9AE}" pid="18" name="PROCYEAR">
    <vt:lpwstr>97</vt:lpwstr>
  </property>
  <property fmtid="{D5CDD505-2E9C-101B-9397-08002B2CF9AE}" pid="19" name="DATE">
    <vt:lpwstr>19990322</vt:lpwstr>
  </property>
  <property fmtid="{D5CDD505-2E9C-101B-9397-08002B2CF9AE}" pid="20" name="APPELLEE">
    <vt:lpwstr>פלוני</vt:lpwstr>
  </property>
  <property fmtid="{D5CDD505-2E9C-101B-9397-08002B2CF9AE}" pid="21" name="APPELLANT">
    <vt:lpwstr>מדינת ישראל</vt:lpwstr>
  </property>
  <property fmtid="{D5CDD505-2E9C-101B-9397-08002B2CF9AE}" pid="22" name="LAWYER">
    <vt:lpwstr>פרולה;צנג</vt:lpwstr>
  </property>
  <property fmtid="{D5CDD505-2E9C-101B-9397-08002B2CF9AE}" pid="23" name="CITY">
    <vt:lpwstr>ב"ש</vt:lpwstr>
  </property>
  <property fmtid="{D5CDD505-2E9C-101B-9397-08002B2CF9AE}" pid="24" name="ISABSTRACT">
    <vt:lpwstr>Y</vt:lpwstr>
  </property>
  <property fmtid="{D5CDD505-2E9C-101B-9397-08002B2CF9AE}" pid="25" name="PSAKDIN">
    <vt:lpwstr>הכרעת-דין</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WORDNUMPAGES">
    <vt:lpwstr>50</vt:lpwstr>
  </property>
  <property fmtid="{D5CDD505-2E9C-101B-9397-08002B2CF9AE}" pid="30" name="PUBLISHED">
    <vt:lpwstr/>
  </property>
  <property fmtid="{D5CDD505-2E9C-101B-9397-08002B2CF9AE}" pid="31" name="TYPE_N_DATE">
    <vt:lpwstr>39019990322</vt:lpwstr>
  </property>
  <property fmtid="{D5CDD505-2E9C-101B-9397-08002B2CF9AE}" pid="32" name="TYPE_ABS_DATE">
    <vt:lpwstr>390019990322</vt:lpwstr>
  </property>
  <property fmtid="{D5CDD505-2E9C-101B-9397-08002B2CF9AE}" pid="33" name="PADIMAIL">
    <vt:lpwstr/>
  </property>
  <property fmtid="{D5CDD505-2E9C-101B-9397-08002B2CF9AE}" pid="34" name="DELEMATA">
    <vt:lpwstr/>
  </property>
  <property fmtid="{D5CDD505-2E9C-101B-9397-08002B2CF9AE}" pid="35" name="LINKK1">
    <vt:lpwstr>http://www.nevo.co.il/Psika_word/elyon/NOPADI-PD-8-406-L.doc;לפסק-דין בעליון (2000-07-13)#עפ 826/00 פלוני נ' מדינת ישראל#שופטים: ד' דורנר, י' אנגלרד, א' פרוקצ'יה#עו''ד: שמואל צנג, חמדה גור-אריה, אריה פטר</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INKK6">
    <vt:lpwstr/>
  </property>
  <property fmtid="{D5CDD505-2E9C-101B-9397-08002B2CF9AE}" pid="41" name="LINKK7">
    <vt:lpwstr/>
  </property>
  <property fmtid="{D5CDD505-2E9C-101B-9397-08002B2CF9AE}" pid="42" name="LINKK8">
    <vt:lpwstr/>
  </property>
  <property fmtid="{D5CDD505-2E9C-101B-9397-08002B2CF9AE}" pid="43" name="LINKK9">
    <vt:lpwstr/>
  </property>
  <property fmtid="{D5CDD505-2E9C-101B-9397-08002B2CF9AE}" pid="44" name="LINKK10">
    <vt:lpwstr/>
  </property>
  <property fmtid="{D5CDD505-2E9C-101B-9397-08002B2CF9AE}" pid="45" name="LINKK11">
    <vt:lpwstr/>
  </property>
  <property fmtid="{D5CDD505-2E9C-101B-9397-08002B2CF9AE}" pid="46" name="LINKK12">
    <vt:lpwstr/>
  </property>
  <property fmtid="{D5CDD505-2E9C-101B-9397-08002B2CF9AE}" pid="47" name="NEWPROC">
    <vt:lpwstr/>
  </property>
  <property fmtid="{D5CDD505-2E9C-101B-9397-08002B2CF9AE}" pid="48" name="NEWPARTA">
    <vt:lpwstr/>
  </property>
  <property fmtid="{D5CDD505-2E9C-101B-9397-08002B2CF9AE}" pid="49" name="NEWPARTB">
    <vt:lpwstr/>
  </property>
  <property fmtid="{D5CDD505-2E9C-101B-9397-08002B2CF9AE}" pid="50" name="NEWPARTC">
    <vt:lpwstr/>
  </property>
  <property fmtid="{D5CDD505-2E9C-101B-9397-08002B2CF9AE}" pid="51" name="CASESLISTTMP1">
    <vt:lpwstr>6195493</vt:lpwstr>
  </property>
  <property fmtid="{D5CDD505-2E9C-101B-9397-08002B2CF9AE}" pid="52" name="LAWLISTTMP1">
    <vt:lpwstr>70301/348.b;349.b</vt:lpwstr>
  </property>
</Properties>
</file>